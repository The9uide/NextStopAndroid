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14A8B42E" w14:textId="32F4BD06" w:rsidR="00FD285B" w:rsidRPr="00AA3309" w:rsidRDefault="00C4467C" w:rsidP="00FD285B">
      <w:pPr>
        <w:jc w:val="center"/>
        <w:rPr>
          <w:b/>
          <w:bCs/>
          <w:sz w:val="40"/>
          <w:szCs w:val="40"/>
        </w:rPr>
      </w:pPr>
      <w:bookmarkStart w:id="0" w:name="_GoBack"/>
      <w:bookmarkEnd w:id="0"/>
      <w:r>
        <w:rPr>
          <w:b/>
          <w:bCs/>
          <w:sz w:val="40"/>
          <w:szCs w:val="40"/>
          <w:cs/>
        </w:rPr>
        <w:t>แอปพลิเคชัน</w:t>
      </w:r>
      <w:r w:rsidR="00FD285B" w:rsidRPr="00AA3309">
        <w:rPr>
          <w:b/>
          <w:bCs/>
          <w:sz w:val="40"/>
          <w:szCs w:val="40"/>
          <w:cs/>
        </w:rPr>
        <w:t>ช่วยเหลือผู้บกพร่องทางการได้ยินในการเดินทางด้วยระบบขนส่งรถไฟฟ้า</w:t>
      </w:r>
      <w:r w:rsidR="00FD285B" w:rsidRPr="00AA3309">
        <w:rPr>
          <w:b/>
          <w:bCs/>
          <w:sz w:val="40"/>
          <w:szCs w:val="40"/>
          <w:cs/>
        </w:rPr>
        <w:br/>
      </w:r>
      <w:r w:rsidR="00FD285B" w:rsidRPr="00AA3309">
        <w:rPr>
          <w:b/>
          <w:bCs/>
          <w:sz w:val="40"/>
          <w:szCs w:val="40"/>
        </w:rPr>
        <w:t>Airport Rail Link Transportation Application for the Hearing Impaired (</w:t>
      </w:r>
      <w:r w:rsidR="00FD285B" w:rsidRPr="00AA3309">
        <w:rPr>
          <w:b/>
          <w:bCs/>
          <w:sz w:val="40"/>
          <w:szCs w:val="40"/>
          <w:cs/>
        </w:rPr>
        <w:t>NextStop</w:t>
      </w:r>
      <w:r w:rsidR="00FD285B" w:rsidRPr="00AA3309">
        <w:rPr>
          <w:b/>
          <w:bCs/>
          <w:sz w:val="40"/>
          <w:szCs w:val="40"/>
        </w:rPr>
        <w:t>)</w:t>
      </w:r>
    </w:p>
    <w:p w14:paraId="5B1BB28C" w14:textId="77777777" w:rsidR="006237C4" w:rsidRPr="00AA3309" w:rsidRDefault="006237C4" w:rsidP="00FD285B">
      <w:pPr>
        <w:jc w:val="center"/>
        <w:rPr>
          <w:b/>
          <w:bCs/>
          <w:sz w:val="40"/>
          <w:szCs w:val="40"/>
        </w:rPr>
      </w:pPr>
    </w:p>
    <w:p w14:paraId="723B5C4E" w14:textId="42069FE7" w:rsidR="00FD285B" w:rsidRPr="00AA3309" w:rsidRDefault="00FD285B" w:rsidP="00761A27">
      <w:pPr>
        <w:jc w:val="center"/>
        <w:rPr>
          <w:b/>
          <w:bCs/>
          <w:sz w:val="40"/>
          <w:szCs w:val="40"/>
        </w:rPr>
      </w:pPr>
      <w:r w:rsidRPr="00AA3309">
        <w:rPr>
          <w:b/>
          <w:bCs/>
          <w:sz w:val="40"/>
          <w:szCs w:val="40"/>
          <w:cs/>
        </w:rPr>
        <w:t>โดย</w:t>
      </w:r>
    </w:p>
    <w:p w14:paraId="133141CE" w14:textId="68B3C510" w:rsidR="00FD285B" w:rsidRPr="00AA3309" w:rsidRDefault="00FD285B" w:rsidP="00761A27">
      <w:pPr>
        <w:spacing w:after="0" w:line="240" w:lineRule="auto"/>
        <w:jc w:val="center"/>
        <w:rPr>
          <w:b/>
          <w:bCs/>
          <w:sz w:val="40"/>
          <w:szCs w:val="40"/>
        </w:rPr>
      </w:pPr>
      <w:r w:rsidRPr="00AA3309">
        <w:rPr>
          <w:b/>
          <w:bCs/>
          <w:sz w:val="40"/>
          <w:szCs w:val="40"/>
          <w:cs/>
        </w:rPr>
        <w:t>ตรีเทพ รัตนพิภพ</w:t>
      </w:r>
    </w:p>
    <w:p w14:paraId="539BF165" w14:textId="3390D996" w:rsidR="00FD285B" w:rsidRPr="00AA3309" w:rsidRDefault="00FD285B" w:rsidP="00761A27">
      <w:pPr>
        <w:spacing w:line="240" w:lineRule="auto"/>
        <w:jc w:val="center"/>
        <w:rPr>
          <w:b/>
          <w:bCs/>
          <w:sz w:val="40"/>
          <w:szCs w:val="40"/>
        </w:rPr>
      </w:pPr>
      <w:r w:rsidRPr="00AA3309">
        <w:rPr>
          <w:b/>
          <w:bCs/>
          <w:sz w:val="40"/>
          <w:szCs w:val="40"/>
        </w:rPr>
        <w:t>Trithep Ratanapipop</w:t>
      </w:r>
    </w:p>
    <w:p w14:paraId="35536AB3" w14:textId="538BDE4B" w:rsidR="00FD285B" w:rsidRPr="00AA3309" w:rsidRDefault="00FD285B" w:rsidP="00761A27">
      <w:pPr>
        <w:spacing w:line="240" w:lineRule="auto"/>
        <w:jc w:val="center"/>
        <w:rPr>
          <w:b/>
          <w:bCs/>
          <w:sz w:val="40"/>
          <w:szCs w:val="40"/>
        </w:rPr>
      </w:pPr>
      <w:r w:rsidRPr="00AA3309">
        <w:rPr>
          <w:b/>
          <w:bCs/>
          <w:sz w:val="40"/>
          <w:szCs w:val="40"/>
          <w:cs/>
        </w:rPr>
        <w:t>อานนท์ ชลวุฒิ</w:t>
      </w:r>
    </w:p>
    <w:p w14:paraId="37DBC82D" w14:textId="6A603849" w:rsidR="00FD285B" w:rsidRPr="00AA3309" w:rsidRDefault="00FD285B" w:rsidP="00761A27">
      <w:pPr>
        <w:spacing w:line="240" w:lineRule="auto"/>
        <w:jc w:val="center"/>
        <w:rPr>
          <w:b/>
          <w:bCs/>
          <w:sz w:val="40"/>
          <w:szCs w:val="40"/>
        </w:rPr>
      </w:pPr>
      <w:proofErr w:type="spellStart"/>
      <w:r w:rsidRPr="00AA3309">
        <w:rPr>
          <w:b/>
          <w:bCs/>
          <w:sz w:val="40"/>
          <w:szCs w:val="40"/>
        </w:rPr>
        <w:t>Arnon</w:t>
      </w:r>
      <w:proofErr w:type="spellEnd"/>
      <w:r w:rsidRPr="00AA3309">
        <w:rPr>
          <w:b/>
          <w:bCs/>
          <w:sz w:val="40"/>
          <w:szCs w:val="40"/>
        </w:rPr>
        <w:t xml:space="preserve"> </w:t>
      </w:r>
      <w:proofErr w:type="spellStart"/>
      <w:r w:rsidRPr="00AA3309">
        <w:rPr>
          <w:b/>
          <w:bCs/>
          <w:sz w:val="40"/>
          <w:szCs w:val="40"/>
        </w:rPr>
        <w:t>Chonrawut</w:t>
      </w:r>
      <w:proofErr w:type="spellEnd"/>
    </w:p>
    <w:p w14:paraId="63EAE5B8" w14:textId="77777777" w:rsidR="006237C4" w:rsidRPr="00AA3309" w:rsidRDefault="006237C4" w:rsidP="00761A27">
      <w:pPr>
        <w:spacing w:after="0"/>
        <w:jc w:val="center"/>
        <w:rPr>
          <w:b/>
          <w:bCs/>
          <w:sz w:val="40"/>
          <w:szCs w:val="40"/>
        </w:rPr>
      </w:pPr>
    </w:p>
    <w:p w14:paraId="62D2BA40" w14:textId="0E9FAE13" w:rsidR="00FD285B" w:rsidRPr="00AA3309" w:rsidRDefault="00FD285B" w:rsidP="00761A27">
      <w:pPr>
        <w:spacing w:after="0"/>
        <w:jc w:val="center"/>
        <w:rPr>
          <w:b/>
          <w:bCs/>
          <w:sz w:val="40"/>
          <w:szCs w:val="40"/>
        </w:rPr>
      </w:pPr>
      <w:r w:rsidRPr="00AA3309">
        <w:rPr>
          <w:b/>
          <w:bCs/>
          <w:sz w:val="40"/>
          <w:szCs w:val="40"/>
          <w:cs/>
        </w:rPr>
        <w:t>อาจารย์ที่ปรึกษา</w:t>
      </w:r>
    </w:p>
    <w:p w14:paraId="1EE5C4EE" w14:textId="0DBF99AB" w:rsidR="00FD285B" w:rsidRPr="00AA3309" w:rsidRDefault="00FD285B" w:rsidP="00761A27">
      <w:pPr>
        <w:spacing w:after="0"/>
        <w:jc w:val="center"/>
        <w:rPr>
          <w:b/>
          <w:bCs/>
          <w:sz w:val="40"/>
          <w:szCs w:val="40"/>
        </w:rPr>
      </w:pPr>
      <w:r w:rsidRPr="00AA3309">
        <w:rPr>
          <w:b/>
          <w:bCs/>
          <w:sz w:val="40"/>
          <w:szCs w:val="40"/>
          <w:cs/>
        </w:rPr>
        <w:t>ผู้ช่วยศาตราจารย์ ดร.</w:t>
      </w:r>
      <w:r w:rsidR="00891C13" w:rsidRPr="00AA3309">
        <w:rPr>
          <w:b/>
          <w:bCs/>
          <w:sz w:val="40"/>
          <w:szCs w:val="40"/>
          <w:cs/>
        </w:rPr>
        <w:t xml:space="preserve"> ธนิศา นุ่มนนท์</w:t>
      </w:r>
    </w:p>
    <w:p w14:paraId="0A76DF29" w14:textId="3CF573D6" w:rsidR="00891C13" w:rsidRPr="00761A27" w:rsidRDefault="00891C13" w:rsidP="00761A27">
      <w:pPr>
        <w:spacing w:after="0"/>
        <w:rPr>
          <w:b/>
          <w:bCs/>
          <w:sz w:val="40"/>
          <w:szCs w:val="40"/>
        </w:rPr>
      </w:pPr>
    </w:p>
    <w:p w14:paraId="03B87CD9" w14:textId="1EEE52D7" w:rsidR="006237C4" w:rsidRPr="00761A27" w:rsidRDefault="006237C4" w:rsidP="00761A27">
      <w:pPr>
        <w:spacing w:after="0"/>
        <w:rPr>
          <w:b/>
          <w:bCs/>
          <w:sz w:val="40"/>
          <w:szCs w:val="40"/>
        </w:rPr>
      </w:pPr>
    </w:p>
    <w:p w14:paraId="176903C8" w14:textId="1D98CBDE" w:rsidR="00891C13" w:rsidRPr="00761A27" w:rsidRDefault="00891C13" w:rsidP="00761A27">
      <w:pPr>
        <w:spacing w:after="0"/>
        <w:jc w:val="center"/>
        <w:rPr>
          <w:b/>
          <w:bCs/>
          <w:sz w:val="40"/>
          <w:szCs w:val="40"/>
        </w:rPr>
      </w:pPr>
      <w:r w:rsidRPr="00761A27">
        <w:rPr>
          <w:b/>
          <w:bCs/>
          <w:sz w:val="40"/>
          <w:szCs w:val="40"/>
          <w:cs/>
        </w:rPr>
        <w:t>ปริญญานิพนธ์นี้เป็นส่วนหนึ่งของการศึกษาตามหลักสูตร</w:t>
      </w:r>
      <w:r w:rsidRPr="00AA3309">
        <w:rPr>
          <w:b/>
          <w:bCs/>
          <w:sz w:val="36"/>
          <w:szCs w:val="36"/>
          <w:cs/>
        </w:rPr>
        <w:t>วิทยาศาสตร</w:t>
      </w:r>
      <w:r w:rsidR="0027169C">
        <w:rPr>
          <w:rFonts w:hint="cs"/>
          <w:b/>
          <w:bCs/>
          <w:sz w:val="36"/>
          <w:szCs w:val="36"/>
          <w:cs/>
        </w:rPr>
        <w:t>์</w:t>
      </w:r>
      <w:r w:rsidRPr="00761A27">
        <w:rPr>
          <w:b/>
          <w:bCs/>
          <w:sz w:val="40"/>
          <w:szCs w:val="40"/>
          <w:cs/>
        </w:rPr>
        <w:t>บัณฑิต</w:t>
      </w:r>
    </w:p>
    <w:p w14:paraId="5365FA3C" w14:textId="4EA6FF50" w:rsidR="00891C13" w:rsidRPr="00761A27" w:rsidRDefault="00891C13" w:rsidP="00761A27">
      <w:pPr>
        <w:spacing w:after="0"/>
        <w:jc w:val="center"/>
        <w:rPr>
          <w:b/>
          <w:bCs/>
          <w:sz w:val="40"/>
          <w:szCs w:val="40"/>
        </w:rPr>
      </w:pPr>
      <w:r w:rsidRPr="00761A27">
        <w:rPr>
          <w:b/>
          <w:bCs/>
          <w:sz w:val="40"/>
          <w:szCs w:val="40"/>
          <w:cs/>
        </w:rPr>
        <w:t>สาขาวิชาเทคโนโลยีสารสนเทศ</w:t>
      </w:r>
    </w:p>
    <w:p w14:paraId="779D7DCB" w14:textId="465A3666" w:rsidR="00891C13" w:rsidRPr="00761A27" w:rsidRDefault="00891C13" w:rsidP="00761A27">
      <w:pPr>
        <w:spacing w:after="0"/>
        <w:jc w:val="center"/>
        <w:rPr>
          <w:b/>
          <w:bCs/>
          <w:sz w:val="40"/>
          <w:szCs w:val="40"/>
        </w:rPr>
      </w:pPr>
      <w:r w:rsidRPr="00761A27">
        <w:rPr>
          <w:b/>
          <w:bCs/>
          <w:sz w:val="40"/>
          <w:szCs w:val="40"/>
          <w:cs/>
        </w:rPr>
        <w:t>คณะเทคโนโลยีสารสนเทศ</w:t>
      </w:r>
    </w:p>
    <w:p w14:paraId="0DE5C518" w14:textId="73EE36DB" w:rsidR="00891C13" w:rsidRPr="00761A27" w:rsidRDefault="00891C13" w:rsidP="00761A27">
      <w:pPr>
        <w:spacing w:after="0"/>
        <w:jc w:val="center"/>
        <w:rPr>
          <w:b/>
          <w:bCs/>
          <w:sz w:val="40"/>
          <w:szCs w:val="40"/>
        </w:rPr>
      </w:pPr>
      <w:r w:rsidRPr="00761A27">
        <w:rPr>
          <w:b/>
          <w:bCs/>
          <w:sz w:val="40"/>
          <w:szCs w:val="40"/>
          <w:cs/>
        </w:rPr>
        <w:t>สถาบันเทคโนโลยีพระจอมเกล้าเจ้าคุณทหารลาดกระบัง</w:t>
      </w:r>
    </w:p>
    <w:p w14:paraId="14BB5C48" w14:textId="761363A8" w:rsidR="00891C13" w:rsidRPr="00AA3309" w:rsidRDefault="00891C13" w:rsidP="00FD285B">
      <w:pPr>
        <w:jc w:val="center"/>
        <w:rPr>
          <w:b/>
          <w:bCs/>
          <w:sz w:val="36"/>
          <w:szCs w:val="36"/>
          <w:cs/>
        </w:rPr>
      </w:pPr>
      <w:r w:rsidRPr="00AA3309">
        <w:rPr>
          <w:b/>
          <w:bCs/>
          <w:sz w:val="36"/>
          <w:szCs w:val="36"/>
          <w:cs/>
        </w:rPr>
        <w:t>ภาคเรียนที่ 1 ปีการศึกษา 2559</w:t>
      </w:r>
    </w:p>
    <w:p w14:paraId="55A17B72" w14:textId="75E90CB9" w:rsidR="0046022B" w:rsidRPr="002F73AE" w:rsidRDefault="00FD285B" w:rsidP="0046022B">
      <w:pPr>
        <w:jc w:val="center"/>
        <w:rPr>
          <w:b/>
          <w:bCs/>
          <w:sz w:val="40"/>
          <w:szCs w:val="40"/>
        </w:rPr>
      </w:pPr>
      <w:r w:rsidRPr="007964AF">
        <w:rPr>
          <w:cs/>
        </w:rPr>
        <w:br w:type="page"/>
      </w:r>
      <w:r w:rsidR="00C4467C" w:rsidRPr="002F73AE">
        <w:rPr>
          <w:b/>
          <w:bCs/>
          <w:sz w:val="40"/>
          <w:szCs w:val="40"/>
          <w:cs/>
        </w:rPr>
        <w:lastRenderedPageBreak/>
        <w:t>แอปพลิเคชัน</w:t>
      </w:r>
      <w:r w:rsidR="0046022B" w:rsidRPr="002F73AE">
        <w:rPr>
          <w:b/>
          <w:bCs/>
          <w:sz w:val="40"/>
          <w:szCs w:val="40"/>
          <w:cs/>
        </w:rPr>
        <w:t>ช่วยเหลือผู้บกพร่องทางการได้ยินในการเดินทางด้วยระบบขนส่งรถไฟฟ้า</w:t>
      </w:r>
      <w:r w:rsidR="0046022B" w:rsidRPr="002F73AE">
        <w:rPr>
          <w:b/>
          <w:bCs/>
          <w:sz w:val="40"/>
          <w:szCs w:val="40"/>
          <w:cs/>
        </w:rPr>
        <w:br/>
      </w:r>
      <w:r w:rsidR="0046022B" w:rsidRPr="002F73AE">
        <w:rPr>
          <w:b/>
          <w:bCs/>
          <w:sz w:val="40"/>
          <w:szCs w:val="40"/>
        </w:rPr>
        <w:t>Airport Rail Link Transportation Application for the Hearing Impaired (</w:t>
      </w:r>
      <w:r w:rsidR="0046022B" w:rsidRPr="002F73AE">
        <w:rPr>
          <w:b/>
          <w:bCs/>
          <w:sz w:val="40"/>
          <w:szCs w:val="40"/>
          <w:cs/>
        </w:rPr>
        <w:t>NextStop</w:t>
      </w:r>
      <w:r w:rsidR="0046022B" w:rsidRPr="002F73AE">
        <w:rPr>
          <w:b/>
          <w:bCs/>
          <w:sz w:val="40"/>
          <w:szCs w:val="40"/>
        </w:rPr>
        <w:t>)</w:t>
      </w:r>
    </w:p>
    <w:p w14:paraId="25C69281" w14:textId="40D935C0" w:rsidR="006237C4" w:rsidRPr="002F73AE" w:rsidRDefault="006237C4" w:rsidP="0046022B">
      <w:pPr>
        <w:jc w:val="center"/>
        <w:rPr>
          <w:b/>
          <w:bCs/>
          <w:sz w:val="40"/>
          <w:szCs w:val="40"/>
        </w:rPr>
      </w:pPr>
    </w:p>
    <w:p w14:paraId="2F09BAE1" w14:textId="77777777" w:rsidR="0046022B" w:rsidRPr="002F73AE" w:rsidRDefault="0046022B" w:rsidP="001E0B65">
      <w:pPr>
        <w:jc w:val="center"/>
        <w:outlineLvl w:val="0"/>
        <w:rPr>
          <w:b/>
          <w:bCs/>
          <w:sz w:val="40"/>
          <w:szCs w:val="40"/>
        </w:rPr>
      </w:pPr>
      <w:r w:rsidRPr="002F73AE">
        <w:rPr>
          <w:b/>
          <w:bCs/>
          <w:sz w:val="40"/>
          <w:szCs w:val="40"/>
          <w:cs/>
        </w:rPr>
        <w:t>โดย</w:t>
      </w:r>
    </w:p>
    <w:p w14:paraId="235303E2" w14:textId="77777777" w:rsidR="0046022B" w:rsidRPr="002F73AE" w:rsidRDefault="0046022B" w:rsidP="0046022B">
      <w:pPr>
        <w:jc w:val="center"/>
        <w:rPr>
          <w:b/>
          <w:bCs/>
          <w:sz w:val="40"/>
          <w:szCs w:val="40"/>
        </w:rPr>
      </w:pPr>
      <w:r w:rsidRPr="002F73AE">
        <w:rPr>
          <w:b/>
          <w:bCs/>
          <w:sz w:val="40"/>
          <w:szCs w:val="40"/>
          <w:cs/>
        </w:rPr>
        <w:t>ตรีเทพ รัตนพิภพ</w:t>
      </w:r>
    </w:p>
    <w:p w14:paraId="2C72C854" w14:textId="77777777" w:rsidR="0046022B" w:rsidRPr="002F73AE" w:rsidRDefault="0046022B" w:rsidP="0046022B">
      <w:pPr>
        <w:jc w:val="center"/>
        <w:rPr>
          <w:b/>
          <w:bCs/>
          <w:sz w:val="40"/>
          <w:szCs w:val="40"/>
        </w:rPr>
      </w:pPr>
      <w:r w:rsidRPr="002F73AE">
        <w:rPr>
          <w:b/>
          <w:bCs/>
          <w:sz w:val="40"/>
          <w:szCs w:val="40"/>
          <w:cs/>
        </w:rPr>
        <w:t>อานนท์ ชลวุฒิ</w:t>
      </w:r>
    </w:p>
    <w:p w14:paraId="1A250C75" w14:textId="77777777" w:rsidR="006237C4" w:rsidRPr="002F73AE" w:rsidRDefault="006237C4" w:rsidP="0046022B">
      <w:pPr>
        <w:jc w:val="center"/>
        <w:rPr>
          <w:b/>
          <w:bCs/>
          <w:sz w:val="40"/>
          <w:szCs w:val="40"/>
        </w:rPr>
      </w:pPr>
    </w:p>
    <w:p w14:paraId="13410972" w14:textId="759334D5" w:rsidR="0046022B" w:rsidRPr="002F73AE" w:rsidRDefault="0046022B" w:rsidP="001E0B65">
      <w:pPr>
        <w:jc w:val="center"/>
        <w:outlineLvl w:val="0"/>
        <w:rPr>
          <w:b/>
          <w:bCs/>
          <w:sz w:val="40"/>
          <w:szCs w:val="40"/>
        </w:rPr>
      </w:pPr>
      <w:r w:rsidRPr="002F73AE">
        <w:rPr>
          <w:b/>
          <w:bCs/>
          <w:sz w:val="40"/>
          <w:szCs w:val="40"/>
          <w:cs/>
        </w:rPr>
        <w:t>อาจารย์ที่ปรึกษา</w:t>
      </w:r>
    </w:p>
    <w:p w14:paraId="41140799" w14:textId="77777777" w:rsidR="0046022B" w:rsidRPr="002F73AE" w:rsidRDefault="0046022B" w:rsidP="0046022B">
      <w:pPr>
        <w:jc w:val="center"/>
        <w:rPr>
          <w:b/>
          <w:bCs/>
          <w:sz w:val="40"/>
          <w:szCs w:val="40"/>
        </w:rPr>
      </w:pPr>
      <w:r w:rsidRPr="002F73AE">
        <w:rPr>
          <w:b/>
          <w:bCs/>
          <w:sz w:val="40"/>
          <w:szCs w:val="40"/>
          <w:cs/>
        </w:rPr>
        <w:t>ผู้ช่วยศาตราจารย์ ดร. ธนิศา นุ่มนนท์</w:t>
      </w:r>
    </w:p>
    <w:p w14:paraId="3874405D" w14:textId="2E153C2B" w:rsidR="0046022B" w:rsidRDefault="0046022B" w:rsidP="0046022B">
      <w:pPr>
        <w:jc w:val="center"/>
      </w:pPr>
    </w:p>
    <w:p w14:paraId="52CFD256" w14:textId="77777777" w:rsidR="006237C4" w:rsidRPr="007964AF" w:rsidRDefault="006237C4" w:rsidP="0046022B">
      <w:pPr>
        <w:jc w:val="center"/>
      </w:pPr>
    </w:p>
    <w:p w14:paraId="5ED60A12" w14:textId="43861102" w:rsidR="0046022B" w:rsidRPr="002F73AE" w:rsidRDefault="0046022B" w:rsidP="001E0B65">
      <w:pPr>
        <w:jc w:val="center"/>
        <w:outlineLvl w:val="0"/>
        <w:rPr>
          <w:b/>
          <w:bCs/>
          <w:sz w:val="36"/>
          <w:szCs w:val="36"/>
        </w:rPr>
      </w:pPr>
      <w:r w:rsidRPr="002F73AE">
        <w:rPr>
          <w:b/>
          <w:bCs/>
          <w:sz w:val="36"/>
          <w:szCs w:val="36"/>
          <w:cs/>
        </w:rPr>
        <w:t>ปริญญานิพนธ์นี้เป็นส่วนหนึ่งของการศึกษาตามหลักสูตรวิทยาศาสตร</w:t>
      </w:r>
      <w:r w:rsidR="00055456">
        <w:rPr>
          <w:rFonts w:hint="cs"/>
          <w:b/>
          <w:bCs/>
          <w:sz w:val="36"/>
          <w:szCs w:val="36"/>
          <w:cs/>
        </w:rPr>
        <w:t>์</w:t>
      </w:r>
      <w:r w:rsidRPr="002F73AE">
        <w:rPr>
          <w:b/>
          <w:bCs/>
          <w:sz w:val="36"/>
          <w:szCs w:val="36"/>
          <w:cs/>
        </w:rPr>
        <w:t>บัณฑิต</w:t>
      </w:r>
    </w:p>
    <w:p w14:paraId="544D5005" w14:textId="77777777" w:rsidR="0046022B" w:rsidRPr="002F73AE" w:rsidRDefault="0046022B" w:rsidP="0046022B">
      <w:pPr>
        <w:jc w:val="center"/>
        <w:rPr>
          <w:b/>
          <w:bCs/>
          <w:sz w:val="36"/>
          <w:szCs w:val="36"/>
        </w:rPr>
      </w:pPr>
      <w:r w:rsidRPr="002F73AE">
        <w:rPr>
          <w:b/>
          <w:bCs/>
          <w:sz w:val="36"/>
          <w:szCs w:val="36"/>
          <w:cs/>
        </w:rPr>
        <w:t>สาขาวิชาเทคโนโลยีสารสนเทศ</w:t>
      </w:r>
    </w:p>
    <w:p w14:paraId="3503B6D8" w14:textId="77777777" w:rsidR="0046022B" w:rsidRPr="002F73AE" w:rsidRDefault="0046022B" w:rsidP="0046022B">
      <w:pPr>
        <w:jc w:val="center"/>
        <w:rPr>
          <w:b/>
          <w:bCs/>
          <w:sz w:val="36"/>
          <w:szCs w:val="36"/>
        </w:rPr>
      </w:pPr>
      <w:r w:rsidRPr="002F73AE">
        <w:rPr>
          <w:b/>
          <w:bCs/>
          <w:sz w:val="36"/>
          <w:szCs w:val="36"/>
          <w:cs/>
        </w:rPr>
        <w:t>คณะเทคโนโลยีสารสนเทศ</w:t>
      </w:r>
    </w:p>
    <w:p w14:paraId="6A8A4CF1" w14:textId="77777777" w:rsidR="0046022B" w:rsidRPr="002F73AE" w:rsidRDefault="0046022B" w:rsidP="0046022B">
      <w:pPr>
        <w:jc w:val="center"/>
        <w:rPr>
          <w:b/>
          <w:bCs/>
          <w:sz w:val="36"/>
          <w:szCs w:val="36"/>
        </w:rPr>
      </w:pPr>
      <w:r w:rsidRPr="002F73AE">
        <w:rPr>
          <w:b/>
          <w:bCs/>
          <w:sz w:val="36"/>
          <w:szCs w:val="36"/>
          <w:cs/>
        </w:rPr>
        <w:t>สถาบันเทคโนโลยีพระจอมเกล้าเจ้าคุณทหารลาดกระบัง</w:t>
      </w:r>
    </w:p>
    <w:p w14:paraId="5E60FEC9" w14:textId="7B9BFB38" w:rsidR="0046022B" w:rsidRPr="002F73AE" w:rsidRDefault="0046022B" w:rsidP="006237C4">
      <w:pPr>
        <w:jc w:val="center"/>
        <w:rPr>
          <w:b/>
          <w:bCs/>
          <w:sz w:val="36"/>
          <w:szCs w:val="36"/>
          <w:cs/>
        </w:rPr>
      </w:pPr>
      <w:r w:rsidRPr="002F73AE">
        <w:rPr>
          <w:b/>
          <w:bCs/>
          <w:sz w:val="36"/>
          <w:szCs w:val="36"/>
          <w:cs/>
        </w:rPr>
        <w:t>ภาคเรียนที่ 1 ปีการศึกษา 2559</w:t>
      </w:r>
      <w:r w:rsidRPr="002F73AE">
        <w:rPr>
          <w:b/>
          <w:bCs/>
          <w:sz w:val="36"/>
          <w:szCs w:val="36"/>
          <w:cs/>
        </w:rPr>
        <w:br w:type="page"/>
      </w:r>
    </w:p>
    <w:p w14:paraId="6855AF64" w14:textId="0D74F21B" w:rsidR="00891C13" w:rsidRPr="002F73AE" w:rsidRDefault="00891C13" w:rsidP="00891C13">
      <w:pPr>
        <w:jc w:val="center"/>
        <w:rPr>
          <w:b/>
          <w:bCs/>
          <w:sz w:val="40"/>
          <w:szCs w:val="40"/>
        </w:rPr>
      </w:pPr>
      <w:r w:rsidRPr="002F73AE">
        <w:rPr>
          <w:b/>
          <w:bCs/>
          <w:sz w:val="40"/>
          <w:szCs w:val="40"/>
        </w:rPr>
        <w:lastRenderedPageBreak/>
        <w:t>Airport Rail Link Transportation Application for the Hearing Impaired (</w:t>
      </w:r>
      <w:r w:rsidRPr="002F73AE">
        <w:rPr>
          <w:b/>
          <w:bCs/>
          <w:sz w:val="40"/>
          <w:szCs w:val="40"/>
          <w:cs/>
        </w:rPr>
        <w:t>NextStop</w:t>
      </w:r>
      <w:r w:rsidRPr="002F73AE">
        <w:rPr>
          <w:b/>
          <w:bCs/>
          <w:sz w:val="40"/>
          <w:szCs w:val="40"/>
        </w:rPr>
        <w:t>)</w:t>
      </w:r>
    </w:p>
    <w:p w14:paraId="366D7E25" w14:textId="45211B85" w:rsidR="006237C4" w:rsidRPr="002F73AE" w:rsidRDefault="006237C4" w:rsidP="00891C13">
      <w:pPr>
        <w:jc w:val="center"/>
        <w:rPr>
          <w:b/>
          <w:bCs/>
          <w:sz w:val="40"/>
          <w:szCs w:val="40"/>
        </w:rPr>
      </w:pPr>
    </w:p>
    <w:p w14:paraId="1B84736E" w14:textId="065271F9" w:rsidR="006237C4" w:rsidRPr="002F73AE" w:rsidRDefault="006237C4" w:rsidP="00891C13">
      <w:pPr>
        <w:jc w:val="center"/>
        <w:rPr>
          <w:b/>
          <w:bCs/>
          <w:sz w:val="40"/>
          <w:szCs w:val="40"/>
        </w:rPr>
      </w:pPr>
    </w:p>
    <w:p w14:paraId="23EB00E6" w14:textId="77777777" w:rsidR="006237C4" w:rsidRPr="002F73AE" w:rsidRDefault="006237C4" w:rsidP="00891C13">
      <w:pPr>
        <w:jc w:val="center"/>
        <w:rPr>
          <w:b/>
          <w:bCs/>
          <w:sz w:val="40"/>
          <w:szCs w:val="40"/>
        </w:rPr>
      </w:pPr>
    </w:p>
    <w:p w14:paraId="44054E45" w14:textId="77777777" w:rsidR="006237C4" w:rsidRPr="002F73AE" w:rsidRDefault="006237C4" w:rsidP="00891C13">
      <w:pPr>
        <w:jc w:val="center"/>
        <w:rPr>
          <w:b/>
          <w:bCs/>
          <w:sz w:val="40"/>
          <w:szCs w:val="40"/>
        </w:rPr>
      </w:pPr>
    </w:p>
    <w:p w14:paraId="44BDDC3D" w14:textId="2E8B887A" w:rsidR="00891C13" w:rsidRPr="002F73AE" w:rsidRDefault="00891C13" w:rsidP="001E0B65">
      <w:pPr>
        <w:jc w:val="center"/>
        <w:outlineLvl w:val="0"/>
        <w:rPr>
          <w:b/>
          <w:bCs/>
          <w:sz w:val="40"/>
          <w:szCs w:val="40"/>
        </w:rPr>
      </w:pPr>
      <w:r w:rsidRPr="002F73AE">
        <w:rPr>
          <w:b/>
          <w:bCs/>
          <w:sz w:val="40"/>
          <w:szCs w:val="40"/>
        </w:rPr>
        <w:t>Trithep Ratanapipop</w:t>
      </w:r>
    </w:p>
    <w:p w14:paraId="009A5863" w14:textId="6B787EAD" w:rsidR="00891C13" w:rsidRPr="002F73AE" w:rsidRDefault="00891C13" w:rsidP="00891C13">
      <w:pPr>
        <w:jc w:val="center"/>
        <w:rPr>
          <w:b/>
          <w:bCs/>
          <w:sz w:val="40"/>
          <w:szCs w:val="40"/>
        </w:rPr>
      </w:pPr>
      <w:proofErr w:type="spellStart"/>
      <w:r w:rsidRPr="002F73AE">
        <w:rPr>
          <w:b/>
          <w:bCs/>
          <w:sz w:val="40"/>
          <w:szCs w:val="40"/>
        </w:rPr>
        <w:t>Arnon</w:t>
      </w:r>
      <w:proofErr w:type="spellEnd"/>
      <w:r w:rsidRPr="002F73AE">
        <w:rPr>
          <w:b/>
          <w:bCs/>
          <w:sz w:val="40"/>
          <w:szCs w:val="40"/>
        </w:rPr>
        <w:t xml:space="preserve"> </w:t>
      </w:r>
      <w:proofErr w:type="spellStart"/>
      <w:r w:rsidRPr="002F73AE">
        <w:rPr>
          <w:b/>
          <w:bCs/>
          <w:sz w:val="40"/>
          <w:szCs w:val="40"/>
        </w:rPr>
        <w:t>Chonrawut</w:t>
      </w:r>
      <w:proofErr w:type="spellEnd"/>
    </w:p>
    <w:p w14:paraId="4E611ED8" w14:textId="51CF2626" w:rsidR="006237C4" w:rsidRDefault="006237C4" w:rsidP="00891C13">
      <w:pPr>
        <w:jc w:val="center"/>
      </w:pPr>
    </w:p>
    <w:p w14:paraId="74FB53F6" w14:textId="4831CE18" w:rsidR="006237C4" w:rsidRDefault="006237C4" w:rsidP="00891C13">
      <w:pPr>
        <w:jc w:val="center"/>
      </w:pPr>
    </w:p>
    <w:p w14:paraId="39BC4290" w14:textId="77777777" w:rsidR="006237C4" w:rsidRDefault="006237C4" w:rsidP="00891C13">
      <w:pPr>
        <w:jc w:val="center"/>
      </w:pPr>
    </w:p>
    <w:p w14:paraId="389262E2" w14:textId="77777777" w:rsidR="006237C4" w:rsidRPr="007964AF" w:rsidRDefault="006237C4" w:rsidP="00891C13">
      <w:pPr>
        <w:jc w:val="center"/>
      </w:pPr>
    </w:p>
    <w:p w14:paraId="00BED3EA" w14:textId="47FE4CB2" w:rsidR="00891C13" w:rsidRPr="002F73AE" w:rsidRDefault="00891C13" w:rsidP="001E0B65">
      <w:pPr>
        <w:jc w:val="center"/>
        <w:outlineLvl w:val="0"/>
        <w:rPr>
          <w:b/>
          <w:bCs/>
          <w:sz w:val="36"/>
          <w:szCs w:val="36"/>
        </w:rPr>
      </w:pPr>
      <w:r w:rsidRPr="002F73AE">
        <w:rPr>
          <w:b/>
          <w:bCs/>
          <w:sz w:val="36"/>
          <w:szCs w:val="36"/>
        </w:rPr>
        <w:t>A PROJECT SUBMITTED IN PARTIAL FULFILLMENT</w:t>
      </w:r>
    </w:p>
    <w:p w14:paraId="01D133E4" w14:textId="317330FC" w:rsidR="00891C13" w:rsidRPr="002F73AE" w:rsidRDefault="00891C13" w:rsidP="00891C13">
      <w:pPr>
        <w:jc w:val="center"/>
        <w:rPr>
          <w:b/>
          <w:bCs/>
          <w:sz w:val="36"/>
          <w:szCs w:val="36"/>
        </w:rPr>
      </w:pPr>
      <w:r w:rsidRPr="002F73AE">
        <w:rPr>
          <w:b/>
          <w:bCs/>
          <w:sz w:val="36"/>
          <w:szCs w:val="36"/>
        </w:rPr>
        <w:t>OF THE REQUIREMENT FOR THE DEGREE OF</w:t>
      </w:r>
    </w:p>
    <w:p w14:paraId="2B2AF51C" w14:textId="1E8C79C2" w:rsidR="00891C13" w:rsidRPr="002F73AE" w:rsidRDefault="00891C13" w:rsidP="00891C13">
      <w:pPr>
        <w:jc w:val="center"/>
        <w:rPr>
          <w:b/>
          <w:bCs/>
          <w:sz w:val="36"/>
          <w:szCs w:val="36"/>
        </w:rPr>
      </w:pPr>
      <w:r w:rsidRPr="002F73AE">
        <w:rPr>
          <w:b/>
          <w:bCs/>
          <w:sz w:val="36"/>
          <w:szCs w:val="36"/>
        </w:rPr>
        <w:t>BACHELOR OF SCIENCE PROGRAM IN INFORMATION TECHNOLOGY</w:t>
      </w:r>
    </w:p>
    <w:p w14:paraId="0E27DA20" w14:textId="32A814F7" w:rsidR="00891C13" w:rsidRPr="002F73AE" w:rsidRDefault="00891C13" w:rsidP="00891C13">
      <w:pPr>
        <w:jc w:val="center"/>
        <w:rPr>
          <w:b/>
          <w:bCs/>
          <w:sz w:val="36"/>
          <w:szCs w:val="36"/>
        </w:rPr>
      </w:pPr>
      <w:r w:rsidRPr="002F73AE">
        <w:rPr>
          <w:b/>
          <w:bCs/>
          <w:sz w:val="36"/>
          <w:szCs w:val="36"/>
        </w:rPr>
        <w:t>FACULTY OF INFORMATION TECHNOLOGY</w:t>
      </w:r>
    </w:p>
    <w:p w14:paraId="75391BA6" w14:textId="436B5C4B" w:rsidR="00891C13" w:rsidRPr="002F73AE" w:rsidRDefault="00891C13" w:rsidP="00891C13">
      <w:pPr>
        <w:jc w:val="center"/>
        <w:rPr>
          <w:b/>
          <w:bCs/>
          <w:sz w:val="36"/>
          <w:szCs w:val="36"/>
        </w:rPr>
      </w:pPr>
      <w:r w:rsidRPr="002F73AE">
        <w:rPr>
          <w:b/>
          <w:bCs/>
          <w:sz w:val="36"/>
          <w:szCs w:val="36"/>
        </w:rPr>
        <w:t>KING MONGKUT’S INSTITUTE OF TECHNOLOGY LADKRABANG</w:t>
      </w:r>
    </w:p>
    <w:p w14:paraId="79290ED3" w14:textId="3E4311E6" w:rsidR="0046022B" w:rsidRPr="007964AF" w:rsidRDefault="00891C13" w:rsidP="006237C4">
      <w:pPr>
        <w:jc w:val="center"/>
      </w:pPr>
      <w:r w:rsidRPr="007964AF">
        <w:t>1/2016</w:t>
      </w:r>
    </w:p>
    <w:p w14:paraId="535E17CB" w14:textId="68C3027A" w:rsidR="006237C4" w:rsidRDefault="006237C4">
      <w:pPr>
        <w:jc w:val="left"/>
      </w:pPr>
    </w:p>
    <w:p w14:paraId="587FAD76" w14:textId="77777777" w:rsidR="006237C4" w:rsidRDefault="006237C4">
      <w:pPr>
        <w:jc w:val="left"/>
      </w:pPr>
    </w:p>
    <w:p w14:paraId="7C26E13D" w14:textId="77777777" w:rsidR="006237C4" w:rsidRDefault="006237C4">
      <w:pPr>
        <w:jc w:val="left"/>
      </w:pPr>
    </w:p>
    <w:p w14:paraId="63295CD5" w14:textId="77777777" w:rsidR="006237C4" w:rsidRDefault="006237C4">
      <w:pPr>
        <w:jc w:val="left"/>
      </w:pPr>
    </w:p>
    <w:p w14:paraId="6920B5C9" w14:textId="77777777" w:rsidR="006237C4" w:rsidRDefault="006237C4">
      <w:pPr>
        <w:jc w:val="left"/>
      </w:pPr>
    </w:p>
    <w:p w14:paraId="6901BB4F" w14:textId="77777777" w:rsidR="006237C4" w:rsidRDefault="006237C4">
      <w:pPr>
        <w:jc w:val="left"/>
      </w:pPr>
    </w:p>
    <w:p w14:paraId="1FBBB9EC" w14:textId="77777777" w:rsidR="006237C4" w:rsidRDefault="006237C4">
      <w:pPr>
        <w:jc w:val="left"/>
      </w:pPr>
    </w:p>
    <w:p w14:paraId="1F458FE4" w14:textId="77777777" w:rsidR="006237C4" w:rsidRDefault="006237C4">
      <w:pPr>
        <w:jc w:val="left"/>
      </w:pPr>
    </w:p>
    <w:p w14:paraId="0E863D5F" w14:textId="77777777" w:rsidR="006237C4" w:rsidRDefault="006237C4">
      <w:pPr>
        <w:jc w:val="left"/>
      </w:pPr>
    </w:p>
    <w:p w14:paraId="34576247" w14:textId="77777777" w:rsidR="006237C4" w:rsidRDefault="006237C4">
      <w:pPr>
        <w:jc w:val="left"/>
      </w:pPr>
    </w:p>
    <w:p w14:paraId="37B095F8" w14:textId="77777777" w:rsidR="006237C4" w:rsidRDefault="006237C4">
      <w:pPr>
        <w:jc w:val="left"/>
      </w:pPr>
    </w:p>
    <w:p w14:paraId="780D344D" w14:textId="77777777" w:rsidR="006237C4" w:rsidRDefault="006237C4">
      <w:pPr>
        <w:jc w:val="left"/>
      </w:pPr>
    </w:p>
    <w:p w14:paraId="14E6F121" w14:textId="77777777" w:rsidR="006237C4" w:rsidRDefault="006237C4">
      <w:pPr>
        <w:jc w:val="left"/>
      </w:pPr>
    </w:p>
    <w:p w14:paraId="7361EB5A" w14:textId="77777777" w:rsidR="006237C4" w:rsidRDefault="006237C4">
      <w:pPr>
        <w:jc w:val="left"/>
      </w:pPr>
    </w:p>
    <w:p w14:paraId="05B23796" w14:textId="77777777" w:rsidR="006237C4" w:rsidRDefault="006237C4">
      <w:pPr>
        <w:jc w:val="left"/>
      </w:pPr>
    </w:p>
    <w:p w14:paraId="416E6B44" w14:textId="77777777" w:rsidR="006237C4" w:rsidRDefault="006237C4">
      <w:pPr>
        <w:jc w:val="left"/>
      </w:pPr>
    </w:p>
    <w:p w14:paraId="29D079F4" w14:textId="77777777" w:rsidR="006237C4" w:rsidRDefault="006237C4">
      <w:pPr>
        <w:jc w:val="left"/>
      </w:pPr>
    </w:p>
    <w:p w14:paraId="54F87F61" w14:textId="60EEF877" w:rsidR="00891C13" w:rsidRPr="00AA3309" w:rsidRDefault="0046022B" w:rsidP="001E0B65">
      <w:pPr>
        <w:jc w:val="left"/>
        <w:outlineLvl w:val="0"/>
        <w:rPr>
          <w:b/>
          <w:bCs/>
          <w:sz w:val="40"/>
          <w:szCs w:val="40"/>
        </w:rPr>
      </w:pPr>
      <w:r w:rsidRPr="00AA3309">
        <w:rPr>
          <w:b/>
          <w:bCs/>
          <w:sz w:val="40"/>
          <w:szCs w:val="40"/>
        </w:rPr>
        <w:t>COPYRIGHT 2016</w:t>
      </w:r>
    </w:p>
    <w:p w14:paraId="3BA6AD72" w14:textId="3EBDEA63" w:rsidR="0046022B" w:rsidRPr="00AA3309" w:rsidRDefault="0046022B" w:rsidP="001E0B65">
      <w:pPr>
        <w:jc w:val="left"/>
        <w:outlineLvl w:val="0"/>
        <w:rPr>
          <w:b/>
          <w:bCs/>
          <w:sz w:val="40"/>
          <w:szCs w:val="40"/>
        </w:rPr>
      </w:pPr>
      <w:r w:rsidRPr="00AA3309">
        <w:rPr>
          <w:b/>
          <w:bCs/>
          <w:sz w:val="40"/>
          <w:szCs w:val="40"/>
        </w:rPr>
        <w:t>FACULTY OF INFORMATION TECHNOLOGY</w:t>
      </w:r>
    </w:p>
    <w:p w14:paraId="0316AF4E" w14:textId="0E26AD8E" w:rsidR="0046022B" w:rsidRPr="00AA3309" w:rsidRDefault="0046022B" w:rsidP="001E0B65">
      <w:pPr>
        <w:jc w:val="left"/>
        <w:outlineLvl w:val="0"/>
        <w:rPr>
          <w:b/>
          <w:bCs/>
          <w:sz w:val="40"/>
          <w:szCs w:val="40"/>
        </w:rPr>
      </w:pPr>
      <w:r w:rsidRPr="00AA3309">
        <w:rPr>
          <w:b/>
          <w:bCs/>
          <w:sz w:val="40"/>
          <w:szCs w:val="40"/>
        </w:rPr>
        <w:t>KING MONGKUT’S INSTITUE OF TECHNOLOGY LADKRABANG</w:t>
      </w:r>
      <w:r w:rsidRPr="00AA3309">
        <w:rPr>
          <w:b/>
          <w:bCs/>
          <w:sz w:val="40"/>
          <w:szCs w:val="40"/>
        </w:rPr>
        <w:br w:type="page"/>
      </w:r>
    </w:p>
    <w:p w14:paraId="236094A2" w14:textId="459D5FBE" w:rsidR="0046022B" w:rsidRPr="002F73AE" w:rsidRDefault="0046022B" w:rsidP="001E0B65">
      <w:pPr>
        <w:jc w:val="center"/>
        <w:outlineLvl w:val="0"/>
        <w:rPr>
          <w:b/>
          <w:bCs/>
          <w:sz w:val="36"/>
          <w:szCs w:val="36"/>
        </w:rPr>
      </w:pPr>
      <w:r w:rsidRPr="002F73AE">
        <w:rPr>
          <w:b/>
          <w:bCs/>
          <w:sz w:val="36"/>
          <w:szCs w:val="36"/>
          <w:cs/>
        </w:rPr>
        <w:lastRenderedPageBreak/>
        <w:t>ใบรับรองปริญญานิพนธ์ ประจำปีการศึกษา 2559</w:t>
      </w:r>
    </w:p>
    <w:p w14:paraId="416ECE85" w14:textId="5B91F616" w:rsidR="0046022B" w:rsidRPr="002F73AE" w:rsidRDefault="0046022B" w:rsidP="0046022B">
      <w:pPr>
        <w:jc w:val="center"/>
        <w:rPr>
          <w:b/>
          <w:bCs/>
          <w:sz w:val="36"/>
          <w:szCs w:val="36"/>
        </w:rPr>
      </w:pPr>
      <w:r w:rsidRPr="002F73AE">
        <w:rPr>
          <w:b/>
          <w:bCs/>
          <w:sz w:val="36"/>
          <w:szCs w:val="36"/>
          <w:cs/>
        </w:rPr>
        <w:t>คณะเทคโนโลยีสารสนเทศ</w:t>
      </w:r>
    </w:p>
    <w:p w14:paraId="099A98BD" w14:textId="129824E4" w:rsidR="0046022B" w:rsidRPr="002F73AE" w:rsidRDefault="0046022B" w:rsidP="0046022B">
      <w:pPr>
        <w:jc w:val="center"/>
        <w:rPr>
          <w:b/>
          <w:bCs/>
          <w:sz w:val="36"/>
          <w:szCs w:val="36"/>
        </w:rPr>
      </w:pPr>
      <w:r w:rsidRPr="002F73AE">
        <w:rPr>
          <w:b/>
          <w:bCs/>
          <w:sz w:val="36"/>
          <w:szCs w:val="36"/>
          <w:cs/>
        </w:rPr>
        <w:t>สถาบันเทคโนโลยีพระจอมเกล้าเจ้าคุณทหารลาดกระบัง</w:t>
      </w:r>
    </w:p>
    <w:p w14:paraId="7D51CC14" w14:textId="7093E3F9" w:rsidR="0046022B" w:rsidRDefault="0046022B" w:rsidP="0046022B">
      <w:pPr>
        <w:jc w:val="center"/>
      </w:pPr>
    </w:p>
    <w:p w14:paraId="695085D1" w14:textId="77777777" w:rsidR="007964AF" w:rsidRPr="007964AF" w:rsidRDefault="007964AF" w:rsidP="0046022B">
      <w:pPr>
        <w:jc w:val="center"/>
      </w:pPr>
    </w:p>
    <w:p w14:paraId="47D8E211" w14:textId="2C0B7491" w:rsidR="0046022B" w:rsidRDefault="0046022B" w:rsidP="0046022B">
      <w:pPr>
        <w:jc w:val="left"/>
      </w:pPr>
      <w:r w:rsidRPr="007964AF">
        <w:rPr>
          <w:cs/>
        </w:rPr>
        <w:t>เรื่อง</w:t>
      </w:r>
      <w:r w:rsidRPr="007964AF">
        <w:rPr>
          <w:cs/>
        </w:rPr>
        <w:tab/>
      </w:r>
      <w:r w:rsidR="00C4467C">
        <w:rPr>
          <w:cs/>
        </w:rPr>
        <w:t>แอปพลิเคชัน</w:t>
      </w:r>
      <w:r w:rsidRPr="007964AF">
        <w:rPr>
          <w:cs/>
        </w:rPr>
        <w:t>ช่วยเหลือผู้บกพร่องทางการได้ยินในการเดินทางด้วยระบบขนส่งรถไฟฟ้า</w:t>
      </w:r>
      <w:r w:rsidRPr="007964AF">
        <w:rPr>
          <w:cs/>
        </w:rPr>
        <w:br/>
      </w:r>
      <w:r w:rsidRPr="007964AF">
        <w:rPr>
          <w:cs/>
        </w:rPr>
        <w:tab/>
      </w:r>
      <w:r w:rsidRPr="007964AF">
        <w:t>Airport Rail Link Transportation Application for the Hearing Impaired (</w:t>
      </w:r>
      <w:r w:rsidRPr="007964AF">
        <w:rPr>
          <w:cs/>
        </w:rPr>
        <w:t>NextStop</w:t>
      </w:r>
      <w:r w:rsidRPr="007964AF">
        <w:t>)</w:t>
      </w:r>
    </w:p>
    <w:p w14:paraId="31F58B71" w14:textId="33F33E60" w:rsidR="007964AF" w:rsidRDefault="007964AF" w:rsidP="0046022B">
      <w:pPr>
        <w:jc w:val="left"/>
      </w:pPr>
    </w:p>
    <w:p w14:paraId="15ACB7ED" w14:textId="1E18CAC7" w:rsidR="007964AF" w:rsidRDefault="007964AF" w:rsidP="0046022B">
      <w:pPr>
        <w:jc w:val="left"/>
      </w:pPr>
    </w:p>
    <w:p w14:paraId="3827F94D" w14:textId="77777777" w:rsidR="007964AF" w:rsidRPr="007964AF" w:rsidRDefault="007964AF" w:rsidP="0046022B">
      <w:pPr>
        <w:jc w:val="left"/>
      </w:pPr>
    </w:p>
    <w:p w14:paraId="6C13BD62" w14:textId="29982622" w:rsidR="0046022B" w:rsidRPr="007964AF" w:rsidRDefault="0046022B" w:rsidP="001E0B65">
      <w:pPr>
        <w:jc w:val="left"/>
        <w:outlineLvl w:val="0"/>
      </w:pPr>
      <w:r w:rsidRPr="007964AF">
        <w:rPr>
          <w:cs/>
        </w:rPr>
        <w:t>ผู้จัดทำ</w:t>
      </w:r>
    </w:p>
    <w:p w14:paraId="6D7477E2" w14:textId="06FF280C" w:rsidR="0046022B" w:rsidRPr="007964AF" w:rsidRDefault="0046022B" w:rsidP="00ED6D63">
      <w:pPr>
        <w:pStyle w:val="ListParagraph"/>
        <w:numPr>
          <w:ilvl w:val="0"/>
          <w:numId w:val="19"/>
        </w:numPr>
      </w:pPr>
      <w:r w:rsidRPr="007964AF">
        <w:rPr>
          <w:cs/>
        </w:rPr>
        <w:t>นายตรีเทพ รัตนพิภพ</w:t>
      </w:r>
      <w:r w:rsidRPr="007964AF">
        <w:rPr>
          <w:cs/>
        </w:rPr>
        <w:tab/>
      </w:r>
      <w:r w:rsidRPr="007964AF">
        <w:rPr>
          <w:cs/>
        </w:rPr>
        <w:tab/>
      </w:r>
      <w:r w:rsidRPr="007964AF">
        <w:rPr>
          <w:cs/>
        </w:rPr>
        <w:tab/>
        <w:t>รหัสประจำตัว 56070048</w:t>
      </w:r>
    </w:p>
    <w:p w14:paraId="4CFBB567" w14:textId="1FB7E0FE" w:rsidR="0046022B" w:rsidRPr="007964AF" w:rsidRDefault="0046022B" w:rsidP="00ED6D63">
      <w:pPr>
        <w:pStyle w:val="ListParagraph"/>
        <w:numPr>
          <w:ilvl w:val="0"/>
          <w:numId w:val="19"/>
        </w:numPr>
      </w:pPr>
      <w:r w:rsidRPr="007964AF">
        <w:rPr>
          <w:cs/>
        </w:rPr>
        <w:t>นายอานนท์ ชลวุฒิ</w:t>
      </w:r>
      <w:r w:rsidRPr="007964AF">
        <w:rPr>
          <w:cs/>
        </w:rPr>
        <w:tab/>
      </w:r>
      <w:r w:rsidRPr="007964AF">
        <w:rPr>
          <w:cs/>
        </w:rPr>
        <w:tab/>
      </w:r>
      <w:r w:rsidRPr="007964AF">
        <w:rPr>
          <w:cs/>
        </w:rPr>
        <w:tab/>
        <w:t>รหัสประจำตัว 56070151</w:t>
      </w:r>
    </w:p>
    <w:p w14:paraId="6C3F35A8" w14:textId="77777777" w:rsidR="0046022B" w:rsidRPr="007964AF" w:rsidRDefault="0046022B" w:rsidP="0046022B">
      <w:pPr>
        <w:jc w:val="left"/>
      </w:pPr>
    </w:p>
    <w:p w14:paraId="7FDDF85B" w14:textId="018DC5D4" w:rsidR="0046022B" w:rsidRPr="007964AF" w:rsidRDefault="0046022B" w:rsidP="0046022B">
      <w:pPr>
        <w:jc w:val="left"/>
      </w:pPr>
    </w:p>
    <w:p w14:paraId="36EB18C7" w14:textId="77777777" w:rsidR="0046022B" w:rsidRPr="007964AF" w:rsidRDefault="0046022B" w:rsidP="0046022B">
      <w:pPr>
        <w:jc w:val="left"/>
      </w:pPr>
    </w:p>
    <w:p w14:paraId="5E7FB00A" w14:textId="46E1D56D" w:rsidR="0046022B" w:rsidRPr="007964AF" w:rsidRDefault="007964AF" w:rsidP="007964AF">
      <w:pPr>
        <w:jc w:val="right"/>
      </w:pPr>
      <w:r w:rsidRPr="007964AF">
        <w:rPr>
          <w:cs/>
        </w:rPr>
        <w:t>....................................</w:t>
      </w:r>
      <w:r>
        <w:rPr>
          <w:rFonts w:hint="cs"/>
          <w:cs/>
        </w:rPr>
        <w:t>..</w:t>
      </w:r>
      <w:r w:rsidRPr="007964AF">
        <w:rPr>
          <w:cs/>
        </w:rPr>
        <w:t>.................อาจารย์ที่ปรึ</w:t>
      </w:r>
      <w:r w:rsidR="00CA02DC">
        <w:rPr>
          <w:rFonts w:hint="cs"/>
          <w:cs/>
        </w:rPr>
        <w:t>ก</w:t>
      </w:r>
      <w:r w:rsidRPr="007964AF">
        <w:rPr>
          <w:cs/>
        </w:rPr>
        <w:t>ษา</w:t>
      </w:r>
    </w:p>
    <w:p w14:paraId="31C22E72" w14:textId="5B7D3325" w:rsidR="007964AF" w:rsidRDefault="007964AF" w:rsidP="007964AF">
      <w:pPr>
        <w:ind w:left="3600" w:firstLine="720"/>
        <w:jc w:val="center"/>
        <w:rPr>
          <w:cs/>
        </w:rPr>
      </w:pPr>
      <w:r>
        <w:rPr>
          <w:rFonts w:hint="cs"/>
          <w:cs/>
        </w:rPr>
        <w:t>(</w:t>
      </w:r>
      <w:r w:rsidRPr="007964AF">
        <w:rPr>
          <w:cs/>
        </w:rPr>
        <w:t>ผู้ช่วยศาตราจารย์ ดร. ธนิศา นุ่มนนท์</w:t>
      </w:r>
      <w:r>
        <w:rPr>
          <w:rFonts w:hint="cs"/>
          <w:cs/>
        </w:rPr>
        <w:t>)</w:t>
      </w:r>
    </w:p>
    <w:p w14:paraId="6D1FE649" w14:textId="77777777" w:rsidR="007964AF" w:rsidRDefault="007964AF">
      <w:pPr>
        <w:jc w:val="left"/>
        <w:rPr>
          <w:cs/>
        </w:rPr>
      </w:pPr>
      <w:r>
        <w:rPr>
          <w:cs/>
        </w:rPr>
        <w:br w:type="page"/>
      </w:r>
    </w:p>
    <w:p w14:paraId="6BEC18B8" w14:textId="039E0652" w:rsidR="007964AF" w:rsidRPr="002811E0" w:rsidRDefault="007964AF" w:rsidP="001E0B65">
      <w:pPr>
        <w:jc w:val="center"/>
        <w:outlineLvl w:val="0"/>
        <w:rPr>
          <w:b/>
          <w:bCs/>
          <w:sz w:val="36"/>
          <w:szCs w:val="36"/>
        </w:rPr>
      </w:pPr>
      <w:r w:rsidRPr="002811E0">
        <w:rPr>
          <w:rFonts w:hint="cs"/>
          <w:b/>
          <w:bCs/>
          <w:sz w:val="36"/>
          <w:szCs w:val="36"/>
          <w:cs/>
        </w:rPr>
        <w:lastRenderedPageBreak/>
        <w:t>ใบรับรองโครงงาน (</w:t>
      </w:r>
      <w:r w:rsidRPr="002811E0">
        <w:rPr>
          <w:b/>
          <w:bCs/>
          <w:sz w:val="36"/>
          <w:szCs w:val="36"/>
        </w:rPr>
        <w:t>PROJECT)</w:t>
      </w:r>
    </w:p>
    <w:p w14:paraId="60653634" w14:textId="25DD4E7F" w:rsidR="007964AF" w:rsidRDefault="007964AF" w:rsidP="007964AF">
      <w:pPr>
        <w:jc w:val="center"/>
      </w:pPr>
    </w:p>
    <w:p w14:paraId="36191D4D" w14:textId="0EEFF7ED" w:rsidR="007964AF" w:rsidRDefault="007964AF" w:rsidP="001E0B65">
      <w:pPr>
        <w:jc w:val="center"/>
        <w:outlineLvl w:val="0"/>
      </w:pPr>
      <w:r>
        <w:rPr>
          <w:rFonts w:hint="cs"/>
          <w:cs/>
        </w:rPr>
        <w:t>เรื่อง</w:t>
      </w:r>
    </w:p>
    <w:p w14:paraId="27070096" w14:textId="52AE4AE4" w:rsidR="007964AF" w:rsidRDefault="007964AF" w:rsidP="007964AF">
      <w:pPr>
        <w:jc w:val="center"/>
      </w:pPr>
    </w:p>
    <w:p w14:paraId="037BE2DA" w14:textId="613B737C" w:rsidR="007964AF" w:rsidRDefault="00C4467C" w:rsidP="007964AF">
      <w:pPr>
        <w:jc w:val="center"/>
      </w:pPr>
      <w:r>
        <w:rPr>
          <w:cs/>
        </w:rPr>
        <w:t>แอปพลิเคชัน</w:t>
      </w:r>
      <w:r w:rsidR="007964AF" w:rsidRPr="007964AF">
        <w:rPr>
          <w:cs/>
        </w:rPr>
        <w:t>ช่วยเหลือผู้บกพร่องทางการได้ยินในการเดินทางด้วยระบบขนส่งรถไฟฟ้า</w:t>
      </w:r>
      <w:r w:rsidR="007964AF" w:rsidRPr="007964AF">
        <w:rPr>
          <w:cs/>
        </w:rPr>
        <w:br/>
      </w:r>
      <w:r w:rsidR="007964AF" w:rsidRPr="007964AF">
        <w:rPr>
          <w:cs/>
        </w:rPr>
        <w:tab/>
      </w:r>
      <w:r w:rsidR="007964AF" w:rsidRPr="007964AF">
        <w:t>Airport Rail Link Transportation Application for the Hearing Impaired (</w:t>
      </w:r>
      <w:r w:rsidR="007964AF" w:rsidRPr="007964AF">
        <w:rPr>
          <w:cs/>
        </w:rPr>
        <w:t>NextStop</w:t>
      </w:r>
      <w:r w:rsidR="007964AF" w:rsidRPr="007964AF">
        <w:t>)</w:t>
      </w:r>
    </w:p>
    <w:p w14:paraId="1A61296B" w14:textId="1C7EAB77" w:rsidR="007964AF" w:rsidRDefault="007964AF" w:rsidP="007964AF">
      <w:pPr>
        <w:jc w:val="center"/>
      </w:pPr>
    </w:p>
    <w:p w14:paraId="4A2E6187" w14:textId="59E359FD" w:rsidR="007964AF" w:rsidRPr="007964AF" w:rsidRDefault="007964AF" w:rsidP="007964AF">
      <w:pPr>
        <w:jc w:val="center"/>
      </w:pPr>
      <w:r w:rsidRPr="007964AF">
        <w:rPr>
          <w:cs/>
        </w:rPr>
        <w:t>นายตรีเทพ รัตนพิภพ</w:t>
      </w:r>
      <w:r w:rsidRPr="007964AF">
        <w:rPr>
          <w:cs/>
        </w:rPr>
        <w:tab/>
        <w:t>รหัสประจำตัว 56070048</w:t>
      </w:r>
    </w:p>
    <w:p w14:paraId="70605B78" w14:textId="00B758E2" w:rsidR="007964AF" w:rsidRPr="007964AF" w:rsidRDefault="007964AF" w:rsidP="007964AF">
      <w:pPr>
        <w:jc w:val="center"/>
      </w:pPr>
      <w:r w:rsidRPr="007964AF">
        <w:rPr>
          <w:cs/>
        </w:rPr>
        <w:t>นายอานนท์ ชลวุฒิ</w:t>
      </w:r>
      <w:r>
        <w:rPr>
          <w:cs/>
        </w:rPr>
        <w:tab/>
      </w:r>
      <w:r w:rsidRPr="007964AF">
        <w:rPr>
          <w:cs/>
        </w:rPr>
        <w:t>รหัสประจำตัว 56070151</w:t>
      </w:r>
    </w:p>
    <w:p w14:paraId="4284B38C" w14:textId="77E8C7FD" w:rsidR="007964AF" w:rsidRDefault="007964AF" w:rsidP="007964AF">
      <w:pPr>
        <w:jc w:val="center"/>
      </w:pPr>
    </w:p>
    <w:p w14:paraId="384D35B6" w14:textId="14D984C9" w:rsidR="007964AF" w:rsidRDefault="007964AF" w:rsidP="00761A27"/>
    <w:p w14:paraId="77C7CCB6" w14:textId="18ED2F02" w:rsidR="007964AF" w:rsidRDefault="007964AF" w:rsidP="00761A27">
      <w:pPr>
        <w:jc w:val="center"/>
      </w:pPr>
      <w:r>
        <w:rPr>
          <w:rFonts w:hint="cs"/>
          <w:cs/>
        </w:rPr>
        <w:t>ขอรับรองว่ารายงานฉบับนี้ ข้าพเจ้าไม่ได้คัดลอกมาจากที่ใด</w:t>
      </w:r>
    </w:p>
    <w:p w14:paraId="5E312422" w14:textId="4F6FC95D" w:rsidR="007964AF" w:rsidRDefault="007964AF" w:rsidP="007964AF">
      <w:pPr>
        <w:jc w:val="center"/>
      </w:pPr>
      <w:r>
        <w:rPr>
          <w:rFonts w:hint="cs"/>
          <w:cs/>
        </w:rPr>
        <w:t>รายงานฉบับนี้ได้รับการตรวจสอบและอนุมัติให้เป็นส่วนหนึ่งของ</w:t>
      </w:r>
    </w:p>
    <w:p w14:paraId="0E8CCEC7" w14:textId="38F59324" w:rsidR="007964AF" w:rsidRDefault="007964AF" w:rsidP="007964AF">
      <w:pPr>
        <w:jc w:val="center"/>
      </w:pPr>
      <w:r>
        <w:rPr>
          <w:rFonts w:hint="cs"/>
          <w:cs/>
        </w:rPr>
        <w:t>การศึกษาวิชาโครงงาน หลักสูตรวิทยาศาสตร</w:t>
      </w:r>
      <w:r w:rsidR="00D832B0">
        <w:rPr>
          <w:rFonts w:hint="cs"/>
          <w:cs/>
        </w:rPr>
        <w:t>์</w:t>
      </w:r>
      <w:r>
        <w:rPr>
          <w:rFonts w:hint="cs"/>
          <w:cs/>
        </w:rPr>
        <w:t>บัณฑิต (เทคโนโลยีสารสนเทศ)</w:t>
      </w:r>
    </w:p>
    <w:p w14:paraId="1CFFA86A" w14:textId="36D3C283" w:rsidR="007964AF" w:rsidRDefault="006A00AD" w:rsidP="007964AF">
      <w:pPr>
        <w:jc w:val="center"/>
      </w:pPr>
      <w:r>
        <w:rPr>
          <w:rFonts w:hint="cs"/>
          <w:cs/>
        </w:rPr>
        <w:t>ภาคเรียนที่ 1 ปีการศึกษา 2559</w:t>
      </w:r>
    </w:p>
    <w:p w14:paraId="371907D5" w14:textId="77777777" w:rsidR="006A00AD" w:rsidRDefault="006A00AD" w:rsidP="00761A27">
      <w:pPr>
        <w:rPr>
          <w:cs/>
        </w:rPr>
        <w:sectPr w:rsidR="006A00AD">
          <w:footerReference w:type="default" r:id="rId9"/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14:paraId="487BFEF8" w14:textId="103B075B" w:rsidR="007964AF" w:rsidRDefault="007964AF" w:rsidP="007964AF">
      <w:pPr>
        <w:jc w:val="center"/>
      </w:pPr>
    </w:p>
    <w:p w14:paraId="4395FA69" w14:textId="6BB46B81" w:rsidR="006A00AD" w:rsidRDefault="006A00AD" w:rsidP="007964AF">
      <w:pPr>
        <w:jc w:val="center"/>
      </w:pPr>
    </w:p>
    <w:p w14:paraId="038D1A25" w14:textId="77777777" w:rsidR="006A00AD" w:rsidRDefault="006A00AD" w:rsidP="007964AF">
      <w:pPr>
        <w:jc w:val="center"/>
      </w:pPr>
    </w:p>
    <w:p w14:paraId="5E972887" w14:textId="6954F6B9" w:rsidR="007964AF" w:rsidRDefault="007964AF" w:rsidP="007964AF">
      <w:pPr>
        <w:jc w:val="center"/>
      </w:pPr>
    </w:p>
    <w:p w14:paraId="7B8A0A12" w14:textId="79B13FD5" w:rsidR="006A00AD" w:rsidRDefault="006A00AD" w:rsidP="007964AF">
      <w:pPr>
        <w:jc w:val="center"/>
      </w:pPr>
    </w:p>
    <w:p w14:paraId="1FEAD2C8" w14:textId="0EA4F4A3" w:rsidR="006A00AD" w:rsidRDefault="006A00AD" w:rsidP="007964AF">
      <w:pPr>
        <w:jc w:val="center"/>
      </w:pPr>
    </w:p>
    <w:p w14:paraId="33C05636" w14:textId="62EBBF29" w:rsidR="006A00AD" w:rsidRDefault="006A00AD" w:rsidP="007964AF">
      <w:pPr>
        <w:jc w:val="center"/>
      </w:pPr>
      <w:r>
        <w:rPr>
          <w:rFonts w:hint="cs"/>
          <w:cs/>
        </w:rPr>
        <w:t>..............................................</w:t>
      </w:r>
    </w:p>
    <w:p w14:paraId="09118447" w14:textId="47D24795" w:rsidR="006A00AD" w:rsidRDefault="006A00AD" w:rsidP="007964AF">
      <w:pPr>
        <w:jc w:val="center"/>
      </w:pPr>
      <w:r>
        <w:rPr>
          <w:rFonts w:hint="cs"/>
          <w:cs/>
        </w:rPr>
        <w:t>(นายตรีเทพ รัตนพิภพ)</w:t>
      </w:r>
    </w:p>
    <w:p w14:paraId="6AE119BD" w14:textId="77777777" w:rsidR="006A00AD" w:rsidRDefault="006A00AD" w:rsidP="006A00AD">
      <w:pPr>
        <w:jc w:val="center"/>
      </w:pPr>
      <w:r>
        <w:rPr>
          <w:rFonts w:hint="cs"/>
          <w:cs/>
        </w:rPr>
        <w:t>..............................................</w:t>
      </w:r>
    </w:p>
    <w:p w14:paraId="40897CA7" w14:textId="77777777" w:rsidR="007409E9" w:rsidRDefault="001D6497" w:rsidP="007964AF">
      <w:pPr>
        <w:jc w:val="center"/>
        <w:sectPr w:rsidR="007409E9" w:rsidSect="006A00AD">
          <w:type w:val="continuous"/>
          <w:pgSz w:w="12240" w:h="15840"/>
          <w:pgMar w:top="1440" w:right="1440" w:bottom="1440" w:left="1440" w:header="720" w:footer="720" w:gutter="0"/>
          <w:cols w:num="2" w:space="720" w:equalWidth="0">
            <w:col w:w="6000" w:space="720"/>
            <w:col w:w="2640"/>
          </w:cols>
          <w:docGrid w:linePitch="360"/>
        </w:sectPr>
      </w:pPr>
      <w:r>
        <w:rPr>
          <w:rFonts w:hint="cs"/>
          <w:cs/>
        </w:rPr>
        <w:t>(นายอานนท์ ชลวุฒิ</w:t>
      </w:r>
      <w:r>
        <w:t>)</w:t>
      </w:r>
    </w:p>
    <w:p w14:paraId="691103D5" w14:textId="65737360" w:rsidR="006A00AD" w:rsidRDefault="001D6497" w:rsidP="001D6497">
      <w:pPr>
        <w:ind w:left="2880" w:hanging="2880"/>
        <w:jc w:val="both"/>
      </w:pPr>
      <w:r>
        <w:rPr>
          <w:rFonts w:hint="cs"/>
          <w:cs/>
        </w:rPr>
        <w:lastRenderedPageBreak/>
        <w:t>หัวข้อโครงงาน</w:t>
      </w:r>
      <w:r>
        <w:rPr>
          <w:rFonts w:hint="cs"/>
          <w:cs/>
        </w:rPr>
        <w:tab/>
      </w:r>
      <w:r w:rsidR="00C4467C">
        <w:rPr>
          <w:cs/>
        </w:rPr>
        <w:t>แอปพลิเคชัน</w:t>
      </w:r>
      <w:r w:rsidRPr="007964AF">
        <w:rPr>
          <w:cs/>
        </w:rPr>
        <w:t>ช่วยเหลือผู้บกพร่องทางการได้ยินในการเดินทางด้วยระบบขนส่งรถไฟฟ้า</w:t>
      </w:r>
    </w:p>
    <w:p w14:paraId="102AA429" w14:textId="49D8F539" w:rsidR="001D6497" w:rsidRDefault="001D6497" w:rsidP="001D6497">
      <w:pPr>
        <w:ind w:left="2880" w:hanging="2880"/>
        <w:jc w:val="both"/>
      </w:pPr>
      <w:r>
        <w:rPr>
          <w:rFonts w:hint="cs"/>
          <w:cs/>
        </w:rPr>
        <w:t>นักศึกษา</w:t>
      </w:r>
      <w:r>
        <w:rPr>
          <w:rFonts w:hint="cs"/>
          <w:cs/>
        </w:rPr>
        <w:tab/>
        <w:t>นายตรีเทพ รัตนพิภพ</w:t>
      </w:r>
      <w:r>
        <w:rPr>
          <w:cs/>
        </w:rPr>
        <w:tab/>
      </w:r>
      <w:r>
        <w:rPr>
          <w:cs/>
        </w:rPr>
        <w:tab/>
      </w:r>
      <w:r>
        <w:rPr>
          <w:rFonts w:hint="cs"/>
          <w:cs/>
        </w:rPr>
        <w:t>รหัสนักศึกษา 56070048</w:t>
      </w:r>
    </w:p>
    <w:p w14:paraId="23447AFA" w14:textId="7E2434BC" w:rsidR="001D6497" w:rsidRDefault="001D6497" w:rsidP="001D6497">
      <w:pPr>
        <w:ind w:left="2880" w:hanging="2880"/>
        <w:jc w:val="both"/>
      </w:pPr>
      <w:r>
        <w:rPr>
          <w:cs/>
        </w:rPr>
        <w:tab/>
      </w:r>
      <w:r>
        <w:rPr>
          <w:rFonts w:hint="cs"/>
          <w:cs/>
        </w:rPr>
        <w:t>นายอานนท์ ชลวุฒิ</w:t>
      </w:r>
      <w:r>
        <w:rPr>
          <w:cs/>
        </w:rPr>
        <w:tab/>
      </w:r>
      <w:r>
        <w:rPr>
          <w:cs/>
        </w:rPr>
        <w:tab/>
      </w:r>
      <w:r w:rsidR="009B2785">
        <w:rPr>
          <w:rFonts w:hint="cs"/>
          <w:cs/>
        </w:rPr>
        <w:t>รหัสนักศึ</w:t>
      </w:r>
      <w:r>
        <w:rPr>
          <w:rFonts w:hint="cs"/>
          <w:cs/>
        </w:rPr>
        <w:t>กษา 56070151</w:t>
      </w:r>
    </w:p>
    <w:p w14:paraId="44FAC0DC" w14:textId="553FC9C0" w:rsidR="000A3258" w:rsidRDefault="000A3258" w:rsidP="001D6497">
      <w:pPr>
        <w:ind w:left="2880" w:hanging="2880"/>
        <w:jc w:val="both"/>
      </w:pPr>
      <w:r>
        <w:rPr>
          <w:rFonts w:hint="cs"/>
          <w:cs/>
        </w:rPr>
        <w:t>ปริญญา</w:t>
      </w:r>
      <w:r>
        <w:rPr>
          <w:rFonts w:hint="cs"/>
          <w:cs/>
        </w:rPr>
        <w:tab/>
        <w:t>วิทยาศาสตร</w:t>
      </w:r>
      <w:r w:rsidR="009B2785">
        <w:rPr>
          <w:rFonts w:hint="cs"/>
          <w:cs/>
        </w:rPr>
        <w:t>์</w:t>
      </w:r>
      <w:r>
        <w:rPr>
          <w:rFonts w:hint="cs"/>
          <w:cs/>
        </w:rPr>
        <w:t>บัณฑิต</w:t>
      </w:r>
    </w:p>
    <w:p w14:paraId="117291A6" w14:textId="3FA59569" w:rsidR="000A3258" w:rsidRDefault="000A3258" w:rsidP="001D6497">
      <w:pPr>
        <w:ind w:left="2880" w:hanging="2880"/>
        <w:jc w:val="both"/>
      </w:pPr>
      <w:r>
        <w:rPr>
          <w:rFonts w:hint="cs"/>
          <w:cs/>
        </w:rPr>
        <w:t>สาขาวิชา</w:t>
      </w:r>
      <w:r>
        <w:rPr>
          <w:rFonts w:hint="cs"/>
          <w:cs/>
        </w:rPr>
        <w:tab/>
        <w:t>เทคโนโลยีสารสนเทศ</w:t>
      </w:r>
    </w:p>
    <w:p w14:paraId="4E61C5BE" w14:textId="51D729C7" w:rsidR="000A3258" w:rsidRDefault="000A3258" w:rsidP="001D6497">
      <w:pPr>
        <w:ind w:left="2880" w:hanging="2880"/>
        <w:jc w:val="both"/>
      </w:pPr>
      <w:r>
        <w:rPr>
          <w:rFonts w:hint="cs"/>
          <w:cs/>
        </w:rPr>
        <w:t>ปีการศึกษา</w:t>
      </w:r>
      <w:r>
        <w:rPr>
          <w:rFonts w:hint="cs"/>
          <w:cs/>
        </w:rPr>
        <w:tab/>
        <w:t>2559</w:t>
      </w:r>
    </w:p>
    <w:p w14:paraId="466A8C90" w14:textId="28DC29A7" w:rsidR="000A3258" w:rsidRDefault="000A3258" w:rsidP="001D6497">
      <w:pPr>
        <w:ind w:left="2880" w:hanging="2880"/>
        <w:jc w:val="both"/>
      </w:pPr>
      <w:r>
        <w:rPr>
          <w:rFonts w:hint="cs"/>
          <w:cs/>
        </w:rPr>
        <w:t>อาจารย์ที่ปรึกษา</w:t>
      </w:r>
      <w:r>
        <w:rPr>
          <w:rFonts w:hint="cs"/>
          <w:cs/>
        </w:rPr>
        <w:tab/>
      </w:r>
      <w:r w:rsidRPr="007964AF">
        <w:rPr>
          <w:cs/>
        </w:rPr>
        <w:t>ผู้ช่วยศาตราจารย์ ดร. ธนิศา นุ่มนนท์</w:t>
      </w:r>
    </w:p>
    <w:p w14:paraId="2136AAAF" w14:textId="002B3AA6" w:rsidR="000A3258" w:rsidRDefault="000A3258" w:rsidP="001D6497">
      <w:pPr>
        <w:ind w:left="2880" w:hanging="2880"/>
        <w:jc w:val="both"/>
      </w:pPr>
    </w:p>
    <w:p w14:paraId="1575AC9A" w14:textId="0F2FBEF8" w:rsidR="000A3258" w:rsidRPr="00AA3309" w:rsidRDefault="000A3258" w:rsidP="001E0B65">
      <w:pPr>
        <w:pStyle w:val="OtherHeading"/>
        <w:outlineLvl w:val="0"/>
      </w:pPr>
      <w:bookmarkStart w:id="1" w:name="_Toc466903155"/>
      <w:r w:rsidRPr="00AA3309">
        <w:rPr>
          <w:rFonts w:hint="cs"/>
          <w:cs/>
        </w:rPr>
        <w:t>บทคัดย่อ</w:t>
      </w:r>
      <w:bookmarkEnd w:id="1"/>
    </w:p>
    <w:p w14:paraId="1D221ED3" w14:textId="71A66316" w:rsidR="000A3258" w:rsidRDefault="000A3258" w:rsidP="000A3258">
      <w:pPr>
        <w:ind w:firstLine="720"/>
      </w:pPr>
      <w:r>
        <w:rPr>
          <w:cs/>
        </w:rPr>
        <w:t>ปัจจุบันการเดินทางด้วยรถไฟฟ้าเป็นสิ่งที่คนไทยเริ่มให้ความสนใจ และหันมาใช้กันมากขึ้น ในการเดินทางด้วยรถไฟฟ้าจำเป็น</w:t>
      </w:r>
      <w:r w:rsidR="00A9264F">
        <w:rPr>
          <w:rFonts w:hint="cs"/>
          <w:cs/>
        </w:rPr>
        <w:t>ที่จะ</w:t>
      </w:r>
      <w:r w:rsidR="00A9264F">
        <w:rPr>
          <w:cs/>
        </w:rPr>
        <w:t>ต้อง</w:t>
      </w:r>
      <w:r>
        <w:rPr>
          <w:cs/>
        </w:rPr>
        <w:t xml:space="preserve">รับฟังประกาศต่าง ๆ </w:t>
      </w:r>
      <w:r w:rsidR="00A9264F">
        <w:rPr>
          <w:rFonts w:hint="cs"/>
          <w:cs/>
        </w:rPr>
        <w:t xml:space="preserve">ในขบวนรถไฟฟ้า </w:t>
      </w:r>
      <w:r>
        <w:rPr>
          <w:cs/>
        </w:rPr>
        <w:t>เพื่อให้การเดินทางเป็น</w:t>
      </w:r>
      <w:r w:rsidR="00A9264F">
        <w:rPr>
          <w:rFonts w:hint="cs"/>
          <w:cs/>
        </w:rPr>
        <w:t>ไป</w:t>
      </w:r>
      <w:r>
        <w:rPr>
          <w:cs/>
        </w:rPr>
        <w:t>ได้อย่างราบรื่น เช่น การ</w:t>
      </w:r>
      <w:r w:rsidR="00A9264F">
        <w:rPr>
          <w:cs/>
        </w:rPr>
        <w:t>ประกาศสถานีถัดไปที่รถไฟฟ้าจะ</w:t>
      </w:r>
      <w:r w:rsidR="00A9264F">
        <w:rPr>
          <w:rFonts w:hint="cs"/>
          <w:cs/>
        </w:rPr>
        <w:t>จอด</w:t>
      </w:r>
      <w:r>
        <w:rPr>
          <w:cs/>
        </w:rPr>
        <w:t xml:space="preserve"> และสถานีปลายทางที่รถไฟฟ้าจะไปถึง ซึ่งจะมีผลต่อผู้โดยสารที่เป็นผู้บกพร่องทางการได้ยิน</w:t>
      </w:r>
      <w:r w:rsidR="00A9264F">
        <w:rPr>
          <w:rFonts w:hint="cs"/>
          <w:cs/>
        </w:rPr>
        <w:t xml:space="preserve"> ในช่วงเวลาที่มีคนใช้บริการรถไฟฟ้าจำนวนมาก ทำให้โดนเบียดไปอยู่ในตำแหน่งที่ไม่สามารถมองเห็นป้ายประกาศได้ชัดเจน</w:t>
      </w:r>
    </w:p>
    <w:p w14:paraId="093C99B4" w14:textId="5D9AD0C8" w:rsidR="000A3258" w:rsidRDefault="000A3258" w:rsidP="000A3258">
      <w:pPr>
        <w:ind w:firstLine="720"/>
        <w:rPr>
          <w:cs/>
        </w:rPr>
      </w:pPr>
      <w:r>
        <w:rPr>
          <w:cs/>
        </w:rPr>
        <w:t xml:space="preserve">ดังนั้นโครงการนี้จึงได้พัฒนา </w:t>
      </w:r>
      <w:r>
        <w:t xml:space="preserve">Mobile Application </w:t>
      </w:r>
      <w:r>
        <w:rPr>
          <w:cs/>
        </w:rPr>
        <w:t>ที่ช่วยแจ้งข้อมูลที่สำคัญกับผู้โดยสารที่เป็นผู้บกพร่องทางการได้ยิน เพื่อให้การเดินทางด้วยรถไฟฟ้าของผู้บกพร่องทางการได้ยินสะดวกมากยิ่งขึ้น จึงจำเป็นต้องมีการแจ้งข้อมูลที่จำเป็นให้กับผู้บกพร่องทางการได้ยิน เพื่อป้องกันปัญหาการนั่งเลยสถานีที่ตัวเองต้องการจะลงหรือการลงสถานีที่ผิดพลาดเพราะ</w:t>
      </w:r>
      <w:r w:rsidR="00A9264F">
        <w:rPr>
          <w:rFonts w:hint="cs"/>
          <w:cs/>
        </w:rPr>
        <w:t>ได้รับ</w:t>
      </w:r>
      <w:r w:rsidR="00A9264F">
        <w:rPr>
          <w:cs/>
        </w:rPr>
        <w:t>ข้อมูล</w:t>
      </w:r>
      <w:r>
        <w:rPr>
          <w:cs/>
        </w:rPr>
        <w:t>ไม่เพียงพอ</w:t>
      </w:r>
    </w:p>
    <w:p w14:paraId="02A85C4E" w14:textId="77777777" w:rsidR="000A3258" w:rsidRDefault="000A3258">
      <w:pPr>
        <w:jc w:val="left"/>
        <w:rPr>
          <w:cs/>
        </w:rPr>
      </w:pPr>
      <w:r>
        <w:rPr>
          <w:cs/>
        </w:rPr>
        <w:br w:type="page"/>
      </w:r>
    </w:p>
    <w:p w14:paraId="35BDEECF" w14:textId="65E23459" w:rsidR="000A3258" w:rsidRDefault="000A3258" w:rsidP="000A3258">
      <w:pPr>
        <w:ind w:left="2880" w:hanging="2880"/>
      </w:pPr>
      <w:r>
        <w:lastRenderedPageBreak/>
        <w:t>Project Title</w:t>
      </w:r>
      <w:r>
        <w:tab/>
      </w:r>
      <w:r w:rsidRPr="007964AF">
        <w:t>Airport Rail Link Transportation Application for the Hearing Impaired (</w:t>
      </w:r>
      <w:r w:rsidRPr="007964AF">
        <w:rPr>
          <w:cs/>
        </w:rPr>
        <w:t>NextStop</w:t>
      </w:r>
      <w:r w:rsidRPr="007964AF">
        <w:t>)</w:t>
      </w:r>
    </w:p>
    <w:p w14:paraId="31FF2C99" w14:textId="7EF9D58B" w:rsidR="000A3258" w:rsidRDefault="000A3258" w:rsidP="000A3258">
      <w:pPr>
        <w:ind w:left="2880" w:hanging="2880"/>
        <w:jc w:val="left"/>
      </w:pPr>
      <w:r>
        <w:t>Student</w:t>
      </w:r>
      <w:r>
        <w:tab/>
        <w:t>Trithep Ratanapipop</w:t>
      </w:r>
      <w:r>
        <w:tab/>
      </w:r>
      <w:r>
        <w:tab/>
        <w:t>Student ID 56070048</w:t>
      </w:r>
      <w:r>
        <w:br/>
      </w:r>
      <w:proofErr w:type="spellStart"/>
      <w:r>
        <w:t>Arnon</w:t>
      </w:r>
      <w:proofErr w:type="spellEnd"/>
      <w:r>
        <w:t xml:space="preserve"> </w:t>
      </w:r>
      <w:proofErr w:type="spellStart"/>
      <w:r>
        <w:t>Chonrawut</w:t>
      </w:r>
      <w:proofErr w:type="spellEnd"/>
      <w:r>
        <w:tab/>
      </w:r>
      <w:r>
        <w:tab/>
        <w:t>Student ID 56070151</w:t>
      </w:r>
    </w:p>
    <w:p w14:paraId="5182443C" w14:textId="7361ED82" w:rsidR="000A3258" w:rsidRDefault="000A3258" w:rsidP="000A3258">
      <w:pPr>
        <w:ind w:left="2880" w:hanging="2880"/>
        <w:jc w:val="left"/>
      </w:pPr>
      <w:r>
        <w:t>Degree</w:t>
      </w:r>
      <w:r>
        <w:tab/>
        <w:t>Bachelor Technology</w:t>
      </w:r>
    </w:p>
    <w:p w14:paraId="0EE19063" w14:textId="797B59D6" w:rsidR="000A3258" w:rsidRDefault="000A3258" w:rsidP="000A3258">
      <w:pPr>
        <w:ind w:left="2880" w:hanging="2880"/>
        <w:jc w:val="left"/>
      </w:pPr>
      <w:r>
        <w:t>Program</w:t>
      </w:r>
      <w:r>
        <w:tab/>
        <w:t>Information Technology</w:t>
      </w:r>
    </w:p>
    <w:p w14:paraId="0C324DC6" w14:textId="21FD4266" w:rsidR="000A3258" w:rsidRDefault="000A3258" w:rsidP="000A3258">
      <w:pPr>
        <w:ind w:left="2880" w:hanging="2880"/>
        <w:jc w:val="left"/>
      </w:pPr>
      <w:r>
        <w:t xml:space="preserve">Academic Year </w:t>
      </w:r>
      <w:r>
        <w:tab/>
        <w:t>2016</w:t>
      </w:r>
    </w:p>
    <w:p w14:paraId="0BE91674" w14:textId="2D40C6D2" w:rsidR="000A3258" w:rsidRDefault="000A3258" w:rsidP="000A3258">
      <w:pPr>
        <w:ind w:left="2880" w:hanging="2880"/>
        <w:jc w:val="left"/>
      </w:pPr>
      <w:r>
        <w:t>Advisor</w:t>
      </w:r>
      <w:r>
        <w:tab/>
        <w:t xml:space="preserve">Assistant Professor Dr. </w:t>
      </w:r>
      <w:proofErr w:type="spellStart"/>
      <w:r>
        <w:t>Thanisa</w:t>
      </w:r>
      <w:proofErr w:type="spellEnd"/>
      <w:r>
        <w:t xml:space="preserve"> </w:t>
      </w:r>
      <w:proofErr w:type="spellStart"/>
      <w:r>
        <w:t>Numnon</w:t>
      </w:r>
      <w:r w:rsidR="00895509">
        <w:t>da</w:t>
      </w:r>
      <w:proofErr w:type="spellEnd"/>
    </w:p>
    <w:p w14:paraId="29182B4D" w14:textId="1048E791" w:rsidR="00503231" w:rsidRDefault="00503231" w:rsidP="000A3258">
      <w:pPr>
        <w:ind w:left="2880" w:hanging="2880"/>
        <w:jc w:val="left"/>
      </w:pPr>
    </w:p>
    <w:p w14:paraId="57E87087" w14:textId="03DA32D2" w:rsidR="00503231" w:rsidRDefault="00503231" w:rsidP="001E0B65">
      <w:pPr>
        <w:pStyle w:val="OtherHeading"/>
        <w:outlineLvl w:val="0"/>
      </w:pPr>
      <w:bookmarkStart w:id="2" w:name="_Toc466903156"/>
      <w:r>
        <w:t>ABSTRACT</w:t>
      </w:r>
      <w:bookmarkEnd w:id="2"/>
    </w:p>
    <w:p w14:paraId="68800193" w14:textId="77777777" w:rsidR="007409E9" w:rsidRDefault="00503231" w:rsidP="00503231">
      <w:pPr>
        <w:ind w:firstLine="720"/>
      </w:pPr>
      <w:r>
        <w:t xml:space="preserve">Nowadays, </w:t>
      </w:r>
      <w:proofErr w:type="spellStart"/>
      <w:r>
        <w:t>skytrain</w:t>
      </w:r>
      <w:proofErr w:type="spellEnd"/>
      <w:r>
        <w:t xml:space="preserve"> transportation interests Thai people and increase number of using. In traveling with </w:t>
      </w:r>
      <w:proofErr w:type="spellStart"/>
      <w:r>
        <w:t>skytrain</w:t>
      </w:r>
      <w:proofErr w:type="spellEnd"/>
      <w:r>
        <w:t xml:space="preserve">, passengers must listen to broadcasting in </w:t>
      </w:r>
      <w:proofErr w:type="spellStart"/>
      <w:r>
        <w:t>skytrain</w:t>
      </w:r>
      <w:proofErr w:type="spellEnd"/>
      <w:r>
        <w:t xml:space="preserve"> such as next station broadcasting, terminal broadcasting. Broadcasting affect to hearing impaired passengers in traveling with </w:t>
      </w:r>
      <w:proofErr w:type="spellStart"/>
      <w:proofErr w:type="gramStart"/>
      <w:r>
        <w:t>skytrain.Therefore</w:t>
      </w:r>
      <w:proofErr w:type="spellEnd"/>
      <w:proofErr w:type="gramEnd"/>
      <w:r>
        <w:t>, we develop mobile application project to inform and notify</w:t>
      </w:r>
      <w:r>
        <w:rPr>
          <w:cs/>
        </w:rPr>
        <w:t xml:space="preserve"> </w:t>
      </w:r>
      <w:r>
        <w:t xml:space="preserve">necessary information while traveling to hearing impaired passengers. This information can help hearing impaired passengers comfortably travel with </w:t>
      </w:r>
      <w:proofErr w:type="spellStart"/>
      <w:r>
        <w:t>skytrain</w:t>
      </w:r>
      <w:proofErr w:type="spellEnd"/>
      <w:r>
        <w:t xml:space="preserve"> and help notify when arrive at destination to prevent missing get off the train.</w:t>
      </w:r>
    </w:p>
    <w:p w14:paraId="74DDAEB8" w14:textId="77777777" w:rsidR="007409E9" w:rsidRDefault="007409E9">
      <w:pPr>
        <w:jc w:val="left"/>
      </w:pPr>
      <w:r>
        <w:br w:type="page"/>
      </w:r>
    </w:p>
    <w:p w14:paraId="64DC66FF" w14:textId="4906A244" w:rsidR="00503231" w:rsidRPr="00AA3309" w:rsidRDefault="007409E9" w:rsidP="001E0B65">
      <w:pPr>
        <w:pStyle w:val="OtherHeading"/>
        <w:outlineLvl w:val="0"/>
      </w:pPr>
      <w:bookmarkStart w:id="3" w:name="_Toc466903157"/>
      <w:r w:rsidRPr="00AA3309">
        <w:rPr>
          <w:rFonts w:hint="cs"/>
          <w:cs/>
        </w:rPr>
        <w:lastRenderedPageBreak/>
        <w:t>กิติกรรมประกาศ</w:t>
      </w:r>
      <w:bookmarkEnd w:id="3"/>
    </w:p>
    <w:p w14:paraId="1E8BE48B" w14:textId="361F4FDF" w:rsidR="007409E9" w:rsidRDefault="007409E9" w:rsidP="007409E9">
      <w:r>
        <w:rPr>
          <w:rFonts w:hint="cs"/>
          <w:cs/>
        </w:rPr>
        <w:t>ปริญญานิพนธ์เรื่อง</w:t>
      </w:r>
      <w:r w:rsidR="00C4467C">
        <w:rPr>
          <w:cs/>
        </w:rPr>
        <w:t>แอปพลิเคชัน</w:t>
      </w:r>
      <w:r w:rsidRPr="007409E9">
        <w:rPr>
          <w:cs/>
        </w:rPr>
        <w:t>ช่วยเหลือผู้บกพร่องทางการได้ยินในการเดินทางด้วยระบบขนส่งรถไฟฟ้า</w:t>
      </w:r>
      <w:r>
        <w:rPr>
          <w:rFonts w:hint="cs"/>
          <w:cs/>
        </w:rPr>
        <w:t>ฉบับนี้นั้น สามารถดำเนินการได้ด้วยความกรุณา และการสนับสนุนจาก</w:t>
      </w:r>
      <w:r w:rsidRPr="007964AF">
        <w:rPr>
          <w:cs/>
        </w:rPr>
        <w:t>ผู้ช่วยศาตราจารย์ ดร. ธนิศา นุ่มนนท์</w:t>
      </w:r>
      <w:r>
        <w:rPr>
          <w:rFonts w:hint="cs"/>
          <w:cs/>
        </w:rPr>
        <w:t xml:space="preserve"> อาจารย์ที่ปรึกษาโครงงาน และคณะอาจารย์จากคณะเทคโนโลยีสารสนเทศ สถาบันเทคโนโลยีพระจอมเกล้าเจ้าคุณทหารลาดกระบังทุกท่านที่ให้การสนับสนุน และให้ความร่วมมือเป็นอย่างดีในทุก ๆ ด้าน ทั้งด้านความรู้ และข้อเสนอ</w:t>
      </w:r>
      <w:r w:rsidR="008E5CDE">
        <w:rPr>
          <w:rFonts w:hint="cs"/>
          <w:cs/>
        </w:rPr>
        <w:t>แนะต่าง ๆ เทคนิค พร้อมทั้งแนวคิด และวิธีการแก้ไขปัญหาที่พบเจอขณะที่ได้ศึกษา และพัฒนาโครงงานดังกล่าว จนสามารถเกิดเป็นปริญญานิพนธ์เล่มนี้ที่สมบูรณ์ ทางผู้จัดจึงขอแสดงความขอ</w:t>
      </w:r>
      <w:r w:rsidR="00D97C75">
        <w:rPr>
          <w:rFonts w:hint="cs"/>
          <w:cs/>
        </w:rPr>
        <w:t>บพระคุณเป็นอย่างยิ่งไว้ ณ ที่นี้</w:t>
      </w:r>
    </w:p>
    <w:p w14:paraId="4701E99A" w14:textId="5E2CD0CC" w:rsidR="008E5CDE" w:rsidRDefault="008E5CDE" w:rsidP="007409E9">
      <w:r>
        <w:rPr>
          <w:rFonts w:hint="cs"/>
          <w:cs/>
        </w:rPr>
        <w:t>ผู้จัดทำขอแสดงความข</w:t>
      </w:r>
      <w:r w:rsidR="0057384F">
        <w:rPr>
          <w:rFonts w:hint="cs"/>
          <w:cs/>
        </w:rPr>
        <w:t>อบพระคุณเจ้าหน้าที่งานทะเบียน คณ</w:t>
      </w:r>
      <w:r>
        <w:rPr>
          <w:rFonts w:hint="cs"/>
          <w:cs/>
        </w:rPr>
        <w:t>ะเทคโนโลยีสารสนเทศ สถาบันเทคโนโลยีพระจอมเกล้าเจ้าคุณทหารลาดกระบัง ที่ให้ความร่วมมือ และประสานงานด้วยดี ตลอดการจัดทำจนสามารถก่อเกิดเป็นปริญญานิพนธ์ฉบับนี้ได้</w:t>
      </w:r>
    </w:p>
    <w:p w14:paraId="0FAB1B55" w14:textId="357C819F" w:rsidR="008E5CDE" w:rsidRDefault="008E5CDE" w:rsidP="00ED473E">
      <w:pPr>
        <w:jc w:val="right"/>
      </w:pPr>
      <w:r>
        <w:rPr>
          <w:rFonts w:hint="cs"/>
          <w:cs/>
        </w:rPr>
        <w:t>ตรีเทพ รัตนพิภพ</w:t>
      </w:r>
      <w:r>
        <w:rPr>
          <w:cs/>
        </w:rPr>
        <w:tab/>
      </w:r>
    </w:p>
    <w:p w14:paraId="43E57BDF" w14:textId="52DD437F" w:rsidR="008E5CDE" w:rsidRDefault="008E5CDE" w:rsidP="008E5CDE">
      <w:pPr>
        <w:jc w:val="right"/>
      </w:pPr>
      <w:r>
        <w:rPr>
          <w:rFonts w:hint="cs"/>
          <w:cs/>
        </w:rPr>
        <w:t>อานนท์     ชลวุฒิ</w:t>
      </w:r>
      <w:r>
        <w:rPr>
          <w:cs/>
        </w:rPr>
        <w:tab/>
      </w:r>
    </w:p>
    <w:p w14:paraId="17550342" w14:textId="77777777" w:rsidR="008E5CDE" w:rsidRDefault="008E5CDE">
      <w:pPr>
        <w:jc w:val="left"/>
        <w:rPr>
          <w:cs/>
        </w:rPr>
      </w:pPr>
      <w:r>
        <w:rPr>
          <w:cs/>
        </w:rPr>
        <w:br w:type="page"/>
      </w:r>
    </w:p>
    <w:bookmarkStart w:id="4" w:name="_Toc466903158" w:displacedByCustomXml="next"/>
    <w:sdt>
      <w:sdtPr>
        <w:rPr>
          <w:b w:val="0"/>
          <w:bCs w:val="0"/>
          <w:sz w:val="32"/>
          <w:szCs w:val="32"/>
        </w:rPr>
        <w:id w:val="40110790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21DC6DD9" w14:textId="4592BBAE" w:rsidR="008E5CDE" w:rsidRDefault="008E5CDE" w:rsidP="001E0B65">
          <w:pPr>
            <w:pStyle w:val="OtherHeading"/>
            <w:outlineLvl w:val="0"/>
          </w:pPr>
          <w:r>
            <w:rPr>
              <w:rFonts w:hint="cs"/>
              <w:cs/>
            </w:rPr>
            <w:t>สารบัญ</w:t>
          </w:r>
          <w:bookmarkEnd w:id="4"/>
        </w:p>
        <w:p w14:paraId="1CA7C394" w14:textId="3695C87E" w:rsidR="00700A36" w:rsidRDefault="00AA3309">
          <w:pPr>
            <w:pStyle w:val="TOC1"/>
            <w:rPr>
              <w:rFonts w:asciiTheme="minorHAnsi" w:eastAsiaTheme="minorEastAsia" w:hAnsiTheme="minorHAnsi" w:cstheme="minorBidi"/>
              <w:sz w:val="22"/>
              <w:szCs w:val="28"/>
            </w:rPr>
          </w:pPr>
          <w:r>
            <w:fldChar w:fldCharType="begin"/>
          </w:r>
          <w:r>
            <w:instrText xml:space="preserve"> TOC \o "1-3" \h \z \t "Other Heading,1" </w:instrText>
          </w:r>
          <w:r>
            <w:fldChar w:fldCharType="separate"/>
          </w:r>
          <w:hyperlink w:anchor="_Toc466903155" w:history="1">
            <w:r w:rsidR="00700A36" w:rsidRPr="00A63258">
              <w:rPr>
                <w:rStyle w:val="Hyperlink"/>
                <w:cs/>
              </w:rPr>
              <w:t>บทคัดย่อ</w:t>
            </w:r>
            <w:r w:rsidR="00700A36">
              <w:rPr>
                <w:webHidden/>
              </w:rPr>
              <w:tab/>
            </w:r>
            <w:r w:rsidR="00700A36">
              <w:rPr>
                <w:webHidden/>
              </w:rPr>
              <w:fldChar w:fldCharType="begin"/>
            </w:r>
            <w:r w:rsidR="00700A36">
              <w:rPr>
                <w:webHidden/>
              </w:rPr>
              <w:instrText xml:space="preserve"> PAGEREF _Toc466903155 \h </w:instrText>
            </w:r>
            <w:r w:rsidR="00700A36">
              <w:rPr>
                <w:webHidden/>
              </w:rPr>
            </w:r>
            <w:r w:rsidR="00700A36">
              <w:rPr>
                <w:webHidden/>
              </w:rPr>
              <w:fldChar w:fldCharType="separate"/>
            </w:r>
            <w:r w:rsidR="00016DE2">
              <w:rPr>
                <w:webHidden/>
              </w:rPr>
              <w:t>I</w:t>
            </w:r>
            <w:r w:rsidR="00700A36">
              <w:rPr>
                <w:webHidden/>
              </w:rPr>
              <w:fldChar w:fldCharType="end"/>
            </w:r>
          </w:hyperlink>
        </w:p>
        <w:p w14:paraId="6B06C13B" w14:textId="57B4C5BC" w:rsidR="00700A36" w:rsidRDefault="00234014">
          <w:pPr>
            <w:pStyle w:val="TOC1"/>
            <w:rPr>
              <w:rFonts w:asciiTheme="minorHAnsi" w:eastAsiaTheme="minorEastAsia" w:hAnsiTheme="minorHAnsi" w:cstheme="minorBidi"/>
              <w:sz w:val="22"/>
              <w:szCs w:val="28"/>
            </w:rPr>
          </w:pPr>
          <w:hyperlink w:anchor="_Toc466903156" w:history="1">
            <w:r w:rsidR="00700A36" w:rsidRPr="00A63258">
              <w:rPr>
                <w:rStyle w:val="Hyperlink"/>
              </w:rPr>
              <w:t>ABSTRACT</w:t>
            </w:r>
            <w:r w:rsidR="00700A36">
              <w:rPr>
                <w:webHidden/>
              </w:rPr>
              <w:tab/>
            </w:r>
            <w:r w:rsidR="00700A36">
              <w:rPr>
                <w:webHidden/>
              </w:rPr>
              <w:fldChar w:fldCharType="begin"/>
            </w:r>
            <w:r w:rsidR="00700A36">
              <w:rPr>
                <w:webHidden/>
              </w:rPr>
              <w:instrText xml:space="preserve"> PAGEREF _Toc466903156 \h </w:instrText>
            </w:r>
            <w:r w:rsidR="00700A36">
              <w:rPr>
                <w:webHidden/>
              </w:rPr>
            </w:r>
            <w:r w:rsidR="00700A36">
              <w:rPr>
                <w:webHidden/>
              </w:rPr>
              <w:fldChar w:fldCharType="separate"/>
            </w:r>
            <w:r w:rsidR="00016DE2">
              <w:rPr>
                <w:webHidden/>
              </w:rPr>
              <w:t>II</w:t>
            </w:r>
            <w:r w:rsidR="00700A36">
              <w:rPr>
                <w:webHidden/>
              </w:rPr>
              <w:fldChar w:fldCharType="end"/>
            </w:r>
          </w:hyperlink>
        </w:p>
        <w:p w14:paraId="7D2FE4AC" w14:textId="5F9E4FF8" w:rsidR="00700A36" w:rsidRDefault="00234014">
          <w:pPr>
            <w:pStyle w:val="TOC1"/>
            <w:rPr>
              <w:rFonts w:asciiTheme="minorHAnsi" w:eastAsiaTheme="minorEastAsia" w:hAnsiTheme="minorHAnsi" w:cstheme="minorBidi"/>
              <w:sz w:val="22"/>
              <w:szCs w:val="28"/>
            </w:rPr>
          </w:pPr>
          <w:hyperlink w:anchor="_Toc466903157" w:history="1">
            <w:r w:rsidR="00700A36" w:rsidRPr="00A63258">
              <w:rPr>
                <w:rStyle w:val="Hyperlink"/>
                <w:cs/>
              </w:rPr>
              <w:t>กิติกรรมประกาศ</w:t>
            </w:r>
            <w:r w:rsidR="00700A36">
              <w:rPr>
                <w:webHidden/>
              </w:rPr>
              <w:tab/>
            </w:r>
            <w:r w:rsidR="00700A36">
              <w:rPr>
                <w:webHidden/>
              </w:rPr>
              <w:fldChar w:fldCharType="begin"/>
            </w:r>
            <w:r w:rsidR="00700A36">
              <w:rPr>
                <w:webHidden/>
              </w:rPr>
              <w:instrText xml:space="preserve"> PAGEREF _Toc466903157 \h </w:instrText>
            </w:r>
            <w:r w:rsidR="00700A36">
              <w:rPr>
                <w:webHidden/>
              </w:rPr>
            </w:r>
            <w:r w:rsidR="00700A36">
              <w:rPr>
                <w:webHidden/>
              </w:rPr>
              <w:fldChar w:fldCharType="separate"/>
            </w:r>
            <w:r w:rsidR="00016DE2">
              <w:rPr>
                <w:webHidden/>
              </w:rPr>
              <w:t>III</w:t>
            </w:r>
            <w:r w:rsidR="00700A36">
              <w:rPr>
                <w:webHidden/>
              </w:rPr>
              <w:fldChar w:fldCharType="end"/>
            </w:r>
          </w:hyperlink>
        </w:p>
        <w:p w14:paraId="31649E96" w14:textId="4EA8F245" w:rsidR="00700A36" w:rsidRDefault="00234014">
          <w:pPr>
            <w:pStyle w:val="TOC1"/>
            <w:rPr>
              <w:rFonts w:asciiTheme="minorHAnsi" w:eastAsiaTheme="minorEastAsia" w:hAnsiTheme="minorHAnsi" w:cstheme="minorBidi"/>
              <w:sz w:val="22"/>
              <w:szCs w:val="28"/>
            </w:rPr>
          </w:pPr>
          <w:hyperlink w:anchor="_Toc466903158" w:history="1">
            <w:r w:rsidR="00700A36" w:rsidRPr="00A63258">
              <w:rPr>
                <w:rStyle w:val="Hyperlink"/>
                <w:cs/>
              </w:rPr>
              <w:t>สารบัญ</w:t>
            </w:r>
            <w:r w:rsidR="00700A36">
              <w:rPr>
                <w:webHidden/>
              </w:rPr>
              <w:tab/>
            </w:r>
            <w:r w:rsidR="00700A36">
              <w:rPr>
                <w:webHidden/>
              </w:rPr>
              <w:fldChar w:fldCharType="begin"/>
            </w:r>
            <w:r w:rsidR="00700A36">
              <w:rPr>
                <w:webHidden/>
              </w:rPr>
              <w:instrText xml:space="preserve"> PAGEREF _Toc466903158 \h </w:instrText>
            </w:r>
            <w:r w:rsidR="00700A36">
              <w:rPr>
                <w:webHidden/>
              </w:rPr>
            </w:r>
            <w:r w:rsidR="00700A36">
              <w:rPr>
                <w:webHidden/>
              </w:rPr>
              <w:fldChar w:fldCharType="separate"/>
            </w:r>
            <w:r w:rsidR="00016DE2">
              <w:rPr>
                <w:webHidden/>
              </w:rPr>
              <w:t>IV</w:t>
            </w:r>
            <w:r w:rsidR="00700A36">
              <w:rPr>
                <w:webHidden/>
              </w:rPr>
              <w:fldChar w:fldCharType="end"/>
            </w:r>
          </w:hyperlink>
        </w:p>
        <w:p w14:paraId="7C249CF5" w14:textId="7008FC92" w:rsidR="00700A36" w:rsidRDefault="00234014">
          <w:pPr>
            <w:pStyle w:val="TOC1"/>
            <w:rPr>
              <w:rFonts w:asciiTheme="minorHAnsi" w:eastAsiaTheme="minorEastAsia" w:hAnsiTheme="minorHAnsi" w:cstheme="minorBidi"/>
              <w:sz w:val="22"/>
              <w:szCs w:val="28"/>
            </w:rPr>
          </w:pPr>
          <w:hyperlink w:anchor="_Toc466903159" w:history="1">
            <w:r w:rsidR="00700A36" w:rsidRPr="00A63258">
              <w:rPr>
                <w:rStyle w:val="Hyperlink"/>
                <w:cs/>
              </w:rPr>
              <w:t>สารบัญรูปภาพ</w:t>
            </w:r>
            <w:r w:rsidR="00700A36">
              <w:rPr>
                <w:webHidden/>
              </w:rPr>
              <w:tab/>
            </w:r>
            <w:r w:rsidR="00700A36">
              <w:rPr>
                <w:webHidden/>
              </w:rPr>
              <w:fldChar w:fldCharType="begin"/>
            </w:r>
            <w:r w:rsidR="00700A36">
              <w:rPr>
                <w:webHidden/>
              </w:rPr>
              <w:instrText xml:space="preserve"> PAGEREF _Toc466903159 \h </w:instrText>
            </w:r>
            <w:r w:rsidR="00700A36">
              <w:rPr>
                <w:webHidden/>
              </w:rPr>
            </w:r>
            <w:r w:rsidR="00700A36">
              <w:rPr>
                <w:webHidden/>
              </w:rPr>
              <w:fldChar w:fldCharType="separate"/>
            </w:r>
            <w:r w:rsidR="00016DE2">
              <w:rPr>
                <w:webHidden/>
              </w:rPr>
              <w:t>VII</w:t>
            </w:r>
            <w:r w:rsidR="00700A36">
              <w:rPr>
                <w:webHidden/>
              </w:rPr>
              <w:fldChar w:fldCharType="end"/>
            </w:r>
          </w:hyperlink>
        </w:p>
        <w:p w14:paraId="23A65340" w14:textId="3E95940D" w:rsidR="00700A36" w:rsidRDefault="00234014">
          <w:pPr>
            <w:pStyle w:val="TOC1"/>
            <w:rPr>
              <w:rFonts w:asciiTheme="minorHAnsi" w:eastAsiaTheme="minorEastAsia" w:hAnsiTheme="minorHAnsi" w:cstheme="minorBidi"/>
              <w:sz w:val="22"/>
              <w:szCs w:val="28"/>
            </w:rPr>
          </w:pPr>
          <w:hyperlink w:anchor="_Toc466903160" w:history="1">
            <w:r w:rsidR="00700A36" w:rsidRPr="00A63258">
              <w:rPr>
                <w:rStyle w:val="Hyperlink"/>
                <w:cs/>
              </w:rPr>
              <w:t>สารบัญตาราง</w:t>
            </w:r>
            <w:r w:rsidR="00700A36">
              <w:rPr>
                <w:webHidden/>
              </w:rPr>
              <w:tab/>
            </w:r>
            <w:r w:rsidR="00700A36">
              <w:rPr>
                <w:webHidden/>
              </w:rPr>
              <w:fldChar w:fldCharType="begin"/>
            </w:r>
            <w:r w:rsidR="00700A36">
              <w:rPr>
                <w:webHidden/>
              </w:rPr>
              <w:instrText xml:space="preserve"> PAGEREF _Toc466903160 \h </w:instrText>
            </w:r>
            <w:r w:rsidR="00700A36">
              <w:rPr>
                <w:webHidden/>
              </w:rPr>
            </w:r>
            <w:r w:rsidR="00700A36">
              <w:rPr>
                <w:webHidden/>
              </w:rPr>
              <w:fldChar w:fldCharType="separate"/>
            </w:r>
            <w:r w:rsidR="00016DE2">
              <w:rPr>
                <w:webHidden/>
              </w:rPr>
              <w:t>VIII</w:t>
            </w:r>
            <w:r w:rsidR="00700A36">
              <w:rPr>
                <w:webHidden/>
              </w:rPr>
              <w:fldChar w:fldCharType="end"/>
            </w:r>
          </w:hyperlink>
        </w:p>
        <w:p w14:paraId="3ED4759F" w14:textId="1DFBA772" w:rsidR="00700A36" w:rsidRDefault="00234014">
          <w:pPr>
            <w:pStyle w:val="TOC1"/>
            <w:rPr>
              <w:rFonts w:asciiTheme="minorHAnsi" w:eastAsiaTheme="minorEastAsia" w:hAnsiTheme="minorHAnsi" w:cstheme="minorBidi"/>
              <w:sz w:val="22"/>
              <w:szCs w:val="28"/>
            </w:rPr>
          </w:pPr>
          <w:hyperlink w:anchor="_Toc466903161" w:history="1">
            <w:r w:rsidR="00700A36" w:rsidRPr="00A63258">
              <w:rPr>
                <w:rStyle w:val="Hyperlink"/>
                <w:cs/>
              </w:rPr>
              <w:t xml:space="preserve">บทที่ </w:t>
            </w:r>
            <w:r w:rsidR="00700A36" w:rsidRPr="00A63258">
              <w:rPr>
                <w:rStyle w:val="Hyperlink"/>
              </w:rPr>
              <w:t>1</w:t>
            </w:r>
            <w:r w:rsidR="00700A36" w:rsidRPr="00A63258">
              <w:rPr>
                <w:rStyle w:val="Hyperlink"/>
                <w:cs/>
              </w:rPr>
              <w:t xml:space="preserve"> บทนำ</w:t>
            </w:r>
            <w:r w:rsidR="00700A36">
              <w:rPr>
                <w:webHidden/>
              </w:rPr>
              <w:tab/>
            </w:r>
            <w:r w:rsidR="00700A36">
              <w:rPr>
                <w:webHidden/>
              </w:rPr>
              <w:fldChar w:fldCharType="begin"/>
            </w:r>
            <w:r w:rsidR="00700A36">
              <w:rPr>
                <w:webHidden/>
              </w:rPr>
              <w:instrText xml:space="preserve"> PAGEREF _Toc466903161 \h </w:instrText>
            </w:r>
            <w:r w:rsidR="00700A36">
              <w:rPr>
                <w:webHidden/>
              </w:rPr>
            </w:r>
            <w:r w:rsidR="00700A36">
              <w:rPr>
                <w:webHidden/>
              </w:rPr>
              <w:fldChar w:fldCharType="separate"/>
            </w:r>
            <w:r w:rsidR="00016DE2">
              <w:rPr>
                <w:webHidden/>
              </w:rPr>
              <w:t>1</w:t>
            </w:r>
            <w:r w:rsidR="00700A36">
              <w:rPr>
                <w:webHidden/>
              </w:rPr>
              <w:fldChar w:fldCharType="end"/>
            </w:r>
          </w:hyperlink>
        </w:p>
        <w:p w14:paraId="77B13784" w14:textId="5163430A" w:rsidR="00700A36" w:rsidRDefault="00234014">
          <w:pPr>
            <w:pStyle w:val="TOC2"/>
            <w:rPr>
              <w:rFonts w:asciiTheme="minorHAnsi" w:eastAsiaTheme="minorEastAsia" w:hAnsiTheme="minorHAnsi" w:cstheme="minorBidi"/>
              <w:sz w:val="22"/>
              <w:szCs w:val="28"/>
            </w:rPr>
          </w:pPr>
          <w:hyperlink w:anchor="_Toc466903162" w:history="1">
            <w:r w:rsidR="00700A36" w:rsidRPr="00A63258">
              <w:rPr>
                <w:rStyle w:val="Hyperlink"/>
              </w:rPr>
              <w:t>1.1</w:t>
            </w:r>
            <w:r w:rsidR="00700A36" w:rsidRPr="00A63258">
              <w:rPr>
                <w:rStyle w:val="Hyperlink"/>
                <w:cs/>
              </w:rPr>
              <w:t xml:space="preserve"> ความเป็นมาและความสำคัญของปัญหา</w:t>
            </w:r>
            <w:r w:rsidR="00700A36">
              <w:rPr>
                <w:webHidden/>
              </w:rPr>
              <w:tab/>
            </w:r>
            <w:r w:rsidR="00700A36">
              <w:rPr>
                <w:webHidden/>
              </w:rPr>
              <w:fldChar w:fldCharType="begin"/>
            </w:r>
            <w:r w:rsidR="00700A36">
              <w:rPr>
                <w:webHidden/>
              </w:rPr>
              <w:instrText xml:space="preserve"> PAGEREF _Toc466903162 \h </w:instrText>
            </w:r>
            <w:r w:rsidR="00700A36">
              <w:rPr>
                <w:webHidden/>
              </w:rPr>
            </w:r>
            <w:r w:rsidR="00700A36">
              <w:rPr>
                <w:webHidden/>
              </w:rPr>
              <w:fldChar w:fldCharType="separate"/>
            </w:r>
            <w:r w:rsidR="00016DE2">
              <w:rPr>
                <w:webHidden/>
              </w:rPr>
              <w:t>1</w:t>
            </w:r>
            <w:r w:rsidR="00700A36">
              <w:rPr>
                <w:webHidden/>
              </w:rPr>
              <w:fldChar w:fldCharType="end"/>
            </w:r>
          </w:hyperlink>
        </w:p>
        <w:p w14:paraId="64ABAC3A" w14:textId="3D1741F3" w:rsidR="00700A36" w:rsidRDefault="00234014">
          <w:pPr>
            <w:pStyle w:val="TOC2"/>
            <w:rPr>
              <w:rFonts w:asciiTheme="minorHAnsi" w:eastAsiaTheme="minorEastAsia" w:hAnsiTheme="minorHAnsi" w:cstheme="minorBidi"/>
              <w:sz w:val="22"/>
              <w:szCs w:val="28"/>
            </w:rPr>
          </w:pPr>
          <w:hyperlink w:anchor="_Toc466903163" w:history="1">
            <w:r w:rsidR="00700A36" w:rsidRPr="00A63258">
              <w:rPr>
                <w:rStyle w:val="Hyperlink"/>
              </w:rPr>
              <w:t>1.2</w:t>
            </w:r>
            <w:r w:rsidR="00700A36" w:rsidRPr="00A63258">
              <w:rPr>
                <w:rStyle w:val="Hyperlink"/>
                <w:cs/>
              </w:rPr>
              <w:t xml:space="preserve"> ความมุ่งหมายและวัตถุประสงค์ของการพัฒนา</w:t>
            </w:r>
            <w:r w:rsidR="00700A36">
              <w:rPr>
                <w:webHidden/>
              </w:rPr>
              <w:tab/>
            </w:r>
            <w:r w:rsidR="00700A36">
              <w:rPr>
                <w:webHidden/>
              </w:rPr>
              <w:fldChar w:fldCharType="begin"/>
            </w:r>
            <w:r w:rsidR="00700A36">
              <w:rPr>
                <w:webHidden/>
              </w:rPr>
              <w:instrText xml:space="preserve"> PAGEREF _Toc466903163 \h </w:instrText>
            </w:r>
            <w:r w:rsidR="00700A36">
              <w:rPr>
                <w:webHidden/>
              </w:rPr>
            </w:r>
            <w:r w:rsidR="00700A36">
              <w:rPr>
                <w:webHidden/>
              </w:rPr>
              <w:fldChar w:fldCharType="separate"/>
            </w:r>
            <w:r w:rsidR="00016DE2">
              <w:rPr>
                <w:webHidden/>
              </w:rPr>
              <w:t>1</w:t>
            </w:r>
            <w:r w:rsidR="00700A36">
              <w:rPr>
                <w:webHidden/>
              </w:rPr>
              <w:fldChar w:fldCharType="end"/>
            </w:r>
          </w:hyperlink>
        </w:p>
        <w:p w14:paraId="28FB0EDA" w14:textId="6AF54899" w:rsidR="00700A36" w:rsidRDefault="00234014">
          <w:pPr>
            <w:pStyle w:val="TOC2"/>
            <w:rPr>
              <w:rFonts w:asciiTheme="minorHAnsi" w:eastAsiaTheme="minorEastAsia" w:hAnsiTheme="minorHAnsi" w:cstheme="minorBidi"/>
              <w:sz w:val="22"/>
              <w:szCs w:val="28"/>
            </w:rPr>
          </w:pPr>
          <w:hyperlink w:anchor="_Toc466903164" w:history="1">
            <w:r w:rsidR="00700A36" w:rsidRPr="00A63258">
              <w:rPr>
                <w:rStyle w:val="Hyperlink"/>
              </w:rPr>
              <w:t>1.3</w:t>
            </w:r>
            <w:r w:rsidR="00700A36" w:rsidRPr="00A63258">
              <w:rPr>
                <w:rStyle w:val="Hyperlink"/>
                <w:cs/>
              </w:rPr>
              <w:t xml:space="preserve"> ขอบเขตของโครงงาน</w:t>
            </w:r>
            <w:r w:rsidR="00700A36">
              <w:rPr>
                <w:webHidden/>
              </w:rPr>
              <w:tab/>
            </w:r>
            <w:r w:rsidR="00700A36">
              <w:rPr>
                <w:webHidden/>
              </w:rPr>
              <w:fldChar w:fldCharType="begin"/>
            </w:r>
            <w:r w:rsidR="00700A36">
              <w:rPr>
                <w:webHidden/>
              </w:rPr>
              <w:instrText xml:space="preserve"> PAGEREF _Toc466903164 \h </w:instrText>
            </w:r>
            <w:r w:rsidR="00700A36">
              <w:rPr>
                <w:webHidden/>
              </w:rPr>
            </w:r>
            <w:r w:rsidR="00700A36">
              <w:rPr>
                <w:webHidden/>
              </w:rPr>
              <w:fldChar w:fldCharType="separate"/>
            </w:r>
            <w:r w:rsidR="00016DE2">
              <w:rPr>
                <w:webHidden/>
              </w:rPr>
              <w:t>1</w:t>
            </w:r>
            <w:r w:rsidR="00700A36">
              <w:rPr>
                <w:webHidden/>
              </w:rPr>
              <w:fldChar w:fldCharType="end"/>
            </w:r>
          </w:hyperlink>
        </w:p>
        <w:p w14:paraId="42759C9C" w14:textId="11EA96D0" w:rsidR="00700A36" w:rsidRDefault="00234014">
          <w:pPr>
            <w:pStyle w:val="TOC2"/>
            <w:rPr>
              <w:rFonts w:asciiTheme="minorHAnsi" w:eastAsiaTheme="minorEastAsia" w:hAnsiTheme="minorHAnsi" w:cstheme="minorBidi"/>
              <w:sz w:val="22"/>
              <w:szCs w:val="28"/>
            </w:rPr>
          </w:pPr>
          <w:hyperlink w:anchor="_Toc466903165" w:history="1">
            <w:r w:rsidR="00700A36" w:rsidRPr="00A63258">
              <w:rPr>
                <w:rStyle w:val="Hyperlink"/>
              </w:rPr>
              <w:t>1.4</w:t>
            </w:r>
            <w:r w:rsidR="00700A36" w:rsidRPr="00A63258">
              <w:rPr>
                <w:rStyle w:val="Hyperlink"/>
                <w:cs/>
              </w:rPr>
              <w:t xml:space="preserve"> ขั้นตอนการออกแบบและพัฒนาระบบ</w:t>
            </w:r>
            <w:r w:rsidR="00700A36">
              <w:rPr>
                <w:webHidden/>
              </w:rPr>
              <w:tab/>
            </w:r>
            <w:r w:rsidR="00700A36">
              <w:rPr>
                <w:webHidden/>
              </w:rPr>
              <w:fldChar w:fldCharType="begin"/>
            </w:r>
            <w:r w:rsidR="00700A36">
              <w:rPr>
                <w:webHidden/>
              </w:rPr>
              <w:instrText xml:space="preserve"> PAGEREF _Toc466903165 \h </w:instrText>
            </w:r>
            <w:r w:rsidR="00700A36">
              <w:rPr>
                <w:webHidden/>
              </w:rPr>
            </w:r>
            <w:r w:rsidR="00700A36">
              <w:rPr>
                <w:webHidden/>
              </w:rPr>
              <w:fldChar w:fldCharType="separate"/>
            </w:r>
            <w:r w:rsidR="00016DE2">
              <w:rPr>
                <w:webHidden/>
              </w:rPr>
              <w:t>2</w:t>
            </w:r>
            <w:r w:rsidR="00700A36">
              <w:rPr>
                <w:webHidden/>
              </w:rPr>
              <w:fldChar w:fldCharType="end"/>
            </w:r>
          </w:hyperlink>
        </w:p>
        <w:p w14:paraId="3505D73A" w14:textId="27FAC655" w:rsidR="00700A36" w:rsidRDefault="00234014">
          <w:pPr>
            <w:pStyle w:val="TOC2"/>
            <w:rPr>
              <w:rFonts w:asciiTheme="minorHAnsi" w:eastAsiaTheme="minorEastAsia" w:hAnsiTheme="minorHAnsi" w:cstheme="minorBidi"/>
              <w:sz w:val="22"/>
              <w:szCs w:val="28"/>
            </w:rPr>
          </w:pPr>
          <w:hyperlink w:anchor="_Toc466903166" w:history="1">
            <w:r w:rsidR="00700A36" w:rsidRPr="00A63258">
              <w:rPr>
                <w:rStyle w:val="Hyperlink"/>
              </w:rPr>
              <w:t>1.5</w:t>
            </w:r>
            <w:r w:rsidR="00700A36" w:rsidRPr="00A63258">
              <w:rPr>
                <w:rStyle w:val="Hyperlink"/>
                <w:cs/>
              </w:rPr>
              <w:t xml:space="preserve"> ประโยชน์ที่คาดว่าจะได้รับ</w:t>
            </w:r>
            <w:r w:rsidR="00700A36">
              <w:rPr>
                <w:webHidden/>
              </w:rPr>
              <w:tab/>
            </w:r>
            <w:r w:rsidR="00700A36">
              <w:rPr>
                <w:webHidden/>
              </w:rPr>
              <w:fldChar w:fldCharType="begin"/>
            </w:r>
            <w:r w:rsidR="00700A36">
              <w:rPr>
                <w:webHidden/>
              </w:rPr>
              <w:instrText xml:space="preserve"> PAGEREF _Toc466903166 \h </w:instrText>
            </w:r>
            <w:r w:rsidR="00700A36">
              <w:rPr>
                <w:webHidden/>
              </w:rPr>
            </w:r>
            <w:r w:rsidR="00700A36">
              <w:rPr>
                <w:webHidden/>
              </w:rPr>
              <w:fldChar w:fldCharType="separate"/>
            </w:r>
            <w:r w:rsidR="00016DE2">
              <w:rPr>
                <w:webHidden/>
              </w:rPr>
              <w:t>2</w:t>
            </w:r>
            <w:r w:rsidR="00700A36">
              <w:rPr>
                <w:webHidden/>
              </w:rPr>
              <w:fldChar w:fldCharType="end"/>
            </w:r>
          </w:hyperlink>
        </w:p>
        <w:p w14:paraId="3C1E9BA5" w14:textId="01AE99D0" w:rsidR="00700A36" w:rsidRDefault="00234014">
          <w:pPr>
            <w:pStyle w:val="TOC1"/>
            <w:rPr>
              <w:rFonts w:asciiTheme="minorHAnsi" w:eastAsiaTheme="minorEastAsia" w:hAnsiTheme="minorHAnsi" w:cstheme="minorBidi"/>
              <w:sz w:val="22"/>
              <w:szCs w:val="28"/>
            </w:rPr>
          </w:pPr>
          <w:hyperlink w:anchor="_Toc466903167" w:history="1">
            <w:r w:rsidR="00700A36" w:rsidRPr="00A63258">
              <w:rPr>
                <w:rStyle w:val="Hyperlink"/>
                <w:cs/>
              </w:rPr>
              <w:t xml:space="preserve">บทที่ </w:t>
            </w:r>
            <w:r w:rsidR="00700A36" w:rsidRPr="00A63258">
              <w:rPr>
                <w:rStyle w:val="Hyperlink"/>
              </w:rPr>
              <w:t>2</w:t>
            </w:r>
            <w:r w:rsidR="00700A36" w:rsidRPr="00A63258">
              <w:rPr>
                <w:rStyle w:val="Hyperlink"/>
                <w:cs/>
              </w:rPr>
              <w:t xml:space="preserve"> การทบทวนวรรณกรรมที่เกี่ยวข้อง</w:t>
            </w:r>
            <w:r w:rsidR="00700A36">
              <w:rPr>
                <w:webHidden/>
              </w:rPr>
              <w:tab/>
            </w:r>
            <w:r w:rsidR="00700A36">
              <w:rPr>
                <w:webHidden/>
              </w:rPr>
              <w:fldChar w:fldCharType="begin"/>
            </w:r>
            <w:r w:rsidR="00700A36">
              <w:rPr>
                <w:webHidden/>
              </w:rPr>
              <w:instrText xml:space="preserve"> PAGEREF _Toc466903167 \h </w:instrText>
            </w:r>
            <w:r w:rsidR="00700A36">
              <w:rPr>
                <w:webHidden/>
              </w:rPr>
            </w:r>
            <w:r w:rsidR="00700A36">
              <w:rPr>
                <w:webHidden/>
              </w:rPr>
              <w:fldChar w:fldCharType="separate"/>
            </w:r>
            <w:r w:rsidR="00016DE2">
              <w:rPr>
                <w:webHidden/>
              </w:rPr>
              <w:t>4</w:t>
            </w:r>
            <w:r w:rsidR="00700A36">
              <w:rPr>
                <w:webHidden/>
              </w:rPr>
              <w:fldChar w:fldCharType="end"/>
            </w:r>
          </w:hyperlink>
        </w:p>
        <w:p w14:paraId="7D45DF08" w14:textId="5D7F712B" w:rsidR="00700A36" w:rsidRDefault="00234014">
          <w:pPr>
            <w:pStyle w:val="TOC2"/>
            <w:rPr>
              <w:rFonts w:asciiTheme="minorHAnsi" w:eastAsiaTheme="minorEastAsia" w:hAnsiTheme="minorHAnsi" w:cstheme="minorBidi"/>
              <w:sz w:val="22"/>
              <w:szCs w:val="28"/>
            </w:rPr>
          </w:pPr>
          <w:hyperlink w:anchor="_Toc466903168" w:history="1">
            <w:r w:rsidR="00700A36" w:rsidRPr="00A63258">
              <w:rPr>
                <w:rStyle w:val="Hyperlink"/>
              </w:rPr>
              <w:t>2.1 iOS</w:t>
            </w:r>
            <w:r w:rsidR="00700A36">
              <w:rPr>
                <w:webHidden/>
              </w:rPr>
              <w:tab/>
            </w:r>
            <w:r w:rsidR="00700A36">
              <w:rPr>
                <w:webHidden/>
              </w:rPr>
              <w:fldChar w:fldCharType="begin"/>
            </w:r>
            <w:r w:rsidR="00700A36">
              <w:rPr>
                <w:webHidden/>
              </w:rPr>
              <w:instrText xml:space="preserve"> PAGEREF _Toc466903168 \h </w:instrText>
            </w:r>
            <w:r w:rsidR="00700A36">
              <w:rPr>
                <w:webHidden/>
              </w:rPr>
            </w:r>
            <w:r w:rsidR="00700A36">
              <w:rPr>
                <w:webHidden/>
              </w:rPr>
              <w:fldChar w:fldCharType="separate"/>
            </w:r>
            <w:r w:rsidR="00016DE2">
              <w:rPr>
                <w:webHidden/>
              </w:rPr>
              <w:t>4</w:t>
            </w:r>
            <w:r w:rsidR="00700A36">
              <w:rPr>
                <w:webHidden/>
              </w:rPr>
              <w:fldChar w:fldCharType="end"/>
            </w:r>
          </w:hyperlink>
        </w:p>
        <w:p w14:paraId="7C8A2ACA" w14:textId="1D9CCE95" w:rsidR="00700A36" w:rsidRDefault="00234014">
          <w:pPr>
            <w:pStyle w:val="TOC2"/>
            <w:rPr>
              <w:rFonts w:asciiTheme="minorHAnsi" w:eastAsiaTheme="minorEastAsia" w:hAnsiTheme="minorHAnsi" w:cstheme="minorBidi"/>
              <w:sz w:val="22"/>
              <w:szCs w:val="28"/>
            </w:rPr>
          </w:pPr>
          <w:hyperlink w:anchor="_Toc466903169" w:history="1">
            <w:r w:rsidR="00700A36" w:rsidRPr="00A63258">
              <w:rPr>
                <w:rStyle w:val="Hyperlink"/>
              </w:rPr>
              <w:t>2.2 Xcode</w:t>
            </w:r>
            <w:r w:rsidR="00700A36">
              <w:rPr>
                <w:webHidden/>
              </w:rPr>
              <w:tab/>
            </w:r>
            <w:r w:rsidR="00700A36">
              <w:rPr>
                <w:webHidden/>
              </w:rPr>
              <w:fldChar w:fldCharType="begin"/>
            </w:r>
            <w:r w:rsidR="00700A36">
              <w:rPr>
                <w:webHidden/>
              </w:rPr>
              <w:instrText xml:space="preserve"> PAGEREF _Toc466903169 \h </w:instrText>
            </w:r>
            <w:r w:rsidR="00700A36">
              <w:rPr>
                <w:webHidden/>
              </w:rPr>
            </w:r>
            <w:r w:rsidR="00700A36">
              <w:rPr>
                <w:webHidden/>
              </w:rPr>
              <w:fldChar w:fldCharType="separate"/>
            </w:r>
            <w:r w:rsidR="00016DE2">
              <w:rPr>
                <w:webHidden/>
              </w:rPr>
              <w:t>4</w:t>
            </w:r>
            <w:r w:rsidR="00700A36">
              <w:rPr>
                <w:webHidden/>
              </w:rPr>
              <w:fldChar w:fldCharType="end"/>
            </w:r>
          </w:hyperlink>
        </w:p>
        <w:p w14:paraId="5B98955F" w14:textId="643D2563" w:rsidR="00700A36" w:rsidRDefault="00234014">
          <w:pPr>
            <w:pStyle w:val="TOC2"/>
            <w:rPr>
              <w:rFonts w:asciiTheme="minorHAnsi" w:eastAsiaTheme="minorEastAsia" w:hAnsiTheme="minorHAnsi" w:cstheme="minorBidi"/>
              <w:sz w:val="22"/>
              <w:szCs w:val="28"/>
            </w:rPr>
          </w:pPr>
          <w:hyperlink w:anchor="_Toc466903170" w:history="1">
            <w:r w:rsidR="00700A36" w:rsidRPr="00A63258">
              <w:rPr>
                <w:rStyle w:val="Hyperlink"/>
              </w:rPr>
              <w:t>2.3 Swift</w:t>
            </w:r>
            <w:r w:rsidR="00700A36">
              <w:rPr>
                <w:webHidden/>
              </w:rPr>
              <w:tab/>
            </w:r>
            <w:r w:rsidR="00700A36">
              <w:rPr>
                <w:webHidden/>
              </w:rPr>
              <w:fldChar w:fldCharType="begin"/>
            </w:r>
            <w:r w:rsidR="00700A36">
              <w:rPr>
                <w:webHidden/>
              </w:rPr>
              <w:instrText xml:space="preserve"> PAGEREF _Toc466903170 \h </w:instrText>
            </w:r>
            <w:r w:rsidR="00700A36">
              <w:rPr>
                <w:webHidden/>
              </w:rPr>
            </w:r>
            <w:r w:rsidR="00700A36">
              <w:rPr>
                <w:webHidden/>
              </w:rPr>
              <w:fldChar w:fldCharType="separate"/>
            </w:r>
            <w:r w:rsidR="00016DE2">
              <w:rPr>
                <w:webHidden/>
              </w:rPr>
              <w:t>4</w:t>
            </w:r>
            <w:r w:rsidR="00700A36">
              <w:rPr>
                <w:webHidden/>
              </w:rPr>
              <w:fldChar w:fldCharType="end"/>
            </w:r>
          </w:hyperlink>
        </w:p>
        <w:p w14:paraId="07A73F72" w14:textId="0627F240" w:rsidR="00700A36" w:rsidRDefault="00234014">
          <w:pPr>
            <w:pStyle w:val="TOC2"/>
            <w:rPr>
              <w:rFonts w:asciiTheme="minorHAnsi" w:eastAsiaTheme="minorEastAsia" w:hAnsiTheme="minorHAnsi" w:cstheme="minorBidi"/>
              <w:sz w:val="22"/>
              <w:szCs w:val="28"/>
            </w:rPr>
          </w:pPr>
          <w:hyperlink w:anchor="_Toc466903171" w:history="1">
            <w:r w:rsidR="00700A36" w:rsidRPr="00A63258">
              <w:rPr>
                <w:rStyle w:val="Hyperlink"/>
              </w:rPr>
              <w:t>2.4 Foursquare API</w:t>
            </w:r>
            <w:r w:rsidR="00700A36">
              <w:rPr>
                <w:webHidden/>
              </w:rPr>
              <w:tab/>
            </w:r>
            <w:r w:rsidR="00700A36">
              <w:rPr>
                <w:webHidden/>
              </w:rPr>
              <w:fldChar w:fldCharType="begin"/>
            </w:r>
            <w:r w:rsidR="00700A36">
              <w:rPr>
                <w:webHidden/>
              </w:rPr>
              <w:instrText xml:space="preserve"> PAGEREF _Toc466903171 \h </w:instrText>
            </w:r>
            <w:r w:rsidR="00700A36">
              <w:rPr>
                <w:webHidden/>
              </w:rPr>
            </w:r>
            <w:r w:rsidR="00700A36">
              <w:rPr>
                <w:webHidden/>
              </w:rPr>
              <w:fldChar w:fldCharType="separate"/>
            </w:r>
            <w:r w:rsidR="00016DE2">
              <w:rPr>
                <w:webHidden/>
              </w:rPr>
              <w:t>5</w:t>
            </w:r>
            <w:r w:rsidR="00700A36">
              <w:rPr>
                <w:webHidden/>
              </w:rPr>
              <w:fldChar w:fldCharType="end"/>
            </w:r>
          </w:hyperlink>
        </w:p>
        <w:p w14:paraId="3639BB67" w14:textId="216A1F13" w:rsidR="00700A36" w:rsidRDefault="00234014">
          <w:pPr>
            <w:pStyle w:val="TOC2"/>
            <w:rPr>
              <w:rFonts w:asciiTheme="minorHAnsi" w:eastAsiaTheme="minorEastAsia" w:hAnsiTheme="minorHAnsi" w:cstheme="minorBidi"/>
              <w:sz w:val="22"/>
              <w:szCs w:val="28"/>
            </w:rPr>
          </w:pPr>
          <w:hyperlink w:anchor="_Toc466903172" w:history="1">
            <w:r w:rsidR="00700A36" w:rsidRPr="00A63258">
              <w:rPr>
                <w:rStyle w:val="Hyperlink"/>
              </w:rPr>
              <w:t>2.5 Global Positioning System (GPS)</w:t>
            </w:r>
            <w:r w:rsidR="00700A36">
              <w:rPr>
                <w:webHidden/>
              </w:rPr>
              <w:tab/>
            </w:r>
            <w:r w:rsidR="00700A36">
              <w:rPr>
                <w:webHidden/>
              </w:rPr>
              <w:fldChar w:fldCharType="begin"/>
            </w:r>
            <w:r w:rsidR="00700A36">
              <w:rPr>
                <w:webHidden/>
              </w:rPr>
              <w:instrText xml:space="preserve"> PAGEREF _Toc466903172 \h </w:instrText>
            </w:r>
            <w:r w:rsidR="00700A36">
              <w:rPr>
                <w:webHidden/>
              </w:rPr>
            </w:r>
            <w:r w:rsidR="00700A36">
              <w:rPr>
                <w:webHidden/>
              </w:rPr>
              <w:fldChar w:fldCharType="separate"/>
            </w:r>
            <w:r w:rsidR="00016DE2">
              <w:rPr>
                <w:webHidden/>
              </w:rPr>
              <w:t>5</w:t>
            </w:r>
            <w:r w:rsidR="00700A36">
              <w:rPr>
                <w:webHidden/>
              </w:rPr>
              <w:fldChar w:fldCharType="end"/>
            </w:r>
          </w:hyperlink>
        </w:p>
        <w:p w14:paraId="5FD720BA" w14:textId="759EC3D2" w:rsidR="00700A36" w:rsidRDefault="00234014">
          <w:pPr>
            <w:pStyle w:val="TOC2"/>
            <w:rPr>
              <w:rFonts w:asciiTheme="minorHAnsi" w:eastAsiaTheme="minorEastAsia" w:hAnsiTheme="minorHAnsi" w:cstheme="minorBidi"/>
              <w:sz w:val="22"/>
              <w:szCs w:val="28"/>
            </w:rPr>
          </w:pPr>
          <w:hyperlink w:anchor="_Toc466903173" w:history="1">
            <w:r w:rsidR="00700A36" w:rsidRPr="00A63258">
              <w:rPr>
                <w:rStyle w:val="Hyperlink"/>
              </w:rPr>
              <w:t>2.6 Sketch</w:t>
            </w:r>
            <w:r w:rsidR="00700A36">
              <w:rPr>
                <w:webHidden/>
              </w:rPr>
              <w:tab/>
            </w:r>
            <w:r w:rsidR="00700A36">
              <w:rPr>
                <w:webHidden/>
              </w:rPr>
              <w:fldChar w:fldCharType="begin"/>
            </w:r>
            <w:r w:rsidR="00700A36">
              <w:rPr>
                <w:webHidden/>
              </w:rPr>
              <w:instrText xml:space="preserve"> PAGEREF _Toc466903173 \h </w:instrText>
            </w:r>
            <w:r w:rsidR="00700A36">
              <w:rPr>
                <w:webHidden/>
              </w:rPr>
            </w:r>
            <w:r w:rsidR="00700A36">
              <w:rPr>
                <w:webHidden/>
              </w:rPr>
              <w:fldChar w:fldCharType="separate"/>
            </w:r>
            <w:r w:rsidR="00016DE2">
              <w:rPr>
                <w:webHidden/>
              </w:rPr>
              <w:t>5</w:t>
            </w:r>
            <w:r w:rsidR="00700A36">
              <w:rPr>
                <w:webHidden/>
              </w:rPr>
              <w:fldChar w:fldCharType="end"/>
            </w:r>
          </w:hyperlink>
        </w:p>
        <w:p w14:paraId="5B0F7641" w14:textId="1E768063" w:rsidR="00700A36" w:rsidRDefault="00234014">
          <w:pPr>
            <w:pStyle w:val="TOC2"/>
            <w:rPr>
              <w:rFonts w:asciiTheme="minorHAnsi" w:eastAsiaTheme="minorEastAsia" w:hAnsiTheme="minorHAnsi" w:cstheme="minorBidi"/>
              <w:sz w:val="22"/>
              <w:szCs w:val="28"/>
            </w:rPr>
          </w:pPr>
          <w:hyperlink w:anchor="_Toc466903174" w:history="1">
            <w:r w:rsidR="00700A36" w:rsidRPr="00A63258">
              <w:rPr>
                <w:rStyle w:val="Hyperlink"/>
              </w:rPr>
              <w:t>2.7 Flinto for MAC</w:t>
            </w:r>
            <w:r w:rsidR="00700A36">
              <w:rPr>
                <w:webHidden/>
              </w:rPr>
              <w:tab/>
            </w:r>
            <w:r w:rsidR="00700A36">
              <w:rPr>
                <w:webHidden/>
              </w:rPr>
              <w:fldChar w:fldCharType="begin"/>
            </w:r>
            <w:r w:rsidR="00700A36">
              <w:rPr>
                <w:webHidden/>
              </w:rPr>
              <w:instrText xml:space="preserve"> PAGEREF _Toc466903174 \h </w:instrText>
            </w:r>
            <w:r w:rsidR="00700A36">
              <w:rPr>
                <w:webHidden/>
              </w:rPr>
            </w:r>
            <w:r w:rsidR="00700A36">
              <w:rPr>
                <w:webHidden/>
              </w:rPr>
              <w:fldChar w:fldCharType="separate"/>
            </w:r>
            <w:r w:rsidR="00016DE2">
              <w:rPr>
                <w:webHidden/>
              </w:rPr>
              <w:t>5</w:t>
            </w:r>
            <w:r w:rsidR="00700A36">
              <w:rPr>
                <w:webHidden/>
              </w:rPr>
              <w:fldChar w:fldCharType="end"/>
            </w:r>
          </w:hyperlink>
        </w:p>
        <w:p w14:paraId="7B389106" w14:textId="75C1FA65" w:rsidR="00700A36" w:rsidRDefault="00234014">
          <w:pPr>
            <w:pStyle w:val="TOC2"/>
            <w:rPr>
              <w:rFonts w:asciiTheme="minorHAnsi" w:eastAsiaTheme="minorEastAsia" w:hAnsiTheme="minorHAnsi" w:cstheme="minorBidi"/>
              <w:sz w:val="22"/>
              <w:szCs w:val="28"/>
            </w:rPr>
          </w:pPr>
          <w:hyperlink w:anchor="_Toc466903175" w:history="1">
            <w:r w:rsidR="00700A36" w:rsidRPr="00A63258">
              <w:rPr>
                <w:rStyle w:val="Hyperlink"/>
              </w:rPr>
              <w:t>2.8 Sympli</w:t>
            </w:r>
            <w:r w:rsidR="00700A36">
              <w:rPr>
                <w:webHidden/>
              </w:rPr>
              <w:tab/>
            </w:r>
            <w:r w:rsidR="00700A36">
              <w:rPr>
                <w:webHidden/>
              </w:rPr>
              <w:fldChar w:fldCharType="begin"/>
            </w:r>
            <w:r w:rsidR="00700A36">
              <w:rPr>
                <w:webHidden/>
              </w:rPr>
              <w:instrText xml:space="preserve"> PAGEREF _Toc466903175 \h </w:instrText>
            </w:r>
            <w:r w:rsidR="00700A36">
              <w:rPr>
                <w:webHidden/>
              </w:rPr>
            </w:r>
            <w:r w:rsidR="00700A36">
              <w:rPr>
                <w:webHidden/>
              </w:rPr>
              <w:fldChar w:fldCharType="separate"/>
            </w:r>
            <w:r w:rsidR="00016DE2">
              <w:rPr>
                <w:webHidden/>
              </w:rPr>
              <w:t>5</w:t>
            </w:r>
            <w:r w:rsidR="00700A36">
              <w:rPr>
                <w:webHidden/>
              </w:rPr>
              <w:fldChar w:fldCharType="end"/>
            </w:r>
          </w:hyperlink>
        </w:p>
        <w:p w14:paraId="44208538" w14:textId="5255A6BC" w:rsidR="00700A36" w:rsidRDefault="00234014">
          <w:pPr>
            <w:pStyle w:val="TOC1"/>
            <w:rPr>
              <w:rFonts w:asciiTheme="minorHAnsi" w:eastAsiaTheme="minorEastAsia" w:hAnsiTheme="minorHAnsi" w:cstheme="minorBidi"/>
              <w:sz w:val="22"/>
              <w:szCs w:val="28"/>
            </w:rPr>
          </w:pPr>
          <w:hyperlink w:anchor="_Toc466903176" w:history="1">
            <w:r w:rsidR="00700A36" w:rsidRPr="00A63258">
              <w:rPr>
                <w:rStyle w:val="Hyperlink"/>
                <w:cs/>
              </w:rPr>
              <w:t xml:space="preserve">บทที่ </w:t>
            </w:r>
            <w:r w:rsidR="00700A36" w:rsidRPr="00A63258">
              <w:rPr>
                <w:rStyle w:val="Hyperlink"/>
              </w:rPr>
              <w:t>3</w:t>
            </w:r>
            <w:r w:rsidR="00700A36" w:rsidRPr="00A63258">
              <w:rPr>
                <w:rStyle w:val="Hyperlink"/>
                <w:cs/>
              </w:rPr>
              <w:t xml:space="preserve"> การวิเคราะห์และออกแบบระบบ</w:t>
            </w:r>
            <w:r w:rsidR="00700A36">
              <w:rPr>
                <w:webHidden/>
              </w:rPr>
              <w:tab/>
            </w:r>
            <w:r w:rsidR="00700A36">
              <w:rPr>
                <w:webHidden/>
              </w:rPr>
              <w:fldChar w:fldCharType="begin"/>
            </w:r>
            <w:r w:rsidR="00700A36">
              <w:rPr>
                <w:webHidden/>
              </w:rPr>
              <w:instrText xml:space="preserve"> PAGEREF _Toc466903176 \h </w:instrText>
            </w:r>
            <w:r w:rsidR="00700A36">
              <w:rPr>
                <w:webHidden/>
              </w:rPr>
            </w:r>
            <w:r w:rsidR="00700A36">
              <w:rPr>
                <w:webHidden/>
              </w:rPr>
              <w:fldChar w:fldCharType="separate"/>
            </w:r>
            <w:r w:rsidR="00016DE2">
              <w:rPr>
                <w:webHidden/>
              </w:rPr>
              <w:t>7</w:t>
            </w:r>
            <w:r w:rsidR="00700A36">
              <w:rPr>
                <w:webHidden/>
              </w:rPr>
              <w:fldChar w:fldCharType="end"/>
            </w:r>
          </w:hyperlink>
        </w:p>
        <w:p w14:paraId="2EA3A0DE" w14:textId="49FB3C46" w:rsidR="00700A36" w:rsidRDefault="00234014">
          <w:pPr>
            <w:pStyle w:val="TOC2"/>
            <w:rPr>
              <w:rFonts w:asciiTheme="minorHAnsi" w:eastAsiaTheme="minorEastAsia" w:hAnsiTheme="minorHAnsi" w:cstheme="minorBidi"/>
              <w:sz w:val="22"/>
              <w:szCs w:val="28"/>
            </w:rPr>
          </w:pPr>
          <w:hyperlink w:anchor="_Toc466903177" w:history="1">
            <w:r w:rsidR="00700A36" w:rsidRPr="00A63258">
              <w:rPr>
                <w:rStyle w:val="Hyperlink"/>
              </w:rPr>
              <w:t>3.1</w:t>
            </w:r>
            <w:r w:rsidR="00700A36" w:rsidRPr="00A63258">
              <w:rPr>
                <w:rStyle w:val="Hyperlink"/>
                <w:cs/>
              </w:rPr>
              <w:t xml:space="preserve"> ศึกษาระบบงานเดิม</w:t>
            </w:r>
            <w:r w:rsidR="00700A36">
              <w:rPr>
                <w:webHidden/>
              </w:rPr>
              <w:tab/>
            </w:r>
            <w:r w:rsidR="00700A36">
              <w:rPr>
                <w:webHidden/>
              </w:rPr>
              <w:fldChar w:fldCharType="begin"/>
            </w:r>
            <w:r w:rsidR="00700A36">
              <w:rPr>
                <w:webHidden/>
              </w:rPr>
              <w:instrText xml:space="preserve"> PAGEREF _Toc466903177 \h </w:instrText>
            </w:r>
            <w:r w:rsidR="00700A36">
              <w:rPr>
                <w:webHidden/>
              </w:rPr>
            </w:r>
            <w:r w:rsidR="00700A36">
              <w:rPr>
                <w:webHidden/>
              </w:rPr>
              <w:fldChar w:fldCharType="separate"/>
            </w:r>
            <w:r w:rsidR="00016DE2">
              <w:rPr>
                <w:webHidden/>
              </w:rPr>
              <w:t>7</w:t>
            </w:r>
            <w:r w:rsidR="00700A36">
              <w:rPr>
                <w:webHidden/>
              </w:rPr>
              <w:fldChar w:fldCharType="end"/>
            </w:r>
          </w:hyperlink>
        </w:p>
        <w:p w14:paraId="565F3139" w14:textId="42261BEA" w:rsidR="00700A36" w:rsidRDefault="00234014">
          <w:pPr>
            <w:pStyle w:val="TOC3"/>
            <w:rPr>
              <w:rFonts w:asciiTheme="minorHAnsi" w:eastAsiaTheme="minorEastAsia" w:hAnsiTheme="minorHAnsi" w:cstheme="minorBidi"/>
              <w:sz w:val="22"/>
              <w:szCs w:val="28"/>
            </w:rPr>
          </w:pPr>
          <w:hyperlink w:anchor="_Toc466903178" w:history="1">
            <w:r w:rsidR="00700A36" w:rsidRPr="00A63258">
              <w:rPr>
                <w:rStyle w:val="Hyperlink"/>
              </w:rPr>
              <w:t>3.1.1</w:t>
            </w:r>
            <w:r w:rsidR="00700A36" w:rsidRPr="00A63258">
              <w:rPr>
                <w:rStyle w:val="Hyperlink"/>
                <w:cs/>
              </w:rPr>
              <w:t xml:space="preserve"> แอปพลิเคชัน </w:t>
            </w:r>
            <w:r w:rsidR="00700A36" w:rsidRPr="00A63258">
              <w:rPr>
                <w:rStyle w:val="Hyperlink"/>
              </w:rPr>
              <w:t>AirPort Rail Link</w:t>
            </w:r>
            <w:r w:rsidR="00700A36">
              <w:rPr>
                <w:webHidden/>
              </w:rPr>
              <w:tab/>
            </w:r>
            <w:r w:rsidR="00700A36">
              <w:rPr>
                <w:webHidden/>
              </w:rPr>
              <w:fldChar w:fldCharType="begin"/>
            </w:r>
            <w:r w:rsidR="00700A36">
              <w:rPr>
                <w:webHidden/>
              </w:rPr>
              <w:instrText xml:space="preserve"> PAGEREF _Toc466903178 \h </w:instrText>
            </w:r>
            <w:r w:rsidR="00700A36">
              <w:rPr>
                <w:webHidden/>
              </w:rPr>
            </w:r>
            <w:r w:rsidR="00700A36">
              <w:rPr>
                <w:webHidden/>
              </w:rPr>
              <w:fldChar w:fldCharType="separate"/>
            </w:r>
            <w:r w:rsidR="00016DE2">
              <w:rPr>
                <w:webHidden/>
              </w:rPr>
              <w:t>7</w:t>
            </w:r>
            <w:r w:rsidR="00700A36">
              <w:rPr>
                <w:webHidden/>
              </w:rPr>
              <w:fldChar w:fldCharType="end"/>
            </w:r>
          </w:hyperlink>
        </w:p>
        <w:p w14:paraId="1CF049FA" w14:textId="50819C1D" w:rsidR="00700A36" w:rsidRDefault="00234014">
          <w:pPr>
            <w:pStyle w:val="TOC3"/>
            <w:rPr>
              <w:rFonts w:asciiTheme="minorHAnsi" w:eastAsiaTheme="minorEastAsia" w:hAnsiTheme="minorHAnsi" w:cstheme="minorBidi"/>
              <w:sz w:val="22"/>
              <w:szCs w:val="28"/>
            </w:rPr>
          </w:pPr>
          <w:hyperlink w:anchor="_Toc466903179" w:history="1">
            <w:r w:rsidR="00700A36" w:rsidRPr="00A63258">
              <w:rPr>
                <w:rStyle w:val="Hyperlink"/>
              </w:rPr>
              <w:t>3.1.2</w:t>
            </w:r>
            <w:r w:rsidR="00700A36" w:rsidRPr="00A63258">
              <w:rPr>
                <w:rStyle w:val="Hyperlink"/>
                <w:cs/>
              </w:rPr>
              <w:t xml:space="preserve"> แอปพลิเคชัน </w:t>
            </w:r>
            <w:r w:rsidR="00700A36" w:rsidRPr="00A63258">
              <w:rPr>
                <w:rStyle w:val="Hyperlink"/>
              </w:rPr>
              <w:t>Airport Link Bangkok</w:t>
            </w:r>
            <w:r w:rsidR="00700A36">
              <w:rPr>
                <w:webHidden/>
              </w:rPr>
              <w:tab/>
            </w:r>
            <w:r w:rsidR="00700A36">
              <w:rPr>
                <w:webHidden/>
              </w:rPr>
              <w:fldChar w:fldCharType="begin"/>
            </w:r>
            <w:r w:rsidR="00700A36">
              <w:rPr>
                <w:webHidden/>
              </w:rPr>
              <w:instrText xml:space="preserve"> PAGEREF _Toc466903179 \h </w:instrText>
            </w:r>
            <w:r w:rsidR="00700A36">
              <w:rPr>
                <w:webHidden/>
              </w:rPr>
            </w:r>
            <w:r w:rsidR="00700A36">
              <w:rPr>
                <w:webHidden/>
              </w:rPr>
              <w:fldChar w:fldCharType="separate"/>
            </w:r>
            <w:r w:rsidR="00016DE2">
              <w:rPr>
                <w:webHidden/>
              </w:rPr>
              <w:t>9</w:t>
            </w:r>
            <w:r w:rsidR="00700A36">
              <w:rPr>
                <w:webHidden/>
              </w:rPr>
              <w:fldChar w:fldCharType="end"/>
            </w:r>
          </w:hyperlink>
        </w:p>
        <w:p w14:paraId="4952AF5F" w14:textId="48E3ACF8" w:rsidR="00700A36" w:rsidRDefault="00234014">
          <w:pPr>
            <w:pStyle w:val="TOC3"/>
            <w:rPr>
              <w:rFonts w:asciiTheme="minorHAnsi" w:eastAsiaTheme="minorEastAsia" w:hAnsiTheme="minorHAnsi" w:cstheme="minorBidi"/>
              <w:sz w:val="22"/>
              <w:szCs w:val="28"/>
            </w:rPr>
          </w:pPr>
          <w:hyperlink w:anchor="_Toc466903180" w:history="1">
            <w:r w:rsidR="00700A36" w:rsidRPr="00A63258">
              <w:rPr>
                <w:rStyle w:val="Hyperlink"/>
              </w:rPr>
              <w:t>3.1.3</w:t>
            </w:r>
            <w:r w:rsidR="00700A36" w:rsidRPr="00A63258">
              <w:rPr>
                <w:rStyle w:val="Hyperlink"/>
                <w:cs/>
              </w:rPr>
              <w:t xml:space="preserve"> แอปพลิเคชัน </w:t>
            </w:r>
            <w:r w:rsidR="00700A36" w:rsidRPr="00A63258">
              <w:rPr>
                <w:rStyle w:val="Hyperlink"/>
              </w:rPr>
              <w:t>AIRPORT RAIL LINK</w:t>
            </w:r>
            <w:r w:rsidR="00700A36">
              <w:rPr>
                <w:webHidden/>
              </w:rPr>
              <w:tab/>
            </w:r>
            <w:r w:rsidR="00700A36">
              <w:rPr>
                <w:webHidden/>
              </w:rPr>
              <w:fldChar w:fldCharType="begin"/>
            </w:r>
            <w:r w:rsidR="00700A36">
              <w:rPr>
                <w:webHidden/>
              </w:rPr>
              <w:instrText xml:space="preserve"> PAGEREF _Toc466903180 \h </w:instrText>
            </w:r>
            <w:r w:rsidR="00700A36">
              <w:rPr>
                <w:webHidden/>
              </w:rPr>
            </w:r>
            <w:r w:rsidR="00700A36">
              <w:rPr>
                <w:webHidden/>
              </w:rPr>
              <w:fldChar w:fldCharType="separate"/>
            </w:r>
            <w:r w:rsidR="00016DE2">
              <w:rPr>
                <w:webHidden/>
              </w:rPr>
              <w:t>12</w:t>
            </w:r>
            <w:r w:rsidR="00700A36">
              <w:rPr>
                <w:webHidden/>
              </w:rPr>
              <w:fldChar w:fldCharType="end"/>
            </w:r>
          </w:hyperlink>
        </w:p>
        <w:p w14:paraId="041EA828" w14:textId="0BDF78C5" w:rsidR="00700A36" w:rsidRDefault="00234014">
          <w:pPr>
            <w:pStyle w:val="TOC3"/>
            <w:rPr>
              <w:rFonts w:asciiTheme="minorHAnsi" w:eastAsiaTheme="minorEastAsia" w:hAnsiTheme="minorHAnsi" w:cstheme="minorBidi"/>
              <w:sz w:val="22"/>
              <w:szCs w:val="28"/>
            </w:rPr>
          </w:pPr>
          <w:hyperlink w:anchor="_Toc466903181" w:history="1">
            <w:r w:rsidR="00700A36" w:rsidRPr="00A63258">
              <w:rPr>
                <w:rStyle w:val="Hyperlink"/>
              </w:rPr>
              <w:t>3.1.4</w:t>
            </w:r>
            <w:r w:rsidR="00700A36" w:rsidRPr="00A63258">
              <w:rPr>
                <w:rStyle w:val="Hyperlink"/>
                <w:cs/>
              </w:rPr>
              <w:t xml:space="preserve"> แอปพลิเคชัน </w:t>
            </w:r>
            <w:r w:rsidR="00700A36" w:rsidRPr="00A63258">
              <w:rPr>
                <w:rStyle w:val="Hyperlink"/>
              </w:rPr>
              <w:t>BKK Stations</w:t>
            </w:r>
            <w:r w:rsidR="00700A36">
              <w:rPr>
                <w:webHidden/>
              </w:rPr>
              <w:tab/>
            </w:r>
            <w:r w:rsidR="00700A36">
              <w:rPr>
                <w:webHidden/>
              </w:rPr>
              <w:fldChar w:fldCharType="begin"/>
            </w:r>
            <w:r w:rsidR="00700A36">
              <w:rPr>
                <w:webHidden/>
              </w:rPr>
              <w:instrText xml:space="preserve"> PAGEREF _Toc466903181 \h </w:instrText>
            </w:r>
            <w:r w:rsidR="00700A36">
              <w:rPr>
                <w:webHidden/>
              </w:rPr>
            </w:r>
            <w:r w:rsidR="00700A36">
              <w:rPr>
                <w:webHidden/>
              </w:rPr>
              <w:fldChar w:fldCharType="separate"/>
            </w:r>
            <w:r w:rsidR="00016DE2">
              <w:rPr>
                <w:webHidden/>
              </w:rPr>
              <w:t>15</w:t>
            </w:r>
            <w:r w:rsidR="00700A36">
              <w:rPr>
                <w:webHidden/>
              </w:rPr>
              <w:fldChar w:fldCharType="end"/>
            </w:r>
          </w:hyperlink>
        </w:p>
        <w:p w14:paraId="2725B570" w14:textId="13DFC50F" w:rsidR="00700A36" w:rsidRDefault="00234014">
          <w:pPr>
            <w:pStyle w:val="TOC3"/>
            <w:rPr>
              <w:rFonts w:asciiTheme="minorHAnsi" w:eastAsiaTheme="minorEastAsia" w:hAnsiTheme="minorHAnsi" w:cstheme="minorBidi"/>
              <w:sz w:val="22"/>
              <w:szCs w:val="28"/>
            </w:rPr>
          </w:pPr>
          <w:hyperlink w:anchor="_Toc466903182" w:history="1">
            <w:r w:rsidR="00700A36" w:rsidRPr="00A63258">
              <w:rPr>
                <w:rStyle w:val="Hyperlink"/>
              </w:rPr>
              <w:t>3.1.5</w:t>
            </w:r>
            <w:r w:rsidR="00700A36" w:rsidRPr="00A63258">
              <w:rPr>
                <w:rStyle w:val="Hyperlink"/>
                <w:cs/>
              </w:rPr>
              <w:t xml:space="preserve"> สรุปข้อแตกต่างของระบบงานเดิมกับแอปพลิเคชันที่พัฒนาขึ้น</w:t>
            </w:r>
            <w:r w:rsidR="00700A36">
              <w:rPr>
                <w:webHidden/>
              </w:rPr>
              <w:tab/>
            </w:r>
            <w:r w:rsidR="00700A36">
              <w:rPr>
                <w:webHidden/>
              </w:rPr>
              <w:fldChar w:fldCharType="begin"/>
            </w:r>
            <w:r w:rsidR="00700A36">
              <w:rPr>
                <w:webHidden/>
              </w:rPr>
              <w:instrText xml:space="preserve"> PAGEREF _Toc466903182 \h </w:instrText>
            </w:r>
            <w:r w:rsidR="00700A36">
              <w:rPr>
                <w:webHidden/>
              </w:rPr>
            </w:r>
            <w:r w:rsidR="00700A36">
              <w:rPr>
                <w:webHidden/>
              </w:rPr>
              <w:fldChar w:fldCharType="separate"/>
            </w:r>
            <w:r w:rsidR="00016DE2">
              <w:rPr>
                <w:webHidden/>
              </w:rPr>
              <w:t>18</w:t>
            </w:r>
            <w:r w:rsidR="00700A36">
              <w:rPr>
                <w:webHidden/>
              </w:rPr>
              <w:fldChar w:fldCharType="end"/>
            </w:r>
          </w:hyperlink>
        </w:p>
        <w:p w14:paraId="6CAE5849" w14:textId="7375F834" w:rsidR="00700A36" w:rsidRDefault="00234014">
          <w:pPr>
            <w:pStyle w:val="TOC2"/>
            <w:rPr>
              <w:rFonts w:asciiTheme="minorHAnsi" w:eastAsiaTheme="minorEastAsia" w:hAnsiTheme="minorHAnsi" w:cstheme="minorBidi"/>
              <w:sz w:val="22"/>
              <w:szCs w:val="28"/>
            </w:rPr>
          </w:pPr>
          <w:hyperlink w:anchor="_Toc466903183" w:history="1">
            <w:r w:rsidR="00700A36" w:rsidRPr="00A63258">
              <w:rPr>
                <w:rStyle w:val="Hyperlink"/>
              </w:rPr>
              <w:t>3.2</w:t>
            </w:r>
            <w:r w:rsidR="00700A36" w:rsidRPr="00A63258">
              <w:rPr>
                <w:rStyle w:val="Hyperlink"/>
                <w:cs/>
              </w:rPr>
              <w:t xml:space="preserve"> การวิเคราะห์ความต้องการ</w:t>
            </w:r>
            <w:r w:rsidR="00700A36">
              <w:rPr>
                <w:webHidden/>
              </w:rPr>
              <w:tab/>
            </w:r>
            <w:r w:rsidR="00700A36">
              <w:rPr>
                <w:webHidden/>
              </w:rPr>
              <w:fldChar w:fldCharType="begin"/>
            </w:r>
            <w:r w:rsidR="00700A36">
              <w:rPr>
                <w:webHidden/>
              </w:rPr>
              <w:instrText xml:space="preserve"> PAGEREF _Toc466903183 \h </w:instrText>
            </w:r>
            <w:r w:rsidR="00700A36">
              <w:rPr>
                <w:webHidden/>
              </w:rPr>
            </w:r>
            <w:r w:rsidR="00700A36">
              <w:rPr>
                <w:webHidden/>
              </w:rPr>
              <w:fldChar w:fldCharType="separate"/>
            </w:r>
            <w:r w:rsidR="00016DE2">
              <w:rPr>
                <w:webHidden/>
              </w:rPr>
              <w:t>19</w:t>
            </w:r>
            <w:r w:rsidR="00700A36">
              <w:rPr>
                <w:webHidden/>
              </w:rPr>
              <w:fldChar w:fldCharType="end"/>
            </w:r>
          </w:hyperlink>
        </w:p>
        <w:p w14:paraId="777DD71C" w14:textId="4EF0C778" w:rsidR="00700A36" w:rsidRDefault="00234014">
          <w:pPr>
            <w:pStyle w:val="TOC3"/>
            <w:rPr>
              <w:rFonts w:asciiTheme="minorHAnsi" w:eastAsiaTheme="minorEastAsia" w:hAnsiTheme="minorHAnsi" w:cstheme="minorBidi"/>
              <w:sz w:val="22"/>
              <w:szCs w:val="28"/>
            </w:rPr>
          </w:pPr>
          <w:hyperlink w:anchor="_Toc466903184" w:history="1">
            <w:r w:rsidR="00700A36" w:rsidRPr="00A63258">
              <w:rPr>
                <w:rStyle w:val="Hyperlink"/>
              </w:rPr>
              <w:t>3.2.1</w:t>
            </w:r>
            <w:r w:rsidR="00700A36" w:rsidRPr="00A63258">
              <w:rPr>
                <w:rStyle w:val="Hyperlink"/>
                <w:cs/>
              </w:rPr>
              <w:t xml:space="preserve"> ความต้องการที่เป็นหน้าที่หลัก (</w:t>
            </w:r>
            <w:r w:rsidR="00700A36" w:rsidRPr="00A63258">
              <w:rPr>
                <w:rStyle w:val="Hyperlink"/>
              </w:rPr>
              <w:t>Functional Requirement)</w:t>
            </w:r>
            <w:r w:rsidR="00700A36">
              <w:rPr>
                <w:webHidden/>
              </w:rPr>
              <w:tab/>
            </w:r>
            <w:r w:rsidR="00700A36">
              <w:rPr>
                <w:webHidden/>
              </w:rPr>
              <w:fldChar w:fldCharType="begin"/>
            </w:r>
            <w:r w:rsidR="00700A36">
              <w:rPr>
                <w:webHidden/>
              </w:rPr>
              <w:instrText xml:space="preserve"> PAGEREF _Toc466903184 \h </w:instrText>
            </w:r>
            <w:r w:rsidR="00700A36">
              <w:rPr>
                <w:webHidden/>
              </w:rPr>
            </w:r>
            <w:r w:rsidR="00700A36">
              <w:rPr>
                <w:webHidden/>
              </w:rPr>
              <w:fldChar w:fldCharType="separate"/>
            </w:r>
            <w:r w:rsidR="00016DE2">
              <w:rPr>
                <w:webHidden/>
              </w:rPr>
              <w:t>19</w:t>
            </w:r>
            <w:r w:rsidR="00700A36">
              <w:rPr>
                <w:webHidden/>
              </w:rPr>
              <w:fldChar w:fldCharType="end"/>
            </w:r>
          </w:hyperlink>
        </w:p>
        <w:p w14:paraId="31B25146" w14:textId="401CB18A" w:rsidR="00700A36" w:rsidRDefault="00234014">
          <w:pPr>
            <w:pStyle w:val="TOC3"/>
            <w:rPr>
              <w:rFonts w:asciiTheme="minorHAnsi" w:eastAsiaTheme="minorEastAsia" w:hAnsiTheme="minorHAnsi" w:cstheme="minorBidi"/>
              <w:sz w:val="22"/>
              <w:szCs w:val="28"/>
            </w:rPr>
          </w:pPr>
          <w:hyperlink w:anchor="_Toc466903185" w:history="1">
            <w:r w:rsidR="00700A36" w:rsidRPr="00A63258">
              <w:rPr>
                <w:rStyle w:val="Hyperlink"/>
              </w:rPr>
              <w:t>3.2.2</w:t>
            </w:r>
            <w:r w:rsidR="00700A36" w:rsidRPr="00A63258">
              <w:rPr>
                <w:rStyle w:val="Hyperlink"/>
                <w:cs/>
              </w:rPr>
              <w:t xml:space="preserve"> ความต้องการที่ไม่ใช่หน้าที่หลักของระบบ</w:t>
            </w:r>
            <w:r w:rsidR="00700A36" w:rsidRPr="00A63258">
              <w:rPr>
                <w:rStyle w:val="Hyperlink"/>
              </w:rPr>
              <w:t xml:space="preserve"> (Non-Functional Requirement)</w:t>
            </w:r>
            <w:r w:rsidR="00700A36">
              <w:rPr>
                <w:webHidden/>
              </w:rPr>
              <w:tab/>
            </w:r>
            <w:r w:rsidR="00700A36">
              <w:rPr>
                <w:webHidden/>
              </w:rPr>
              <w:fldChar w:fldCharType="begin"/>
            </w:r>
            <w:r w:rsidR="00700A36">
              <w:rPr>
                <w:webHidden/>
              </w:rPr>
              <w:instrText xml:space="preserve"> PAGEREF _Toc466903185 \h </w:instrText>
            </w:r>
            <w:r w:rsidR="00700A36">
              <w:rPr>
                <w:webHidden/>
              </w:rPr>
            </w:r>
            <w:r w:rsidR="00700A36">
              <w:rPr>
                <w:webHidden/>
              </w:rPr>
              <w:fldChar w:fldCharType="separate"/>
            </w:r>
            <w:r w:rsidR="00016DE2">
              <w:rPr>
                <w:webHidden/>
              </w:rPr>
              <w:t>19</w:t>
            </w:r>
            <w:r w:rsidR="00700A36">
              <w:rPr>
                <w:webHidden/>
              </w:rPr>
              <w:fldChar w:fldCharType="end"/>
            </w:r>
          </w:hyperlink>
        </w:p>
        <w:p w14:paraId="20E4A6E6" w14:textId="045089A0" w:rsidR="00700A36" w:rsidRDefault="00234014">
          <w:pPr>
            <w:pStyle w:val="TOC2"/>
            <w:rPr>
              <w:rFonts w:asciiTheme="minorHAnsi" w:eastAsiaTheme="minorEastAsia" w:hAnsiTheme="minorHAnsi" w:cstheme="minorBidi"/>
              <w:sz w:val="22"/>
              <w:szCs w:val="28"/>
            </w:rPr>
          </w:pPr>
          <w:hyperlink w:anchor="_Toc466903186" w:history="1">
            <w:r w:rsidR="00700A36" w:rsidRPr="00A63258">
              <w:rPr>
                <w:rStyle w:val="Hyperlink"/>
              </w:rPr>
              <w:t>3.3</w:t>
            </w:r>
            <w:r w:rsidR="00700A36" w:rsidRPr="00A63258">
              <w:rPr>
                <w:rStyle w:val="Hyperlink"/>
                <w:cs/>
              </w:rPr>
              <w:t xml:space="preserve"> วิเคราะห์และวิจารณ์ระบบที่ต้องการออกแบบ</w:t>
            </w:r>
            <w:r w:rsidR="00700A36">
              <w:rPr>
                <w:webHidden/>
              </w:rPr>
              <w:tab/>
            </w:r>
            <w:r w:rsidR="00700A36">
              <w:rPr>
                <w:webHidden/>
              </w:rPr>
              <w:fldChar w:fldCharType="begin"/>
            </w:r>
            <w:r w:rsidR="00700A36">
              <w:rPr>
                <w:webHidden/>
              </w:rPr>
              <w:instrText xml:space="preserve"> PAGEREF _Toc466903186 \h </w:instrText>
            </w:r>
            <w:r w:rsidR="00700A36">
              <w:rPr>
                <w:webHidden/>
              </w:rPr>
            </w:r>
            <w:r w:rsidR="00700A36">
              <w:rPr>
                <w:webHidden/>
              </w:rPr>
              <w:fldChar w:fldCharType="separate"/>
            </w:r>
            <w:r w:rsidR="00016DE2">
              <w:rPr>
                <w:webHidden/>
              </w:rPr>
              <w:t>19</w:t>
            </w:r>
            <w:r w:rsidR="00700A36">
              <w:rPr>
                <w:webHidden/>
              </w:rPr>
              <w:fldChar w:fldCharType="end"/>
            </w:r>
          </w:hyperlink>
        </w:p>
        <w:p w14:paraId="7EE38F6E" w14:textId="77E176FC" w:rsidR="00700A36" w:rsidRDefault="00234014">
          <w:pPr>
            <w:pStyle w:val="TOC3"/>
            <w:rPr>
              <w:rFonts w:asciiTheme="minorHAnsi" w:eastAsiaTheme="minorEastAsia" w:hAnsiTheme="minorHAnsi" w:cstheme="minorBidi"/>
              <w:sz w:val="22"/>
              <w:szCs w:val="28"/>
            </w:rPr>
          </w:pPr>
          <w:hyperlink w:anchor="_Toc466903187" w:history="1">
            <w:r w:rsidR="00700A36" w:rsidRPr="00A63258">
              <w:rPr>
                <w:rStyle w:val="Hyperlink"/>
              </w:rPr>
              <w:t>3.3.1</w:t>
            </w:r>
            <w:r w:rsidR="00700A36" w:rsidRPr="00A63258">
              <w:rPr>
                <w:rStyle w:val="Hyperlink"/>
                <w:cs/>
              </w:rPr>
              <w:t xml:space="preserve"> ยูสเคสโมเดล</w:t>
            </w:r>
            <w:r w:rsidR="00700A36">
              <w:rPr>
                <w:webHidden/>
              </w:rPr>
              <w:tab/>
            </w:r>
            <w:r w:rsidR="00700A36">
              <w:rPr>
                <w:webHidden/>
              </w:rPr>
              <w:fldChar w:fldCharType="begin"/>
            </w:r>
            <w:r w:rsidR="00700A36">
              <w:rPr>
                <w:webHidden/>
              </w:rPr>
              <w:instrText xml:space="preserve"> PAGEREF _Toc466903187 \h </w:instrText>
            </w:r>
            <w:r w:rsidR="00700A36">
              <w:rPr>
                <w:webHidden/>
              </w:rPr>
            </w:r>
            <w:r w:rsidR="00700A36">
              <w:rPr>
                <w:webHidden/>
              </w:rPr>
              <w:fldChar w:fldCharType="separate"/>
            </w:r>
            <w:r w:rsidR="00016DE2">
              <w:rPr>
                <w:webHidden/>
              </w:rPr>
              <w:t>19</w:t>
            </w:r>
            <w:r w:rsidR="00700A36">
              <w:rPr>
                <w:webHidden/>
              </w:rPr>
              <w:fldChar w:fldCharType="end"/>
            </w:r>
          </w:hyperlink>
        </w:p>
        <w:p w14:paraId="7B0272E8" w14:textId="2453ED0D" w:rsidR="00700A36" w:rsidRDefault="00234014">
          <w:pPr>
            <w:pStyle w:val="TOC3"/>
            <w:rPr>
              <w:rFonts w:asciiTheme="minorHAnsi" w:eastAsiaTheme="minorEastAsia" w:hAnsiTheme="minorHAnsi" w:cstheme="minorBidi"/>
              <w:sz w:val="22"/>
              <w:szCs w:val="28"/>
            </w:rPr>
          </w:pPr>
          <w:hyperlink w:anchor="_Toc466903188" w:history="1">
            <w:r w:rsidR="00700A36" w:rsidRPr="00A63258">
              <w:rPr>
                <w:rStyle w:val="Hyperlink"/>
              </w:rPr>
              <w:t>3.3.2 Activity Diagram</w:t>
            </w:r>
            <w:r w:rsidR="00700A36">
              <w:rPr>
                <w:webHidden/>
              </w:rPr>
              <w:tab/>
            </w:r>
            <w:r w:rsidR="00700A36">
              <w:rPr>
                <w:webHidden/>
              </w:rPr>
              <w:fldChar w:fldCharType="begin"/>
            </w:r>
            <w:r w:rsidR="00700A36">
              <w:rPr>
                <w:webHidden/>
              </w:rPr>
              <w:instrText xml:space="preserve"> PAGEREF _Toc466903188 \h </w:instrText>
            </w:r>
            <w:r w:rsidR="00700A36">
              <w:rPr>
                <w:webHidden/>
              </w:rPr>
            </w:r>
            <w:r w:rsidR="00700A36">
              <w:rPr>
                <w:webHidden/>
              </w:rPr>
              <w:fldChar w:fldCharType="separate"/>
            </w:r>
            <w:r w:rsidR="00016DE2">
              <w:rPr>
                <w:webHidden/>
              </w:rPr>
              <w:t>29</w:t>
            </w:r>
            <w:r w:rsidR="00700A36">
              <w:rPr>
                <w:webHidden/>
              </w:rPr>
              <w:fldChar w:fldCharType="end"/>
            </w:r>
          </w:hyperlink>
        </w:p>
        <w:p w14:paraId="27FF298A" w14:textId="6FE23FE8" w:rsidR="00700A36" w:rsidRDefault="00234014">
          <w:pPr>
            <w:pStyle w:val="TOC1"/>
            <w:rPr>
              <w:rFonts w:asciiTheme="minorHAnsi" w:eastAsiaTheme="minorEastAsia" w:hAnsiTheme="minorHAnsi" w:cstheme="minorBidi"/>
              <w:sz w:val="22"/>
              <w:szCs w:val="28"/>
            </w:rPr>
          </w:pPr>
          <w:hyperlink w:anchor="_Toc466903189" w:history="1">
            <w:r w:rsidR="00700A36" w:rsidRPr="00A63258">
              <w:rPr>
                <w:rStyle w:val="Hyperlink"/>
                <w:cs/>
              </w:rPr>
              <w:t xml:space="preserve">บทที่ </w:t>
            </w:r>
            <w:r w:rsidR="00700A36" w:rsidRPr="00A63258">
              <w:rPr>
                <w:rStyle w:val="Hyperlink"/>
              </w:rPr>
              <w:t>4</w:t>
            </w:r>
            <w:r w:rsidR="00700A36" w:rsidRPr="00A63258">
              <w:rPr>
                <w:rStyle w:val="Hyperlink"/>
                <w:cs/>
              </w:rPr>
              <w:t xml:space="preserve"> ระบบต้นแบบ</w:t>
            </w:r>
            <w:r w:rsidR="00700A36">
              <w:rPr>
                <w:webHidden/>
              </w:rPr>
              <w:tab/>
            </w:r>
            <w:r w:rsidR="00700A36">
              <w:rPr>
                <w:webHidden/>
              </w:rPr>
              <w:fldChar w:fldCharType="begin"/>
            </w:r>
            <w:r w:rsidR="00700A36">
              <w:rPr>
                <w:webHidden/>
              </w:rPr>
              <w:instrText xml:space="preserve"> PAGEREF _Toc466903189 \h </w:instrText>
            </w:r>
            <w:r w:rsidR="00700A36">
              <w:rPr>
                <w:webHidden/>
              </w:rPr>
            </w:r>
            <w:r w:rsidR="00700A36">
              <w:rPr>
                <w:webHidden/>
              </w:rPr>
              <w:fldChar w:fldCharType="separate"/>
            </w:r>
            <w:r w:rsidR="00016DE2">
              <w:rPr>
                <w:webHidden/>
              </w:rPr>
              <w:t>36</w:t>
            </w:r>
            <w:r w:rsidR="00700A36">
              <w:rPr>
                <w:webHidden/>
              </w:rPr>
              <w:fldChar w:fldCharType="end"/>
            </w:r>
          </w:hyperlink>
        </w:p>
        <w:p w14:paraId="02E96555" w14:textId="7145996B" w:rsidR="00700A36" w:rsidRDefault="00234014">
          <w:pPr>
            <w:pStyle w:val="TOC2"/>
            <w:rPr>
              <w:rFonts w:asciiTheme="minorHAnsi" w:eastAsiaTheme="minorEastAsia" w:hAnsiTheme="minorHAnsi" w:cstheme="minorBidi"/>
              <w:sz w:val="22"/>
              <w:szCs w:val="28"/>
            </w:rPr>
          </w:pPr>
          <w:hyperlink w:anchor="_Toc466903190" w:history="1">
            <w:r w:rsidR="00700A36" w:rsidRPr="00A63258">
              <w:rPr>
                <w:rStyle w:val="Hyperlink"/>
              </w:rPr>
              <w:t>4.1</w:t>
            </w:r>
            <w:r w:rsidR="00700A36" w:rsidRPr="00A63258">
              <w:rPr>
                <w:rStyle w:val="Hyperlink"/>
                <w:cs/>
              </w:rPr>
              <w:t xml:space="preserve"> ผลการศึกษาและการทดลอง</w:t>
            </w:r>
            <w:r w:rsidR="00700A36">
              <w:rPr>
                <w:webHidden/>
              </w:rPr>
              <w:tab/>
            </w:r>
            <w:r w:rsidR="00700A36">
              <w:rPr>
                <w:webHidden/>
              </w:rPr>
              <w:fldChar w:fldCharType="begin"/>
            </w:r>
            <w:r w:rsidR="00700A36">
              <w:rPr>
                <w:webHidden/>
              </w:rPr>
              <w:instrText xml:space="preserve"> PAGEREF _Toc466903190 \h </w:instrText>
            </w:r>
            <w:r w:rsidR="00700A36">
              <w:rPr>
                <w:webHidden/>
              </w:rPr>
            </w:r>
            <w:r w:rsidR="00700A36">
              <w:rPr>
                <w:webHidden/>
              </w:rPr>
              <w:fldChar w:fldCharType="separate"/>
            </w:r>
            <w:r w:rsidR="00016DE2">
              <w:rPr>
                <w:webHidden/>
              </w:rPr>
              <w:t>36</w:t>
            </w:r>
            <w:r w:rsidR="00700A36">
              <w:rPr>
                <w:webHidden/>
              </w:rPr>
              <w:fldChar w:fldCharType="end"/>
            </w:r>
          </w:hyperlink>
        </w:p>
        <w:p w14:paraId="4EE12B52" w14:textId="3C5B32EC" w:rsidR="00700A36" w:rsidRDefault="00234014">
          <w:pPr>
            <w:pStyle w:val="TOC3"/>
            <w:rPr>
              <w:rFonts w:asciiTheme="minorHAnsi" w:eastAsiaTheme="minorEastAsia" w:hAnsiTheme="minorHAnsi" w:cstheme="minorBidi"/>
              <w:sz w:val="22"/>
              <w:szCs w:val="28"/>
            </w:rPr>
          </w:pPr>
          <w:hyperlink w:anchor="_Toc466903191" w:history="1">
            <w:r w:rsidR="00700A36" w:rsidRPr="00A63258">
              <w:rPr>
                <w:rStyle w:val="Hyperlink"/>
              </w:rPr>
              <w:t>4.1.1</w:t>
            </w:r>
            <w:r w:rsidR="00700A36" w:rsidRPr="00A63258">
              <w:rPr>
                <w:rStyle w:val="Hyperlink"/>
                <w:cs/>
              </w:rPr>
              <w:t xml:space="preserve"> ผลการใช้งาน </w:t>
            </w:r>
            <w:r w:rsidR="00700A36" w:rsidRPr="00A63258">
              <w:rPr>
                <w:rStyle w:val="Hyperlink"/>
              </w:rPr>
              <w:t>Foursquare API</w:t>
            </w:r>
            <w:r w:rsidR="00700A36">
              <w:rPr>
                <w:webHidden/>
              </w:rPr>
              <w:tab/>
            </w:r>
            <w:r w:rsidR="00700A36">
              <w:rPr>
                <w:webHidden/>
              </w:rPr>
              <w:fldChar w:fldCharType="begin"/>
            </w:r>
            <w:r w:rsidR="00700A36">
              <w:rPr>
                <w:webHidden/>
              </w:rPr>
              <w:instrText xml:space="preserve"> PAGEREF _Toc466903191 \h </w:instrText>
            </w:r>
            <w:r w:rsidR="00700A36">
              <w:rPr>
                <w:webHidden/>
              </w:rPr>
            </w:r>
            <w:r w:rsidR="00700A36">
              <w:rPr>
                <w:webHidden/>
              </w:rPr>
              <w:fldChar w:fldCharType="separate"/>
            </w:r>
            <w:r w:rsidR="00016DE2">
              <w:rPr>
                <w:webHidden/>
              </w:rPr>
              <w:t>36</w:t>
            </w:r>
            <w:r w:rsidR="00700A36">
              <w:rPr>
                <w:webHidden/>
              </w:rPr>
              <w:fldChar w:fldCharType="end"/>
            </w:r>
          </w:hyperlink>
        </w:p>
        <w:p w14:paraId="2F47C089" w14:textId="2A5AAA4F" w:rsidR="00700A36" w:rsidRDefault="00234014">
          <w:pPr>
            <w:pStyle w:val="TOC3"/>
            <w:rPr>
              <w:rFonts w:asciiTheme="minorHAnsi" w:eastAsiaTheme="minorEastAsia" w:hAnsiTheme="minorHAnsi" w:cstheme="minorBidi"/>
              <w:sz w:val="22"/>
              <w:szCs w:val="28"/>
            </w:rPr>
          </w:pPr>
          <w:hyperlink w:anchor="_Toc466903192" w:history="1">
            <w:r w:rsidR="00700A36" w:rsidRPr="00A63258">
              <w:rPr>
                <w:rStyle w:val="Hyperlink"/>
              </w:rPr>
              <w:t>4.1.2</w:t>
            </w:r>
            <w:r w:rsidR="00700A36" w:rsidRPr="00A63258">
              <w:rPr>
                <w:rStyle w:val="Hyperlink"/>
                <w:cs/>
              </w:rPr>
              <w:t xml:space="preserve"> ผลการเก็บข้อมูลเวลาในการเดินทางของ </w:t>
            </w:r>
            <w:r w:rsidR="00700A36" w:rsidRPr="00A63258">
              <w:rPr>
                <w:rStyle w:val="Hyperlink"/>
              </w:rPr>
              <w:t>Airport Rail Link</w:t>
            </w:r>
            <w:r w:rsidR="00700A36">
              <w:rPr>
                <w:webHidden/>
              </w:rPr>
              <w:tab/>
            </w:r>
            <w:r w:rsidR="00700A36">
              <w:rPr>
                <w:webHidden/>
              </w:rPr>
              <w:fldChar w:fldCharType="begin"/>
            </w:r>
            <w:r w:rsidR="00700A36">
              <w:rPr>
                <w:webHidden/>
              </w:rPr>
              <w:instrText xml:space="preserve"> PAGEREF _Toc466903192 \h </w:instrText>
            </w:r>
            <w:r w:rsidR="00700A36">
              <w:rPr>
                <w:webHidden/>
              </w:rPr>
            </w:r>
            <w:r w:rsidR="00700A36">
              <w:rPr>
                <w:webHidden/>
              </w:rPr>
              <w:fldChar w:fldCharType="separate"/>
            </w:r>
            <w:r w:rsidR="00016DE2">
              <w:rPr>
                <w:webHidden/>
              </w:rPr>
              <w:t>36</w:t>
            </w:r>
            <w:r w:rsidR="00700A36">
              <w:rPr>
                <w:webHidden/>
              </w:rPr>
              <w:fldChar w:fldCharType="end"/>
            </w:r>
          </w:hyperlink>
        </w:p>
        <w:p w14:paraId="6EB206C8" w14:textId="1F647DED" w:rsidR="00700A36" w:rsidRDefault="00234014">
          <w:pPr>
            <w:pStyle w:val="TOC2"/>
            <w:rPr>
              <w:rFonts w:asciiTheme="minorHAnsi" w:eastAsiaTheme="minorEastAsia" w:hAnsiTheme="minorHAnsi" w:cstheme="minorBidi"/>
              <w:sz w:val="22"/>
              <w:szCs w:val="28"/>
            </w:rPr>
          </w:pPr>
          <w:hyperlink w:anchor="_Toc466903193" w:history="1">
            <w:r w:rsidR="00700A36" w:rsidRPr="00A63258">
              <w:rPr>
                <w:rStyle w:val="Hyperlink"/>
              </w:rPr>
              <w:t>4.2</w:t>
            </w:r>
            <w:r w:rsidR="00700A36" w:rsidRPr="00A63258">
              <w:rPr>
                <w:rStyle w:val="Hyperlink"/>
                <w:cs/>
              </w:rPr>
              <w:t xml:space="preserve"> แอปพลิเคชัน</w:t>
            </w:r>
            <w:r w:rsidR="00700A36">
              <w:rPr>
                <w:webHidden/>
              </w:rPr>
              <w:tab/>
            </w:r>
            <w:r w:rsidR="00700A36">
              <w:rPr>
                <w:webHidden/>
              </w:rPr>
              <w:fldChar w:fldCharType="begin"/>
            </w:r>
            <w:r w:rsidR="00700A36">
              <w:rPr>
                <w:webHidden/>
              </w:rPr>
              <w:instrText xml:space="preserve"> PAGEREF _Toc466903193 \h </w:instrText>
            </w:r>
            <w:r w:rsidR="00700A36">
              <w:rPr>
                <w:webHidden/>
              </w:rPr>
            </w:r>
            <w:r w:rsidR="00700A36">
              <w:rPr>
                <w:webHidden/>
              </w:rPr>
              <w:fldChar w:fldCharType="separate"/>
            </w:r>
            <w:r w:rsidR="00016DE2">
              <w:rPr>
                <w:webHidden/>
              </w:rPr>
              <w:t>37</w:t>
            </w:r>
            <w:r w:rsidR="00700A36">
              <w:rPr>
                <w:webHidden/>
              </w:rPr>
              <w:fldChar w:fldCharType="end"/>
            </w:r>
          </w:hyperlink>
        </w:p>
        <w:p w14:paraId="3EBB1DA5" w14:textId="3E9DE674" w:rsidR="00700A36" w:rsidRDefault="00234014">
          <w:pPr>
            <w:pStyle w:val="TOC3"/>
            <w:rPr>
              <w:rFonts w:asciiTheme="minorHAnsi" w:eastAsiaTheme="minorEastAsia" w:hAnsiTheme="minorHAnsi" w:cstheme="minorBidi"/>
              <w:sz w:val="22"/>
              <w:szCs w:val="28"/>
            </w:rPr>
          </w:pPr>
          <w:hyperlink w:anchor="_Toc466903194" w:history="1">
            <w:r w:rsidR="00700A36" w:rsidRPr="00A63258">
              <w:rPr>
                <w:rStyle w:val="Hyperlink"/>
              </w:rPr>
              <w:t>4.2.1</w:t>
            </w:r>
            <w:r w:rsidR="00700A36" w:rsidRPr="00A63258">
              <w:rPr>
                <w:rStyle w:val="Hyperlink"/>
                <w:cs/>
              </w:rPr>
              <w:t xml:space="preserve"> หน้าแรก</w:t>
            </w:r>
            <w:r w:rsidR="00700A36">
              <w:rPr>
                <w:webHidden/>
              </w:rPr>
              <w:tab/>
            </w:r>
            <w:r w:rsidR="00700A36">
              <w:rPr>
                <w:webHidden/>
              </w:rPr>
              <w:fldChar w:fldCharType="begin"/>
            </w:r>
            <w:r w:rsidR="00700A36">
              <w:rPr>
                <w:webHidden/>
              </w:rPr>
              <w:instrText xml:space="preserve"> PAGEREF _Toc466903194 \h </w:instrText>
            </w:r>
            <w:r w:rsidR="00700A36">
              <w:rPr>
                <w:webHidden/>
              </w:rPr>
            </w:r>
            <w:r w:rsidR="00700A36">
              <w:rPr>
                <w:webHidden/>
              </w:rPr>
              <w:fldChar w:fldCharType="separate"/>
            </w:r>
            <w:r w:rsidR="00016DE2">
              <w:rPr>
                <w:webHidden/>
              </w:rPr>
              <w:t>37</w:t>
            </w:r>
            <w:r w:rsidR="00700A36">
              <w:rPr>
                <w:webHidden/>
              </w:rPr>
              <w:fldChar w:fldCharType="end"/>
            </w:r>
          </w:hyperlink>
        </w:p>
        <w:p w14:paraId="2B6D0781" w14:textId="45FA1369" w:rsidR="00700A36" w:rsidRDefault="00234014">
          <w:pPr>
            <w:pStyle w:val="TOC3"/>
            <w:rPr>
              <w:rFonts w:asciiTheme="minorHAnsi" w:eastAsiaTheme="minorEastAsia" w:hAnsiTheme="minorHAnsi" w:cstheme="minorBidi"/>
              <w:sz w:val="22"/>
              <w:szCs w:val="28"/>
            </w:rPr>
          </w:pPr>
          <w:hyperlink w:anchor="_Toc466903195" w:history="1">
            <w:r w:rsidR="00700A36" w:rsidRPr="00A63258">
              <w:rPr>
                <w:rStyle w:val="Hyperlink"/>
              </w:rPr>
              <w:t>4.2.2</w:t>
            </w:r>
            <w:r w:rsidR="00700A36" w:rsidRPr="00A63258">
              <w:rPr>
                <w:rStyle w:val="Hyperlink"/>
                <w:cs/>
              </w:rPr>
              <w:t xml:space="preserve"> หน้าเลือกสถานีปลายทาง</w:t>
            </w:r>
            <w:r w:rsidR="00700A36">
              <w:rPr>
                <w:webHidden/>
              </w:rPr>
              <w:tab/>
            </w:r>
            <w:r w:rsidR="00700A36">
              <w:rPr>
                <w:webHidden/>
              </w:rPr>
              <w:fldChar w:fldCharType="begin"/>
            </w:r>
            <w:r w:rsidR="00700A36">
              <w:rPr>
                <w:webHidden/>
              </w:rPr>
              <w:instrText xml:space="preserve"> PAGEREF _Toc466903195 \h </w:instrText>
            </w:r>
            <w:r w:rsidR="00700A36">
              <w:rPr>
                <w:webHidden/>
              </w:rPr>
            </w:r>
            <w:r w:rsidR="00700A36">
              <w:rPr>
                <w:webHidden/>
              </w:rPr>
              <w:fldChar w:fldCharType="separate"/>
            </w:r>
            <w:r w:rsidR="00016DE2">
              <w:rPr>
                <w:webHidden/>
              </w:rPr>
              <w:t>38</w:t>
            </w:r>
            <w:r w:rsidR="00700A36">
              <w:rPr>
                <w:webHidden/>
              </w:rPr>
              <w:fldChar w:fldCharType="end"/>
            </w:r>
          </w:hyperlink>
        </w:p>
        <w:p w14:paraId="10C59B0F" w14:textId="7237D406" w:rsidR="00700A36" w:rsidRDefault="00234014">
          <w:pPr>
            <w:pStyle w:val="TOC3"/>
            <w:rPr>
              <w:rFonts w:asciiTheme="minorHAnsi" w:eastAsiaTheme="minorEastAsia" w:hAnsiTheme="minorHAnsi" w:cstheme="minorBidi"/>
              <w:sz w:val="22"/>
              <w:szCs w:val="28"/>
            </w:rPr>
          </w:pPr>
          <w:hyperlink w:anchor="_Toc466903196" w:history="1">
            <w:r w:rsidR="00700A36" w:rsidRPr="00A63258">
              <w:rPr>
                <w:rStyle w:val="Hyperlink"/>
              </w:rPr>
              <w:t>4.2.3</w:t>
            </w:r>
            <w:r w:rsidR="00700A36" w:rsidRPr="00A63258">
              <w:rPr>
                <w:rStyle w:val="Hyperlink"/>
                <w:cs/>
              </w:rPr>
              <w:t xml:space="preserve"> หน้าดูรายละเอียดของการเดินทางและสถานี</w:t>
            </w:r>
            <w:r w:rsidR="00700A36">
              <w:rPr>
                <w:webHidden/>
              </w:rPr>
              <w:tab/>
            </w:r>
            <w:r w:rsidR="00700A36">
              <w:rPr>
                <w:webHidden/>
              </w:rPr>
              <w:fldChar w:fldCharType="begin"/>
            </w:r>
            <w:r w:rsidR="00700A36">
              <w:rPr>
                <w:webHidden/>
              </w:rPr>
              <w:instrText xml:space="preserve"> PAGEREF _Toc466903196 \h </w:instrText>
            </w:r>
            <w:r w:rsidR="00700A36">
              <w:rPr>
                <w:webHidden/>
              </w:rPr>
            </w:r>
            <w:r w:rsidR="00700A36">
              <w:rPr>
                <w:webHidden/>
              </w:rPr>
              <w:fldChar w:fldCharType="separate"/>
            </w:r>
            <w:r w:rsidR="00016DE2">
              <w:rPr>
                <w:webHidden/>
              </w:rPr>
              <w:t>39</w:t>
            </w:r>
            <w:r w:rsidR="00700A36">
              <w:rPr>
                <w:webHidden/>
              </w:rPr>
              <w:fldChar w:fldCharType="end"/>
            </w:r>
          </w:hyperlink>
        </w:p>
        <w:p w14:paraId="07DA54F6" w14:textId="10D38148" w:rsidR="00700A36" w:rsidRDefault="00234014">
          <w:pPr>
            <w:pStyle w:val="TOC3"/>
            <w:rPr>
              <w:rFonts w:asciiTheme="minorHAnsi" w:eastAsiaTheme="minorEastAsia" w:hAnsiTheme="minorHAnsi" w:cstheme="minorBidi"/>
              <w:sz w:val="22"/>
              <w:szCs w:val="28"/>
            </w:rPr>
          </w:pPr>
          <w:hyperlink w:anchor="_Toc466903197" w:history="1">
            <w:r w:rsidR="00700A36" w:rsidRPr="00A63258">
              <w:rPr>
                <w:rStyle w:val="Hyperlink"/>
              </w:rPr>
              <w:t>4.2.4</w:t>
            </w:r>
            <w:r w:rsidR="00700A36" w:rsidRPr="00A63258">
              <w:rPr>
                <w:rStyle w:val="Hyperlink"/>
                <w:cs/>
              </w:rPr>
              <w:t xml:space="preserve"> หน้าดูรายละเอียดของสถานที่</w:t>
            </w:r>
            <w:r w:rsidR="00700A36">
              <w:rPr>
                <w:webHidden/>
              </w:rPr>
              <w:tab/>
            </w:r>
            <w:r w:rsidR="00700A36">
              <w:rPr>
                <w:webHidden/>
              </w:rPr>
              <w:fldChar w:fldCharType="begin"/>
            </w:r>
            <w:r w:rsidR="00700A36">
              <w:rPr>
                <w:webHidden/>
              </w:rPr>
              <w:instrText xml:space="preserve"> PAGEREF _Toc466903197 \h </w:instrText>
            </w:r>
            <w:r w:rsidR="00700A36">
              <w:rPr>
                <w:webHidden/>
              </w:rPr>
            </w:r>
            <w:r w:rsidR="00700A36">
              <w:rPr>
                <w:webHidden/>
              </w:rPr>
              <w:fldChar w:fldCharType="separate"/>
            </w:r>
            <w:r w:rsidR="00016DE2">
              <w:rPr>
                <w:webHidden/>
              </w:rPr>
              <w:t>40</w:t>
            </w:r>
            <w:r w:rsidR="00700A36">
              <w:rPr>
                <w:webHidden/>
              </w:rPr>
              <w:fldChar w:fldCharType="end"/>
            </w:r>
          </w:hyperlink>
        </w:p>
        <w:p w14:paraId="5DFA11EB" w14:textId="0D20CCA7" w:rsidR="00700A36" w:rsidRDefault="00234014">
          <w:pPr>
            <w:pStyle w:val="TOC3"/>
            <w:rPr>
              <w:rFonts w:asciiTheme="minorHAnsi" w:eastAsiaTheme="minorEastAsia" w:hAnsiTheme="minorHAnsi" w:cstheme="minorBidi"/>
              <w:sz w:val="22"/>
              <w:szCs w:val="28"/>
            </w:rPr>
          </w:pPr>
          <w:hyperlink w:anchor="_Toc466903198" w:history="1">
            <w:r w:rsidR="00700A36" w:rsidRPr="00A63258">
              <w:rPr>
                <w:rStyle w:val="Hyperlink"/>
              </w:rPr>
              <w:t>4.2.5</w:t>
            </w:r>
            <w:r w:rsidR="00700A36" w:rsidRPr="00A63258">
              <w:rPr>
                <w:rStyle w:val="Hyperlink"/>
                <w:cs/>
              </w:rPr>
              <w:t xml:space="preserve"> หน้าการแจ้งเตือนผู้ใช้</w:t>
            </w:r>
            <w:r w:rsidR="00700A36">
              <w:rPr>
                <w:webHidden/>
              </w:rPr>
              <w:tab/>
            </w:r>
            <w:r w:rsidR="00700A36">
              <w:rPr>
                <w:webHidden/>
              </w:rPr>
              <w:fldChar w:fldCharType="begin"/>
            </w:r>
            <w:r w:rsidR="00700A36">
              <w:rPr>
                <w:webHidden/>
              </w:rPr>
              <w:instrText xml:space="preserve"> PAGEREF _Toc466903198 \h </w:instrText>
            </w:r>
            <w:r w:rsidR="00700A36">
              <w:rPr>
                <w:webHidden/>
              </w:rPr>
            </w:r>
            <w:r w:rsidR="00700A36">
              <w:rPr>
                <w:webHidden/>
              </w:rPr>
              <w:fldChar w:fldCharType="separate"/>
            </w:r>
            <w:r w:rsidR="00016DE2">
              <w:rPr>
                <w:webHidden/>
              </w:rPr>
              <w:t>41</w:t>
            </w:r>
            <w:r w:rsidR="00700A36">
              <w:rPr>
                <w:webHidden/>
              </w:rPr>
              <w:fldChar w:fldCharType="end"/>
            </w:r>
          </w:hyperlink>
        </w:p>
        <w:p w14:paraId="5D8E592F" w14:textId="4BBEEF9A" w:rsidR="00700A36" w:rsidRDefault="00234014">
          <w:pPr>
            <w:pStyle w:val="TOC1"/>
            <w:rPr>
              <w:rFonts w:asciiTheme="minorHAnsi" w:eastAsiaTheme="minorEastAsia" w:hAnsiTheme="minorHAnsi" w:cstheme="minorBidi"/>
              <w:sz w:val="22"/>
              <w:szCs w:val="28"/>
            </w:rPr>
          </w:pPr>
          <w:hyperlink w:anchor="_Toc466903199" w:history="1">
            <w:r w:rsidR="00700A36" w:rsidRPr="00A63258">
              <w:rPr>
                <w:rStyle w:val="Hyperlink"/>
                <w:cs/>
              </w:rPr>
              <w:t xml:space="preserve">บทที่ </w:t>
            </w:r>
            <w:r w:rsidR="00700A36" w:rsidRPr="00A63258">
              <w:rPr>
                <w:rStyle w:val="Hyperlink"/>
              </w:rPr>
              <w:t>5</w:t>
            </w:r>
            <w:r w:rsidR="00700A36" w:rsidRPr="00A63258">
              <w:rPr>
                <w:rStyle w:val="Hyperlink"/>
                <w:cs/>
              </w:rPr>
              <w:t xml:space="preserve"> สรุปผลและข้อเสนอแนะ</w:t>
            </w:r>
            <w:r w:rsidR="00700A36">
              <w:rPr>
                <w:webHidden/>
              </w:rPr>
              <w:tab/>
            </w:r>
            <w:r w:rsidR="00700A36">
              <w:rPr>
                <w:webHidden/>
              </w:rPr>
              <w:fldChar w:fldCharType="begin"/>
            </w:r>
            <w:r w:rsidR="00700A36">
              <w:rPr>
                <w:webHidden/>
              </w:rPr>
              <w:instrText xml:space="preserve"> PAGEREF _Toc466903199 \h </w:instrText>
            </w:r>
            <w:r w:rsidR="00700A36">
              <w:rPr>
                <w:webHidden/>
              </w:rPr>
            </w:r>
            <w:r w:rsidR="00700A36">
              <w:rPr>
                <w:webHidden/>
              </w:rPr>
              <w:fldChar w:fldCharType="separate"/>
            </w:r>
            <w:r w:rsidR="00016DE2">
              <w:rPr>
                <w:webHidden/>
              </w:rPr>
              <w:t>42</w:t>
            </w:r>
            <w:r w:rsidR="00700A36">
              <w:rPr>
                <w:webHidden/>
              </w:rPr>
              <w:fldChar w:fldCharType="end"/>
            </w:r>
          </w:hyperlink>
        </w:p>
        <w:p w14:paraId="390040BC" w14:textId="0F38345F" w:rsidR="00700A36" w:rsidRDefault="00234014">
          <w:pPr>
            <w:pStyle w:val="TOC2"/>
            <w:rPr>
              <w:rFonts w:asciiTheme="minorHAnsi" w:eastAsiaTheme="minorEastAsia" w:hAnsiTheme="minorHAnsi" w:cstheme="minorBidi"/>
              <w:sz w:val="22"/>
              <w:szCs w:val="28"/>
            </w:rPr>
          </w:pPr>
          <w:hyperlink w:anchor="_Toc466903200" w:history="1">
            <w:r w:rsidR="00700A36" w:rsidRPr="00A63258">
              <w:rPr>
                <w:rStyle w:val="Hyperlink"/>
              </w:rPr>
              <w:t>5.1</w:t>
            </w:r>
            <w:r w:rsidR="00700A36" w:rsidRPr="00A63258">
              <w:rPr>
                <w:rStyle w:val="Hyperlink"/>
                <w:cs/>
              </w:rPr>
              <w:t xml:space="preserve"> สรุปผลการดำเนินงาน</w:t>
            </w:r>
            <w:r w:rsidR="00700A36">
              <w:rPr>
                <w:webHidden/>
              </w:rPr>
              <w:tab/>
            </w:r>
            <w:r w:rsidR="00700A36">
              <w:rPr>
                <w:webHidden/>
              </w:rPr>
              <w:fldChar w:fldCharType="begin"/>
            </w:r>
            <w:r w:rsidR="00700A36">
              <w:rPr>
                <w:webHidden/>
              </w:rPr>
              <w:instrText xml:space="preserve"> PAGEREF _Toc466903200 \h </w:instrText>
            </w:r>
            <w:r w:rsidR="00700A36">
              <w:rPr>
                <w:webHidden/>
              </w:rPr>
            </w:r>
            <w:r w:rsidR="00700A36">
              <w:rPr>
                <w:webHidden/>
              </w:rPr>
              <w:fldChar w:fldCharType="separate"/>
            </w:r>
            <w:r w:rsidR="00016DE2">
              <w:rPr>
                <w:webHidden/>
              </w:rPr>
              <w:t>42</w:t>
            </w:r>
            <w:r w:rsidR="00700A36">
              <w:rPr>
                <w:webHidden/>
              </w:rPr>
              <w:fldChar w:fldCharType="end"/>
            </w:r>
          </w:hyperlink>
        </w:p>
        <w:p w14:paraId="59C02BE9" w14:textId="33A683CE" w:rsidR="00700A36" w:rsidRDefault="00234014">
          <w:pPr>
            <w:pStyle w:val="TOC2"/>
            <w:rPr>
              <w:rFonts w:asciiTheme="minorHAnsi" w:eastAsiaTheme="minorEastAsia" w:hAnsiTheme="minorHAnsi" w:cstheme="minorBidi"/>
              <w:sz w:val="22"/>
              <w:szCs w:val="28"/>
            </w:rPr>
          </w:pPr>
          <w:hyperlink w:anchor="_Toc466903201" w:history="1">
            <w:r w:rsidR="00700A36" w:rsidRPr="00A63258">
              <w:rPr>
                <w:rStyle w:val="Hyperlink"/>
              </w:rPr>
              <w:t>5.2</w:t>
            </w:r>
            <w:r w:rsidR="00700A36" w:rsidRPr="00A63258">
              <w:rPr>
                <w:rStyle w:val="Hyperlink"/>
                <w:cs/>
              </w:rPr>
              <w:t xml:space="preserve"> ปัญหาและอุปสรรคที่พบในระหว่างการพัฒนาระบบ</w:t>
            </w:r>
            <w:r w:rsidR="00700A36">
              <w:rPr>
                <w:webHidden/>
              </w:rPr>
              <w:tab/>
            </w:r>
            <w:r w:rsidR="00700A36">
              <w:rPr>
                <w:webHidden/>
              </w:rPr>
              <w:fldChar w:fldCharType="begin"/>
            </w:r>
            <w:r w:rsidR="00700A36">
              <w:rPr>
                <w:webHidden/>
              </w:rPr>
              <w:instrText xml:space="preserve"> PAGEREF _Toc466903201 \h </w:instrText>
            </w:r>
            <w:r w:rsidR="00700A36">
              <w:rPr>
                <w:webHidden/>
              </w:rPr>
            </w:r>
            <w:r w:rsidR="00700A36">
              <w:rPr>
                <w:webHidden/>
              </w:rPr>
              <w:fldChar w:fldCharType="separate"/>
            </w:r>
            <w:r w:rsidR="00016DE2">
              <w:rPr>
                <w:webHidden/>
              </w:rPr>
              <w:t>42</w:t>
            </w:r>
            <w:r w:rsidR="00700A36">
              <w:rPr>
                <w:webHidden/>
              </w:rPr>
              <w:fldChar w:fldCharType="end"/>
            </w:r>
          </w:hyperlink>
        </w:p>
        <w:p w14:paraId="3C616BA7" w14:textId="2D7997CD" w:rsidR="00700A36" w:rsidRDefault="00234014">
          <w:pPr>
            <w:pStyle w:val="TOC2"/>
            <w:rPr>
              <w:rFonts w:asciiTheme="minorHAnsi" w:eastAsiaTheme="minorEastAsia" w:hAnsiTheme="minorHAnsi" w:cstheme="minorBidi"/>
              <w:sz w:val="22"/>
              <w:szCs w:val="28"/>
            </w:rPr>
          </w:pPr>
          <w:hyperlink w:anchor="_Toc466903202" w:history="1">
            <w:r w:rsidR="00700A36" w:rsidRPr="00A63258">
              <w:rPr>
                <w:rStyle w:val="Hyperlink"/>
              </w:rPr>
              <w:t>5.3</w:t>
            </w:r>
            <w:r w:rsidR="00700A36" w:rsidRPr="00A63258">
              <w:rPr>
                <w:rStyle w:val="Hyperlink"/>
                <w:cs/>
              </w:rPr>
              <w:t xml:space="preserve"> ข้อเสนอแนะและแนวทางการแก้ไขปัญหาในอนาคต</w:t>
            </w:r>
            <w:r w:rsidR="00700A36">
              <w:rPr>
                <w:webHidden/>
              </w:rPr>
              <w:tab/>
            </w:r>
            <w:r w:rsidR="00700A36">
              <w:rPr>
                <w:webHidden/>
              </w:rPr>
              <w:fldChar w:fldCharType="begin"/>
            </w:r>
            <w:r w:rsidR="00700A36">
              <w:rPr>
                <w:webHidden/>
              </w:rPr>
              <w:instrText xml:space="preserve"> PAGEREF _Toc466903202 \h </w:instrText>
            </w:r>
            <w:r w:rsidR="00700A36">
              <w:rPr>
                <w:webHidden/>
              </w:rPr>
            </w:r>
            <w:r w:rsidR="00700A36">
              <w:rPr>
                <w:webHidden/>
              </w:rPr>
              <w:fldChar w:fldCharType="separate"/>
            </w:r>
            <w:r w:rsidR="00016DE2">
              <w:rPr>
                <w:webHidden/>
              </w:rPr>
              <w:t>42</w:t>
            </w:r>
            <w:r w:rsidR="00700A36">
              <w:rPr>
                <w:webHidden/>
              </w:rPr>
              <w:fldChar w:fldCharType="end"/>
            </w:r>
          </w:hyperlink>
        </w:p>
        <w:p w14:paraId="006BAFA0" w14:textId="124F35F7" w:rsidR="00700A36" w:rsidRDefault="00234014">
          <w:pPr>
            <w:pStyle w:val="TOC1"/>
            <w:rPr>
              <w:rFonts w:asciiTheme="minorHAnsi" w:eastAsiaTheme="minorEastAsia" w:hAnsiTheme="minorHAnsi" w:cstheme="minorBidi"/>
              <w:sz w:val="22"/>
              <w:szCs w:val="28"/>
            </w:rPr>
          </w:pPr>
          <w:hyperlink w:anchor="_Toc466903203" w:history="1">
            <w:r w:rsidR="00700A36" w:rsidRPr="00A63258">
              <w:rPr>
                <w:rStyle w:val="Hyperlink"/>
              </w:rPr>
              <w:t>Bibliography</w:t>
            </w:r>
            <w:r w:rsidR="00700A36">
              <w:rPr>
                <w:webHidden/>
              </w:rPr>
              <w:tab/>
            </w:r>
            <w:r w:rsidR="00700A36">
              <w:rPr>
                <w:webHidden/>
              </w:rPr>
              <w:fldChar w:fldCharType="begin"/>
            </w:r>
            <w:r w:rsidR="00700A36">
              <w:rPr>
                <w:webHidden/>
              </w:rPr>
              <w:instrText xml:space="preserve"> PAGEREF _Toc466903203 \h </w:instrText>
            </w:r>
            <w:r w:rsidR="00700A36">
              <w:rPr>
                <w:webHidden/>
              </w:rPr>
            </w:r>
            <w:r w:rsidR="00700A36">
              <w:rPr>
                <w:webHidden/>
              </w:rPr>
              <w:fldChar w:fldCharType="separate"/>
            </w:r>
            <w:r w:rsidR="00016DE2">
              <w:rPr>
                <w:webHidden/>
              </w:rPr>
              <w:t>44</w:t>
            </w:r>
            <w:r w:rsidR="00700A36">
              <w:rPr>
                <w:webHidden/>
              </w:rPr>
              <w:fldChar w:fldCharType="end"/>
            </w:r>
          </w:hyperlink>
        </w:p>
        <w:p w14:paraId="3E3D4B51" w14:textId="418067DC" w:rsidR="00700A36" w:rsidRDefault="00234014">
          <w:pPr>
            <w:pStyle w:val="TOC1"/>
            <w:rPr>
              <w:rFonts w:asciiTheme="minorHAnsi" w:eastAsiaTheme="minorEastAsia" w:hAnsiTheme="minorHAnsi" w:cstheme="minorBidi"/>
              <w:sz w:val="22"/>
              <w:szCs w:val="28"/>
            </w:rPr>
          </w:pPr>
          <w:hyperlink w:anchor="_Toc466903204" w:history="1">
            <w:r w:rsidR="00700A36" w:rsidRPr="00A63258">
              <w:rPr>
                <w:rStyle w:val="Hyperlink"/>
                <w:cs/>
              </w:rPr>
              <w:t>ประวัติผู้เขียน</w:t>
            </w:r>
            <w:r w:rsidR="00700A36">
              <w:rPr>
                <w:webHidden/>
              </w:rPr>
              <w:tab/>
            </w:r>
            <w:r w:rsidR="00700A36">
              <w:rPr>
                <w:webHidden/>
              </w:rPr>
              <w:fldChar w:fldCharType="begin"/>
            </w:r>
            <w:r w:rsidR="00700A36">
              <w:rPr>
                <w:webHidden/>
              </w:rPr>
              <w:instrText xml:space="preserve"> PAGEREF _Toc466903204 \h </w:instrText>
            </w:r>
            <w:r w:rsidR="00700A36">
              <w:rPr>
                <w:webHidden/>
              </w:rPr>
            </w:r>
            <w:r w:rsidR="00700A36">
              <w:rPr>
                <w:webHidden/>
              </w:rPr>
              <w:fldChar w:fldCharType="separate"/>
            </w:r>
            <w:r w:rsidR="00016DE2">
              <w:rPr>
                <w:webHidden/>
              </w:rPr>
              <w:t>45</w:t>
            </w:r>
            <w:r w:rsidR="00700A36">
              <w:rPr>
                <w:webHidden/>
              </w:rPr>
              <w:fldChar w:fldCharType="end"/>
            </w:r>
          </w:hyperlink>
        </w:p>
        <w:p w14:paraId="206EEE62" w14:textId="1BC982B3" w:rsidR="008E5CDE" w:rsidRDefault="00AA3309">
          <w:r>
            <w:rPr>
              <w:szCs w:val="40"/>
            </w:rPr>
            <w:fldChar w:fldCharType="end"/>
          </w:r>
        </w:p>
      </w:sdtContent>
    </w:sdt>
    <w:p w14:paraId="5DF5BD47" w14:textId="77777777" w:rsidR="00287A87" w:rsidRDefault="00287A87" w:rsidP="008E5CDE">
      <w:pPr>
        <w:rPr>
          <w:cs/>
        </w:rPr>
      </w:pPr>
    </w:p>
    <w:p w14:paraId="27848632" w14:textId="77777777" w:rsidR="00287A87" w:rsidRDefault="00287A87">
      <w:pPr>
        <w:jc w:val="left"/>
        <w:rPr>
          <w:cs/>
        </w:rPr>
      </w:pPr>
      <w:r>
        <w:rPr>
          <w:cs/>
        </w:rPr>
        <w:br w:type="page"/>
      </w:r>
    </w:p>
    <w:p w14:paraId="64FE8334" w14:textId="38835712" w:rsidR="00287A87" w:rsidRDefault="00287A87" w:rsidP="001E0B65">
      <w:pPr>
        <w:pStyle w:val="OtherHeading"/>
        <w:outlineLvl w:val="0"/>
      </w:pPr>
      <w:bookmarkStart w:id="5" w:name="_Toc466903159"/>
      <w:r>
        <w:rPr>
          <w:rFonts w:hint="cs"/>
          <w:cs/>
        </w:rPr>
        <w:lastRenderedPageBreak/>
        <w:t>สารบัญรูปภาพ</w:t>
      </w:r>
      <w:bookmarkEnd w:id="5"/>
    </w:p>
    <w:p w14:paraId="11F1CB7A" w14:textId="77765884" w:rsidR="00287A87" w:rsidRDefault="00287A87">
      <w:pPr>
        <w:pStyle w:val="TableofFigures"/>
        <w:tabs>
          <w:tab w:val="right" w:leader="dot" w:pos="9350"/>
        </w:tabs>
        <w:rPr>
          <w:noProof/>
        </w:rPr>
      </w:pPr>
      <w:r>
        <w:rPr>
          <w:cs/>
        </w:rPr>
        <w:fldChar w:fldCharType="begin"/>
      </w:r>
      <w:r>
        <w:rPr>
          <w:cs/>
        </w:rPr>
        <w:instrText xml:space="preserve"> </w:instrText>
      </w:r>
      <w:r>
        <w:rPr>
          <w:rFonts w:hint="cs"/>
        </w:rPr>
        <w:instrText>TOC \h \z \c "</w:instrText>
      </w:r>
      <w:r>
        <w:rPr>
          <w:rFonts w:hint="cs"/>
          <w:cs/>
        </w:rPr>
        <w:instrText>รูปที่"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hyperlink w:anchor="_Toc466903032" w:history="1">
        <w:r w:rsidRPr="00981AFC">
          <w:rPr>
            <w:rStyle w:val="Hyperlink"/>
            <w:noProof/>
            <w:cs/>
          </w:rPr>
          <w:t>รูปที่ 3.1 หน้าแรกให้เลือกภาษาที่จะให้แอปพลิเคชันแสดงผล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_Toc466903032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16DE2"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0417C105" w14:textId="24699472" w:rsidR="00287A87" w:rsidRDefault="00234014">
      <w:pPr>
        <w:pStyle w:val="TableofFigures"/>
        <w:tabs>
          <w:tab w:val="right" w:leader="dot" w:pos="9350"/>
        </w:tabs>
        <w:rPr>
          <w:noProof/>
        </w:rPr>
      </w:pPr>
      <w:hyperlink w:anchor="_Toc466903033" w:history="1">
        <w:r w:rsidR="00287A87" w:rsidRPr="00981AFC">
          <w:rPr>
            <w:rStyle w:val="Hyperlink"/>
            <w:noProof/>
            <w:cs/>
          </w:rPr>
          <w:t>รูปที่ 3.2</w:t>
        </w:r>
        <w:r w:rsidR="00287A87" w:rsidRPr="00981AFC">
          <w:rPr>
            <w:rStyle w:val="Hyperlink"/>
            <w:noProof/>
          </w:rPr>
          <w:t xml:space="preserve"> </w:t>
        </w:r>
        <w:r w:rsidR="00287A87" w:rsidRPr="00981AFC">
          <w:rPr>
            <w:rStyle w:val="Hyperlink"/>
            <w:noProof/>
            <w:cs/>
          </w:rPr>
          <w:t>เลือกสถานีต้นทาง และสถานีปลายทางเพื่อดูข้อมูลค่าโดยสาร และเวลาที่รถไฟฟ้าจะมาถึง</w:t>
        </w:r>
        <w:r w:rsidR="00287A87">
          <w:rPr>
            <w:noProof/>
            <w:webHidden/>
          </w:rPr>
          <w:tab/>
        </w:r>
        <w:r w:rsidR="00287A87">
          <w:rPr>
            <w:noProof/>
            <w:webHidden/>
          </w:rPr>
          <w:fldChar w:fldCharType="begin"/>
        </w:r>
        <w:r w:rsidR="00287A87">
          <w:rPr>
            <w:noProof/>
            <w:webHidden/>
          </w:rPr>
          <w:instrText xml:space="preserve"> PAGEREF _Toc466903033 \h </w:instrText>
        </w:r>
        <w:r w:rsidR="00287A87">
          <w:rPr>
            <w:noProof/>
            <w:webHidden/>
          </w:rPr>
        </w:r>
        <w:r w:rsidR="00287A87">
          <w:rPr>
            <w:noProof/>
            <w:webHidden/>
          </w:rPr>
          <w:fldChar w:fldCharType="separate"/>
        </w:r>
        <w:r w:rsidR="00016DE2">
          <w:rPr>
            <w:noProof/>
            <w:webHidden/>
          </w:rPr>
          <w:t>8</w:t>
        </w:r>
        <w:r w:rsidR="00287A87">
          <w:rPr>
            <w:noProof/>
            <w:webHidden/>
          </w:rPr>
          <w:fldChar w:fldCharType="end"/>
        </w:r>
      </w:hyperlink>
    </w:p>
    <w:p w14:paraId="1E548B0D" w14:textId="589A18D0" w:rsidR="00287A87" w:rsidRDefault="00234014">
      <w:pPr>
        <w:pStyle w:val="TableofFigures"/>
        <w:tabs>
          <w:tab w:val="right" w:leader="dot" w:pos="9350"/>
        </w:tabs>
        <w:rPr>
          <w:noProof/>
        </w:rPr>
      </w:pPr>
      <w:hyperlink w:anchor="_Toc466903034" w:history="1">
        <w:r w:rsidR="00287A87" w:rsidRPr="00981AFC">
          <w:rPr>
            <w:rStyle w:val="Hyperlink"/>
            <w:noProof/>
            <w:cs/>
          </w:rPr>
          <w:t>รูปที่ 3.3</w:t>
        </w:r>
        <w:r w:rsidR="00287A87" w:rsidRPr="00981AFC">
          <w:rPr>
            <w:rStyle w:val="Hyperlink"/>
            <w:noProof/>
          </w:rPr>
          <w:t xml:space="preserve"> </w:t>
        </w:r>
        <w:r w:rsidR="00287A87" w:rsidRPr="00981AFC">
          <w:rPr>
            <w:rStyle w:val="Hyperlink"/>
            <w:noProof/>
            <w:cs/>
          </w:rPr>
          <w:t xml:space="preserve">ใช้ </w:t>
        </w:r>
        <w:r w:rsidR="00287A87" w:rsidRPr="00981AFC">
          <w:rPr>
            <w:rStyle w:val="Hyperlink"/>
            <w:noProof/>
          </w:rPr>
          <w:t xml:space="preserve">GPS </w:t>
        </w:r>
        <w:r w:rsidR="00287A87" w:rsidRPr="00981AFC">
          <w:rPr>
            <w:rStyle w:val="Hyperlink"/>
            <w:noProof/>
            <w:cs/>
          </w:rPr>
          <w:t>เพื่อค้นหาสถานีต้นทางที่ใกล้ที่สุด</w:t>
        </w:r>
        <w:r w:rsidR="00287A87">
          <w:rPr>
            <w:noProof/>
            <w:webHidden/>
          </w:rPr>
          <w:tab/>
        </w:r>
        <w:r w:rsidR="00287A87">
          <w:rPr>
            <w:noProof/>
            <w:webHidden/>
          </w:rPr>
          <w:fldChar w:fldCharType="begin"/>
        </w:r>
        <w:r w:rsidR="00287A87">
          <w:rPr>
            <w:noProof/>
            <w:webHidden/>
          </w:rPr>
          <w:instrText xml:space="preserve"> PAGEREF _Toc466903034 \h </w:instrText>
        </w:r>
        <w:r w:rsidR="00287A87">
          <w:rPr>
            <w:noProof/>
            <w:webHidden/>
          </w:rPr>
        </w:r>
        <w:r w:rsidR="00287A87">
          <w:rPr>
            <w:noProof/>
            <w:webHidden/>
          </w:rPr>
          <w:fldChar w:fldCharType="separate"/>
        </w:r>
        <w:r w:rsidR="00016DE2">
          <w:rPr>
            <w:noProof/>
            <w:webHidden/>
          </w:rPr>
          <w:t>9</w:t>
        </w:r>
        <w:r w:rsidR="00287A87">
          <w:rPr>
            <w:noProof/>
            <w:webHidden/>
          </w:rPr>
          <w:fldChar w:fldCharType="end"/>
        </w:r>
      </w:hyperlink>
    </w:p>
    <w:p w14:paraId="2C6727F9" w14:textId="4366E932" w:rsidR="00287A87" w:rsidRDefault="00234014">
      <w:pPr>
        <w:pStyle w:val="TableofFigures"/>
        <w:tabs>
          <w:tab w:val="right" w:leader="dot" w:pos="9350"/>
        </w:tabs>
        <w:rPr>
          <w:noProof/>
        </w:rPr>
      </w:pPr>
      <w:hyperlink w:anchor="_Toc466903035" w:history="1">
        <w:r w:rsidR="00287A87" w:rsidRPr="00981AFC">
          <w:rPr>
            <w:rStyle w:val="Hyperlink"/>
            <w:noProof/>
            <w:cs/>
          </w:rPr>
          <w:t>รูปที่ 3.4 หน้าหลักของแอปพลิเคชันให้ผู้ใช้เลือกสถานีต้นทางที่ตัวเองอยู่</w:t>
        </w:r>
        <w:r w:rsidR="00287A87">
          <w:rPr>
            <w:noProof/>
            <w:webHidden/>
          </w:rPr>
          <w:tab/>
        </w:r>
        <w:r w:rsidR="00287A87">
          <w:rPr>
            <w:noProof/>
            <w:webHidden/>
          </w:rPr>
          <w:fldChar w:fldCharType="begin"/>
        </w:r>
        <w:r w:rsidR="00287A87">
          <w:rPr>
            <w:noProof/>
            <w:webHidden/>
          </w:rPr>
          <w:instrText xml:space="preserve"> PAGEREF _Toc466903035 \h </w:instrText>
        </w:r>
        <w:r w:rsidR="00287A87">
          <w:rPr>
            <w:noProof/>
            <w:webHidden/>
          </w:rPr>
        </w:r>
        <w:r w:rsidR="00287A87">
          <w:rPr>
            <w:noProof/>
            <w:webHidden/>
          </w:rPr>
          <w:fldChar w:fldCharType="separate"/>
        </w:r>
        <w:r w:rsidR="00016DE2">
          <w:rPr>
            <w:noProof/>
            <w:webHidden/>
          </w:rPr>
          <w:t>10</w:t>
        </w:r>
        <w:r w:rsidR="00287A87">
          <w:rPr>
            <w:noProof/>
            <w:webHidden/>
          </w:rPr>
          <w:fldChar w:fldCharType="end"/>
        </w:r>
      </w:hyperlink>
    </w:p>
    <w:p w14:paraId="0C75426B" w14:textId="32F1256F" w:rsidR="00287A87" w:rsidRDefault="00234014">
      <w:pPr>
        <w:pStyle w:val="TableofFigures"/>
        <w:tabs>
          <w:tab w:val="right" w:leader="dot" w:pos="9350"/>
        </w:tabs>
        <w:rPr>
          <w:noProof/>
        </w:rPr>
      </w:pPr>
      <w:hyperlink w:anchor="_Toc466903036" w:history="1">
        <w:r w:rsidR="00287A87" w:rsidRPr="00981AFC">
          <w:rPr>
            <w:rStyle w:val="Hyperlink"/>
            <w:noProof/>
            <w:cs/>
          </w:rPr>
          <w:t>รูปที่ 3.5</w:t>
        </w:r>
        <w:r w:rsidR="00287A87" w:rsidRPr="00981AFC">
          <w:rPr>
            <w:rStyle w:val="Hyperlink"/>
            <w:noProof/>
          </w:rPr>
          <w:t xml:space="preserve"> </w:t>
        </w:r>
        <w:r w:rsidR="00287A87" w:rsidRPr="00981AFC">
          <w:rPr>
            <w:rStyle w:val="Hyperlink"/>
            <w:noProof/>
            <w:cs/>
          </w:rPr>
          <w:t>บอกสถานีปลายทางของรถไฟและเวลาที่จะมาถึง หลังจากเลือกสถานีที่ต้นทางของตัวเอง</w:t>
        </w:r>
        <w:r w:rsidR="00287A87">
          <w:rPr>
            <w:noProof/>
            <w:webHidden/>
          </w:rPr>
          <w:tab/>
        </w:r>
        <w:r w:rsidR="00287A87">
          <w:rPr>
            <w:noProof/>
            <w:webHidden/>
          </w:rPr>
          <w:fldChar w:fldCharType="begin"/>
        </w:r>
        <w:r w:rsidR="00287A87">
          <w:rPr>
            <w:noProof/>
            <w:webHidden/>
          </w:rPr>
          <w:instrText xml:space="preserve"> PAGEREF _Toc466903036 \h </w:instrText>
        </w:r>
        <w:r w:rsidR="00287A87">
          <w:rPr>
            <w:noProof/>
            <w:webHidden/>
          </w:rPr>
        </w:r>
        <w:r w:rsidR="00287A87">
          <w:rPr>
            <w:noProof/>
            <w:webHidden/>
          </w:rPr>
          <w:fldChar w:fldCharType="separate"/>
        </w:r>
        <w:r w:rsidR="00016DE2">
          <w:rPr>
            <w:noProof/>
            <w:webHidden/>
          </w:rPr>
          <w:t>11</w:t>
        </w:r>
        <w:r w:rsidR="00287A87">
          <w:rPr>
            <w:noProof/>
            <w:webHidden/>
          </w:rPr>
          <w:fldChar w:fldCharType="end"/>
        </w:r>
      </w:hyperlink>
    </w:p>
    <w:p w14:paraId="0981B6E0" w14:textId="75C74DB9" w:rsidR="00287A87" w:rsidRDefault="00234014">
      <w:pPr>
        <w:pStyle w:val="TableofFigures"/>
        <w:tabs>
          <w:tab w:val="right" w:leader="dot" w:pos="9350"/>
        </w:tabs>
        <w:rPr>
          <w:noProof/>
        </w:rPr>
      </w:pPr>
      <w:hyperlink w:anchor="_Toc466903037" w:history="1">
        <w:r w:rsidR="00287A87" w:rsidRPr="00981AFC">
          <w:rPr>
            <w:rStyle w:val="Hyperlink"/>
            <w:noProof/>
            <w:cs/>
          </w:rPr>
          <w:t>รูปที่ 3.6</w:t>
        </w:r>
        <w:r w:rsidR="00287A87" w:rsidRPr="00981AFC">
          <w:rPr>
            <w:rStyle w:val="Hyperlink"/>
            <w:noProof/>
          </w:rPr>
          <w:t xml:space="preserve"> </w:t>
        </w:r>
        <w:r w:rsidR="00287A87" w:rsidRPr="00981AFC">
          <w:rPr>
            <w:rStyle w:val="Hyperlink"/>
            <w:noProof/>
            <w:cs/>
          </w:rPr>
          <w:t>ดูเวลาว่าอีกกี่นาทีรถไฟจะมาถึงสถานีต้นทาง และจะถึงแต่ละสถานีที่รถไฟผ่านในเวลาเท่าใด</w:t>
        </w:r>
        <w:r w:rsidR="00287A87">
          <w:rPr>
            <w:noProof/>
            <w:webHidden/>
          </w:rPr>
          <w:tab/>
        </w:r>
        <w:r w:rsidR="00287A87">
          <w:rPr>
            <w:noProof/>
            <w:webHidden/>
          </w:rPr>
          <w:fldChar w:fldCharType="begin"/>
        </w:r>
        <w:r w:rsidR="00287A87">
          <w:rPr>
            <w:noProof/>
            <w:webHidden/>
          </w:rPr>
          <w:instrText xml:space="preserve"> PAGEREF _Toc466903037 \h </w:instrText>
        </w:r>
        <w:r w:rsidR="00287A87">
          <w:rPr>
            <w:noProof/>
            <w:webHidden/>
          </w:rPr>
        </w:r>
        <w:r w:rsidR="00287A87">
          <w:rPr>
            <w:noProof/>
            <w:webHidden/>
          </w:rPr>
          <w:fldChar w:fldCharType="separate"/>
        </w:r>
        <w:r w:rsidR="00016DE2">
          <w:rPr>
            <w:noProof/>
            <w:webHidden/>
          </w:rPr>
          <w:t>11</w:t>
        </w:r>
        <w:r w:rsidR="00287A87">
          <w:rPr>
            <w:noProof/>
            <w:webHidden/>
          </w:rPr>
          <w:fldChar w:fldCharType="end"/>
        </w:r>
      </w:hyperlink>
    </w:p>
    <w:p w14:paraId="50516519" w14:textId="13480830" w:rsidR="00287A87" w:rsidRDefault="00234014">
      <w:pPr>
        <w:pStyle w:val="TableofFigures"/>
        <w:tabs>
          <w:tab w:val="right" w:leader="dot" w:pos="9350"/>
        </w:tabs>
        <w:rPr>
          <w:noProof/>
        </w:rPr>
      </w:pPr>
      <w:hyperlink w:anchor="_Toc466903038" w:history="1">
        <w:r w:rsidR="00287A87" w:rsidRPr="00981AFC">
          <w:rPr>
            <w:rStyle w:val="Hyperlink"/>
            <w:noProof/>
            <w:cs/>
          </w:rPr>
          <w:t>รูปที่ 3.7</w:t>
        </w:r>
        <w:r w:rsidR="00287A87" w:rsidRPr="00981AFC">
          <w:rPr>
            <w:rStyle w:val="Hyperlink"/>
            <w:noProof/>
          </w:rPr>
          <w:t xml:space="preserve"> </w:t>
        </w:r>
        <w:r w:rsidR="00287A87" w:rsidRPr="00981AFC">
          <w:rPr>
            <w:rStyle w:val="Hyperlink"/>
            <w:noProof/>
            <w:cs/>
          </w:rPr>
          <w:t>เลือกสถานีต้นทางและสถานีปลายทางที่ต้องการดูตารางเดินรถ</w:t>
        </w:r>
        <w:r w:rsidR="00287A87">
          <w:rPr>
            <w:noProof/>
            <w:webHidden/>
          </w:rPr>
          <w:tab/>
        </w:r>
        <w:r w:rsidR="00287A87">
          <w:rPr>
            <w:noProof/>
            <w:webHidden/>
          </w:rPr>
          <w:fldChar w:fldCharType="begin"/>
        </w:r>
        <w:r w:rsidR="00287A87">
          <w:rPr>
            <w:noProof/>
            <w:webHidden/>
          </w:rPr>
          <w:instrText xml:space="preserve"> PAGEREF _Toc466903038 \h </w:instrText>
        </w:r>
        <w:r w:rsidR="00287A87">
          <w:rPr>
            <w:noProof/>
            <w:webHidden/>
          </w:rPr>
        </w:r>
        <w:r w:rsidR="00287A87">
          <w:rPr>
            <w:noProof/>
            <w:webHidden/>
          </w:rPr>
          <w:fldChar w:fldCharType="separate"/>
        </w:r>
        <w:r w:rsidR="00016DE2">
          <w:rPr>
            <w:noProof/>
            <w:webHidden/>
          </w:rPr>
          <w:t>13</w:t>
        </w:r>
        <w:r w:rsidR="00287A87">
          <w:rPr>
            <w:noProof/>
            <w:webHidden/>
          </w:rPr>
          <w:fldChar w:fldCharType="end"/>
        </w:r>
      </w:hyperlink>
    </w:p>
    <w:p w14:paraId="5DA052FC" w14:textId="32C88FDD" w:rsidR="00287A87" w:rsidRDefault="00234014">
      <w:pPr>
        <w:pStyle w:val="TableofFigures"/>
        <w:tabs>
          <w:tab w:val="right" w:leader="dot" w:pos="9350"/>
        </w:tabs>
        <w:rPr>
          <w:noProof/>
        </w:rPr>
      </w:pPr>
      <w:hyperlink w:anchor="_Toc466903039" w:history="1">
        <w:r w:rsidR="00287A87" w:rsidRPr="00981AFC">
          <w:rPr>
            <w:rStyle w:val="Hyperlink"/>
            <w:noProof/>
            <w:cs/>
          </w:rPr>
          <w:t>รูปที่ 3.8</w:t>
        </w:r>
        <w:r w:rsidR="00287A87" w:rsidRPr="00981AFC">
          <w:rPr>
            <w:rStyle w:val="Hyperlink"/>
            <w:noProof/>
          </w:rPr>
          <w:t xml:space="preserve"> </w:t>
        </w:r>
        <w:r w:rsidR="00287A87" w:rsidRPr="00981AFC">
          <w:rPr>
            <w:rStyle w:val="Hyperlink"/>
            <w:noProof/>
            <w:cs/>
          </w:rPr>
          <w:t>ดูตารางเดินรถหลังจากที่เลือกสถานีต้นทาง</w:t>
        </w:r>
        <w:r w:rsidR="00287A87" w:rsidRPr="00981AFC">
          <w:rPr>
            <w:rStyle w:val="Hyperlink"/>
            <w:noProof/>
          </w:rPr>
          <w:t xml:space="preserve"> – </w:t>
        </w:r>
        <w:r w:rsidR="00287A87" w:rsidRPr="00981AFC">
          <w:rPr>
            <w:rStyle w:val="Hyperlink"/>
            <w:noProof/>
            <w:cs/>
          </w:rPr>
          <w:t>ปลายทางแล้ว</w:t>
        </w:r>
        <w:r w:rsidR="00287A87">
          <w:rPr>
            <w:noProof/>
            <w:webHidden/>
          </w:rPr>
          <w:tab/>
        </w:r>
        <w:r w:rsidR="00287A87">
          <w:rPr>
            <w:noProof/>
            <w:webHidden/>
          </w:rPr>
          <w:fldChar w:fldCharType="begin"/>
        </w:r>
        <w:r w:rsidR="00287A87">
          <w:rPr>
            <w:noProof/>
            <w:webHidden/>
          </w:rPr>
          <w:instrText xml:space="preserve"> PAGEREF _Toc466903039 \h </w:instrText>
        </w:r>
        <w:r w:rsidR="00287A87">
          <w:rPr>
            <w:noProof/>
            <w:webHidden/>
          </w:rPr>
        </w:r>
        <w:r w:rsidR="00287A87">
          <w:rPr>
            <w:noProof/>
            <w:webHidden/>
          </w:rPr>
          <w:fldChar w:fldCharType="separate"/>
        </w:r>
        <w:r w:rsidR="00016DE2">
          <w:rPr>
            <w:noProof/>
            <w:webHidden/>
          </w:rPr>
          <w:t>14</w:t>
        </w:r>
        <w:r w:rsidR="00287A87">
          <w:rPr>
            <w:noProof/>
            <w:webHidden/>
          </w:rPr>
          <w:fldChar w:fldCharType="end"/>
        </w:r>
      </w:hyperlink>
    </w:p>
    <w:p w14:paraId="6A9C84C1" w14:textId="70357592" w:rsidR="00287A87" w:rsidRDefault="00234014">
      <w:pPr>
        <w:pStyle w:val="TableofFigures"/>
        <w:tabs>
          <w:tab w:val="right" w:leader="dot" w:pos="9350"/>
        </w:tabs>
        <w:rPr>
          <w:noProof/>
        </w:rPr>
      </w:pPr>
      <w:hyperlink w:anchor="_Toc466903040" w:history="1">
        <w:r w:rsidR="00287A87" w:rsidRPr="00981AFC">
          <w:rPr>
            <w:rStyle w:val="Hyperlink"/>
            <w:noProof/>
            <w:cs/>
          </w:rPr>
          <w:t>รูปที่ 3.9</w:t>
        </w:r>
        <w:r w:rsidR="00287A87" w:rsidRPr="00981AFC">
          <w:rPr>
            <w:rStyle w:val="Hyperlink"/>
            <w:noProof/>
          </w:rPr>
          <w:t xml:space="preserve"> </w:t>
        </w:r>
        <w:r w:rsidR="00287A87" w:rsidRPr="00981AFC">
          <w:rPr>
            <w:rStyle w:val="Hyperlink"/>
            <w:noProof/>
            <w:cs/>
          </w:rPr>
          <w:t>แสดงเวลาที่ใช้ในการเดินทางพร้อมค่าโดยสาร และสามารถเพิ่มลงในรายการโปรดได้</w:t>
        </w:r>
        <w:r w:rsidR="00287A87">
          <w:rPr>
            <w:noProof/>
            <w:webHidden/>
          </w:rPr>
          <w:tab/>
        </w:r>
        <w:r w:rsidR="00287A87">
          <w:rPr>
            <w:noProof/>
            <w:webHidden/>
          </w:rPr>
          <w:fldChar w:fldCharType="begin"/>
        </w:r>
        <w:r w:rsidR="00287A87">
          <w:rPr>
            <w:noProof/>
            <w:webHidden/>
          </w:rPr>
          <w:instrText xml:space="preserve"> PAGEREF _Toc466903040 \h </w:instrText>
        </w:r>
        <w:r w:rsidR="00287A87">
          <w:rPr>
            <w:noProof/>
            <w:webHidden/>
          </w:rPr>
        </w:r>
        <w:r w:rsidR="00287A87">
          <w:rPr>
            <w:noProof/>
            <w:webHidden/>
          </w:rPr>
          <w:fldChar w:fldCharType="separate"/>
        </w:r>
        <w:r w:rsidR="00016DE2">
          <w:rPr>
            <w:noProof/>
            <w:webHidden/>
          </w:rPr>
          <w:t>14</w:t>
        </w:r>
        <w:r w:rsidR="00287A87">
          <w:rPr>
            <w:noProof/>
            <w:webHidden/>
          </w:rPr>
          <w:fldChar w:fldCharType="end"/>
        </w:r>
      </w:hyperlink>
    </w:p>
    <w:p w14:paraId="119DDFF2" w14:textId="7D121DD7" w:rsidR="00287A87" w:rsidRDefault="00234014">
      <w:pPr>
        <w:pStyle w:val="TableofFigures"/>
        <w:tabs>
          <w:tab w:val="right" w:leader="dot" w:pos="9350"/>
        </w:tabs>
        <w:rPr>
          <w:noProof/>
        </w:rPr>
      </w:pPr>
      <w:hyperlink w:anchor="_Toc466903041" w:history="1">
        <w:r w:rsidR="00287A87" w:rsidRPr="00981AFC">
          <w:rPr>
            <w:rStyle w:val="Hyperlink"/>
            <w:noProof/>
            <w:cs/>
          </w:rPr>
          <w:t>รูปที่ 3.10</w:t>
        </w:r>
        <w:r w:rsidR="00287A87" w:rsidRPr="00981AFC">
          <w:rPr>
            <w:rStyle w:val="Hyperlink"/>
            <w:noProof/>
          </w:rPr>
          <w:t xml:space="preserve"> </w:t>
        </w:r>
        <w:r w:rsidR="00287A87" w:rsidRPr="00981AFC">
          <w:rPr>
            <w:rStyle w:val="Hyperlink"/>
            <w:noProof/>
            <w:cs/>
          </w:rPr>
          <w:t xml:space="preserve">แสดงตำแหน่งของสถานีรถไฟฟ้าบนแผนที่แบบ </w:t>
        </w:r>
        <w:r w:rsidR="00287A87" w:rsidRPr="00981AFC">
          <w:rPr>
            <w:rStyle w:val="Hyperlink"/>
            <w:noProof/>
          </w:rPr>
          <w:t>online</w:t>
        </w:r>
        <w:r w:rsidR="00287A87">
          <w:rPr>
            <w:noProof/>
            <w:webHidden/>
          </w:rPr>
          <w:tab/>
        </w:r>
        <w:r w:rsidR="00287A87">
          <w:rPr>
            <w:noProof/>
            <w:webHidden/>
          </w:rPr>
          <w:fldChar w:fldCharType="begin"/>
        </w:r>
        <w:r w:rsidR="00287A87">
          <w:rPr>
            <w:noProof/>
            <w:webHidden/>
          </w:rPr>
          <w:instrText xml:space="preserve"> PAGEREF _Toc466903041 \h </w:instrText>
        </w:r>
        <w:r w:rsidR="00287A87">
          <w:rPr>
            <w:noProof/>
            <w:webHidden/>
          </w:rPr>
        </w:r>
        <w:r w:rsidR="00287A87">
          <w:rPr>
            <w:noProof/>
            <w:webHidden/>
          </w:rPr>
          <w:fldChar w:fldCharType="separate"/>
        </w:r>
        <w:r w:rsidR="00016DE2">
          <w:rPr>
            <w:noProof/>
            <w:webHidden/>
          </w:rPr>
          <w:t>15</w:t>
        </w:r>
        <w:r w:rsidR="00287A87">
          <w:rPr>
            <w:noProof/>
            <w:webHidden/>
          </w:rPr>
          <w:fldChar w:fldCharType="end"/>
        </w:r>
      </w:hyperlink>
    </w:p>
    <w:p w14:paraId="70A4F5BE" w14:textId="66B422A7" w:rsidR="00287A87" w:rsidRDefault="00234014">
      <w:pPr>
        <w:pStyle w:val="TableofFigures"/>
        <w:tabs>
          <w:tab w:val="right" w:leader="dot" w:pos="9350"/>
        </w:tabs>
        <w:rPr>
          <w:noProof/>
        </w:rPr>
      </w:pPr>
      <w:hyperlink w:anchor="_Toc466903042" w:history="1">
        <w:r w:rsidR="00287A87" w:rsidRPr="00981AFC">
          <w:rPr>
            <w:rStyle w:val="Hyperlink"/>
            <w:noProof/>
            <w:cs/>
          </w:rPr>
          <w:t>รูปที่ 3.11 หน้าเลือกรูปแบบของการเดินทาง</w:t>
        </w:r>
        <w:r w:rsidR="00287A87">
          <w:rPr>
            <w:noProof/>
            <w:webHidden/>
          </w:rPr>
          <w:tab/>
        </w:r>
        <w:r w:rsidR="00287A87">
          <w:rPr>
            <w:noProof/>
            <w:webHidden/>
          </w:rPr>
          <w:fldChar w:fldCharType="begin"/>
        </w:r>
        <w:r w:rsidR="00287A87">
          <w:rPr>
            <w:noProof/>
            <w:webHidden/>
          </w:rPr>
          <w:instrText xml:space="preserve"> PAGEREF _Toc466903042 \h </w:instrText>
        </w:r>
        <w:r w:rsidR="00287A87">
          <w:rPr>
            <w:noProof/>
            <w:webHidden/>
          </w:rPr>
        </w:r>
        <w:r w:rsidR="00287A87">
          <w:rPr>
            <w:noProof/>
            <w:webHidden/>
          </w:rPr>
          <w:fldChar w:fldCharType="separate"/>
        </w:r>
        <w:r w:rsidR="00016DE2">
          <w:rPr>
            <w:noProof/>
            <w:webHidden/>
          </w:rPr>
          <w:t>16</w:t>
        </w:r>
        <w:r w:rsidR="00287A87">
          <w:rPr>
            <w:noProof/>
            <w:webHidden/>
          </w:rPr>
          <w:fldChar w:fldCharType="end"/>
        </w:r>
      </w:hyperlink>
    </w:p>
    <w:p w14:paraId="03746806" w14:textId="19E14E67" w:rsidR="00287A87" w:rsidRDefault="00234014">
      <w:pPr>
        <w:pStyle w:val="TableofFigures"/>
        <w:tabs>
          <w:tab w:val="right" w:leader="dot" w:pos="9350"/>
        </w:tabs>
        <w:rPr>
          <w:noProof/>
        </w:rPr>
      </w:pPr>
      <w:hyperlink w:anchor="_Toc466903043" w:history="1">
        <w:r w:rsidR="00287A87" w:rsidRPr="00981AFC">
          <w:rPr>
            <w:rStyle w:val="Hyperlink"/>
            <w:noProof/>
            <w:cs/>
          </w:rPr>
          <w:t>รูปที่ 3.12 แสดงแผนที่ของสถานีหลังจากเลือกรูปแบบการเดินทางแล้ว</w:t>
        </w:r>
        <w:r w:rsidR="00287A87">
          <w:rPr>
            <w:noProof/>
            <w:webHidden/>
          </w:rPr>
          <w:tab/>
        </w:r>
        <w:r w:rsidR="00287A87">
          <w:rPr>
            <w:noProof/>
            <w:webHidden/>
          </w:rPr>
          <w:fldChar w:fldCharType="begin"/>
        </w:r>
        <w:r w:rsidR="00287A87">
          <w:rPr>
            <w:noProof/>
            <w:webHidden/>
          </w:rPr>
          <w:instrText xml:space="preserve"> PAGEREF _Toc466903043 \h </w:instrText>
        </w:r>
        <w:r w:rsidR="00287A87">
          <w:rPr>
            <w:noProof/>
            <w:webHidden/>
          </w:rPr>
        </w:r>
        <w:r w:rsidR="00287A87">
          <w:rPr>
            <w:noProof/>
            <w:webHidden/>
          </w:rPr>
          <w:fldChar w:fldCharType="separate"/>
        </w:r>
        <w:r w:rsidR="00016DE2">
          <w:rPr>
            <w:noProof/>
            <w:webHidden/>
          </w:rPr>
          <w:t>17</w:t>
        </w:r>
        <w:r w:rsidR="00287A87">
          <w:rPr>
            <w:noProof/>
            <w:webHidden/>
          </w:rPr>
          <w:fldChar w:fldCharType="end"/>
        </w:r>
      </w:hyperlink>
    </w:p>
    <w:p w14:paraId="23C7542C" w14:textId="7FFD6C2C" w:rsidR="00287A87" w:rsidRDefault="00234014">
      <w:pPr>
        <w:pStyle w:val="TableofFigures"/>
        <w:tabs>
          <w:tab w:val="right" w:leader="dot" w:pos="9350"/>
        </w:tabs>
        <w:rPr>
          <w:noProof/>
        </w:rPr>
      </w:pPr>
      <w:hyperlink w:anchor="_Toc466903044" w:history="1">
        <w:r w:rsidR="00287A87" w:rsidRPr="00981AFC">
          <w:rPr>
            <w:rStyle w:val="Hyperlink"/>
            <w:noProof/>
            <w:cs/>
          </w:rPr>
          <w:t xml:space="preserve">รูปที่ 3.13 แสดงสถานที่โดยรอบสถานีมีอะไรบ้าง และมีรูปจาก </w:t>
        </w:r>
        <w:r w:rsidR="00287A87" w:rsidRPr="00981AFC">
          <w:rPr>
            <w:rStyle w:val="Hyperlink"/>
            <w:noProof/>
          </w:rPr>
          <w:t xml:space="preserve">Foursquare </w:t>
        </w:r>
        <w:r w:rsidR="00287A87" w:rsidRPr="00981AFC">
          <w:rPr>
            <w:rStyle w:val="Hyperlink"/>
            <w:noProof/>
            <w:cs/>
          </w:rPr>
          <w:t>มาแสดงผล</w:t>
        </w:r>
        <w:r w:rsidR="00287A87">
          <w:rPr>
            <w:noProof/>
            <w:webHidden/>
          </w:rPr>
          <w:tab/>
        </w:r>
        <w:r w:rsidR="00287A87">
          <w:rPr>
            <w:noProof/>
            <w:webHidden/>
          </w:rPr>
          <w:fldChar w:fldCharType="begin"/>
        </w:r>
        <w:r w:rsidR="00287A87">
          <w:rPr>
            <w:noProof/>
            <w:webHidden/>
          </w:rPr>
          <w:instrText xml:space="preserve"> PAGEREF _Toc466903044 \h </w:instrText>
        </w:r>
        <w:r w:rsidR="00287A87">
          <w:rPr>
            <w:noProof/>
            <w:webHidden/>
          </w:rPr>
        </w:r>
        <w:r w:rsidR="00287A87">
          <w:rPr>
            <w:noProof/>
            <w:webHidden/>
          </w:rPr>
          <w:fldChar w:fldCharType="separate"/>
        </w:r>
        <w:r w:rsidR="00016DE2">
          <w:rPr>
            <w:noProof/>
            <w:webHidden/>
          </w:rPr>
          <w:t>17</w:t>
        </w:r>
        <w:r w:rsidR="00287A87">
          <w:rPr>
            <w:noProof/>
            <w:webHidden/>
          </w:rPr>
          <w:fldChar w:fldCharType="end"/>
        </w:r>
      </w:hyperlink>
    </w:p>
    <w:p w14:paraId="30F4D2FC" w14:textId="05AE7939" w:rsidR="00287A87" w:rsidRDefault="00234014">
      <w:pPr>
        <w:pStyle w:val="TableofFigures"/>
        <w:tabs>
          <w:tab w:val="right" w:leader="dot" w:pos="9350"/>
        </w:tabs>
        <w:rPr>
          <w:noProof/>
        </w:rPr>
      </w:pPr>
      <w:hyperlink w:anchor="_Toc466903045" w:history="1">
        <w:r w:rsidR="00287A87" w:rsidRPr="00981AFC">
          <w:rPr>
            <w:rStyle w:val="Hyperlink"/>
            <w:noProof/>
            <w:cs/>
          </w:rPr>
          <w:t xml:space="preserve">รูปที่ 3.14 </w:t>
        </w:r>
        <w:r w:rsidR="00287A87" w:rsidRPr="00981AFC">
          <w:rPr>
            <w:rStyle w:val="Hyperlink"/>
            <w:rFonts w:eastAsiaTheme="majorBidi"/>
            <w:noProof/>
            <w:cs/>
          </w:rPr>
          <w:t xml:space="preserve">แผนภาพ </w:t>
        </w:r>
        <w:r w:rsidR="00287A87" w:rsidRPr="00981AFC">
          <w:rPr>
            <w:rStyle w:val="Hyperlink"/>
            <w:rFonts w:eastAsiaTheme="majorBidi"/>
            <w:noProof/>
          </w:rPr>
          <w:t xml:space="preserve">Use Case Diagram </w:t>
        </w:r>
        <w:r w:rsidR="00287A87" w:rsidRPr="00981AFC">
          <w:rPr>
            <w:rStyle w:val="Hyperlink"/>
            <w:rFonts w:eastAsiaTheme="majorBidi"/>
            <w:noProof/>
            <w:cs/>
          </w:rPr>
          <w:t xml:space="preserve">ของแอปพลิเคชันช่วยเหลือผู้บกพร่องทางการได้ยินในการเดินทางด้วยระบบขนส่งรถไฟฟ้า </w:t>
        </w:r>
        <w:r w:rsidR="00287A87" w:rsidRPr="00981AFC">
          <w:rPr>
            <w:rStyle w:val="Hyperlink"/>
            <w:rFonts w:eastAsiaTheme="majorBidi"/>
            <w:noProof/>
          </w:rPr>
          <w:t>Airport Rail Link</w:t>
        </w:r>
        <w:r w:rsidR="00287A87">
          <w:rPr>
            <w:noProof/>
            <w:webHidden/>
          </w:rPr>
          <w:tab/>
        </w:r>
        <w:r w:rsidR="00287A87">
          <w:rPr>
            <w:noProof/>
            <w:webHidden/>
          </w:rPr>
          <w:fldChar w:fldCharType="begin"/>
        </w:r>
        <w:r w:rsidR="00287A87">
          <w:rPr>
            <w:noProof/>
            <w:webHidden/>
          </w:rPr>
          <w:instrText xml:space="preserve"> PAGEREF _Toc466903045 \h </w:instrText>
        </w:r>
        <w:r w:rsidR="00287A87">
          <w:rPr>
            <w:noProof/>
            <w:webHidden/>
          </w:rPr>
        </w:r>
        <w:r w:rsidR="00287A87">
          <w:rPr>
            <w:noProof/>
            <w:webHidden/>
          </w:rPr>
          <w:fldChar w:fldCharType="separate"/>
        </w:r>
        <w:r w:rsidR="00016DE2">
          <w:rPr>
            <w:noProof/>
            <w:webHidden/>
          </w:rPr>
          <w:t>21</w:t>
        </w:r>
        <w:r w:rsidR="00287A87">
          <w:rPr>
            <w:noProof/>
            <w:webHidden/>
          </w:rPr>
          <w:fldChar w:fldCharType="end"/>
        </w:r>
      </w:hyperlink>
    </w:p>
    <w:p w14:paraId="3B4ECD76" w14:textId="22D62054" w:rsidR="00287A87" w:rsidRDefault="00234014">
      <w:pPr>
        <w:pStyle w:val="TableofFigures"/>
        <w:tabs>
          <w:tab w:val="right" w:leader="dot" w:pos="9350"/>
        </w:tabs>
        <w:rPr>
          <w:noProof/>
        </w:rPr>
      </w:pPr>
      <w:hyperlink w:anchor="_Toc466903046" w:history="1">
        <w:r w:rsidR="00287A87" w:rsidRPr="00981AFC">
          <w:rPr>
            <w:rStyle w:val="Hyperlink"/>
            <w:noProof/>
            <w:cs/>
          </w:rPr>
          <w:t>รูปที่ 4.1 แสดงหน้าแรกของแอปพลิเคชัน</w:t>
        </w:r>
        <w:r w:rsidR="00287A87">
          <w:rPr>
            <w:noProof/>
            <w:webHidden/>
          </w:rPr>
          <w:tab/>
        </w:r>
        <w:r w:rsidR="00287A87">
          <w:rPr>
            <w:noProof/>
            <w:webHidden/>
          </w:rPr>
          <w:fldChar w:fldCharType="begin"/>
        </w:r>
        <w:r w:rsidR="00287A87">
          <w:rPr>
            <w:noProof/>
            <w:webHidden/>
          </w:rPr>
          <w:instrText xml:space="preserve"> PAGEREF _Toc466903046 \h </w:instrText>
        </w:r>
        <w:r w:rsidR="00287A87">
          <w:rPr>
            <w:noProof/>
            <w:webHidden/>
          </w:rPr>
        </w:r>
        <w:r w:rsidR="00287A87">
          <w:rPr>
            <w:noProof/>
            <w:webHidden/>
          </w:rPr>
          <w:fldChar w:fldCharType="separate"/>
        </w:r>
        <w:r w:rsidR="00016DE2">
          <w:rPr>
            <w:noProof/>
            <w:webHidden/>
          </w:rPr>
          <w:t>37</w:t>
        </w:r>
        <w:r w:rsidR="00287A87">
          <w:rPr>
            <w:noProof/>
            <w:webHidden/>
          </w:rPr>
          <w:fldChar w:fldCharType="end"/>
        </w:r>
      </w:hyperlink>
    </w:p>
    <w:p w14:paraId="592CFF62" w14:textId="0827B6B6" w:rsidR="00287A87" w:rsidRDefault="00234014">
      <w:pPr>
        <w:pStyle w:val="TableofFigures"/>
        <w:tabs>
          <w:tab w:val="right" w:leader="dot" w:pos="9350"/>
        </w:tabs>
        <w:rPr>
          <w:noProof/>
        </w:rPr>
      </w:pPr>
      <w:hyperlink w:anchor="_Toc466903047" w:history="1">
        <w:r w:rsidR="00287A87" w:rsidRPr="00981AFC">
          <w:rPr>
            <w:rStyle w:val="Hyperlink"/>
            <w:noProof/>
            <w:cs/>
          </w:rPr>
          <w:t>รูปที่ 4.2 หน้าเลือกสถานีปลายทาง</w:t>
        </w:r>
        <w:r w:rsidR="00287A87">
          <w:rPr>
            <w:noProof/>
            <w:webHidden/>
          </w:rPr>
          <w:tab/>
        </w:r>
        <w:r w:rsidR="00287A87">
          <w:rPr>
            <w:noProof/>
            <w:webHidden/>
          </w:rPr>
          <w:fldChar w:fldCharType="begin"/>
        </w:r>
        <w:r w:rsidR="00287A87">
          <w:rPr>
            <w:noProof/>
            <w:webHidden/>
          </w:rPr>
          <w:instrText xml:space="preserve"> PAGEREF _Toc466903047 \h </w:instrText>
        </w:r>
        <w:r w:rsidR="00287A87">
          <w:rPr>
            <w:noProof/>
            <w:webHidden/>
          </w:rPr>
        </w:r>
        <w:r w:rsidR="00287A87">
          <w:rPr>
            <w:noProof/>
            <w:webHidden/>
          </w:rPr>
          <w:fldChar w:fldCharType="separate"/>
        </w:r>
        <w:r w:rsidR="00016DE2">
          <w:rPr>
            <w:noProof/>
            <w:webHidden/>
          </w:rPr>
          <w:t>38</w:t>
        </w:r>
        <w:r w:rsidR="00287A87">
          <w:rPr>
            <w:noProof/>
            <w:webHidden/>
          </w:rPr>
          <w:fldChar w:fldCharType="end"/>
        </w:r>
      </w:hyperlink>
    </w:p>
    <w:p w14:paraId="2E4E3270" w14:textId="69B51931" w:rsidR="00287A87" w:rsidRDefault="00234014">
      <w:pPr>
        <w:pStyle w:val="TableofFigures"/>
        <w:tabs>
          <w:tab w:val="right" w:leader="dot" w:pos="9350"/>
        </w:tabs>
        <w:rPr>
          <w:noProof/>
        </w:rPr>
      </w:pPr>
      <w:hyperlink w:anchor="_Toc466903048" w:history="1">
        <w:r w:rsidR="00287A87" w:rsidRPr="00981AFC">
          <w:rPr>
            <w:rStyle w:val="Hyperlink"/>
            <w:noProof/>
            <w:cs/>
          </w:rPr>
          <w:t>รูปที่ 4.3 หน้าดูรายละเอียดของการเดินทางและสถานี</w:t>
        </w:r>
        <w:r w:rsidR="00287A87">
          <w:rPr>
            <w:noProof/>
            <w:webHidden/>
          </w:rPr>
          <w:tab/>
        </w:r>
        <w:r w:rsidR="00287A87">
          <w:rPr>
            <w:noProof/>
            <w:webHidden/>
          </w:rPr>
          <w:fldChar w:fldCharType="begin"/>
        </w:r>
        <w:r w:rsidR="00287A87">
          <w:rPr>
            <w:noProof/>
            <w:webHidden/>
          </w:rPr>
          <w:instrText xml:space="preserve"> PAGEREF _Toc466903048 \h </w:instrText>
        </w:r>
        <w:r w:rsidR="00287A87">
          <w:rPr>
            <w:noProof/>
            <w:webHidden/>
          </w:rPr>
        </w:r>
        <w:r w:rsidR="00287A87">
          <w:rPr>
            <w:noProof/>
            <w:webHidden/>
          </w:rPr>
          <w:fldChar w:fldCharType="separate"/>
        </w:r>
        <w:r w:rsidR="00016DE2">
          <w:rPr>
            <w:noProof/>
            <w:webHidden/>
          </w:rPr>
          <w:t>39</w:t>
        </w:r>
        <w:r w:rsidR="00287A87">
          <w:rPr>
            <w:noProof/>
            <w:webHidden/>
          </w:rPr>
          <w:fldChar w:fldCharType="end"/>
        </w:r>
      </w:hyperlink>
    </w:p>
    <w:p w14:paraId="08F1B261" w14:textId="4CAB7920" w:rsidR="00287A87" w:rsidRDefault="00234014">
      <w:pPr>
        <w:pStyle w:val="TableofFigures"/>
        <w:tabs>
          <w:tab w:val="right" w:leader="dot" w:pos="9350"/>
        </w:tabs>
        <w:rPr>
          <w:noProof/>
        </w:rPr>
      </w:pPr>
      <w:hyperlink w:anchor="_Toc466903049" w:history="1">
        <w:r w:rsidR="00287A87" w:rsidRPr="00981AFC">
          <w:rPr>
            <w:rStyle w:val="Hyperlink"/>
            <w:noProof/>
            <w:cs/>
          </w:rPr>
          <w:t>รูปที่ 4.4 หน้าดูรายละเอียดของสถานที่</w:t>
        </w:r>
        <w:r w:rsidR="00287A87">
          <w:rPr>
            <w:noProof/>
            <w:webHidden/>
          </w:rPr>
          <w:tab/>
        </w:r>
        <w:r w:rsidR="00287A87">
          <w:rPr>
            <w:noProof/>
            <w:webHidden/>
          </w:rPr>
          <w:fldChar w:fldCharType="begin"/>
        </w:r>
        <w:r w:rsidR="00287A87">
          <w:rPr>
            <w:noProof/>
            <w:webHidden/>
          </w:rPr>
          <w:instrText xml:space="preserve"> PAGEREF _Toc466903049 \h </w:instrText>
        </w:r>
        <w:r w:rsidR="00287A87">
          <w:rPr>
            <w:noProof/>
            <w:webHidden/>
          </w:rPr>
        </w:r>
        <w:r w:rsidR="00287A87">
          <w:rPr>
            <w:noProof/>
            <w:webHidden/>
          </w:rPr>
          <w:fldChar w:fldCharType="separate"/>
        </w:r>
        <w:r w:rsidR="00016DE2">
          <w:rPr>
            <w:noProof/>
            <w:webHidden/>
          </w:rPr>
          <w:t>40</w:t>
        </w:r>
        <w:r w:rsidR="00287A87">
          <w:rPr>
            <w:noProof/>
            <w:webHidden/>
          </w:rPr>
          <w:fldChar w:fldCharType="end"/>
        </w:r>
      </w:hyperlink>
    </w:p>
    <w:p w14:paraId="3B54F5DA" w14:textId="22A605C4" w:rsidR="00287A87" w:rsidRDefault="00234014">
      <w:pPr>
        <w:pStyle w:val="TableofFigures"/>
        <w:tabs>
          <w:tab w:val="right" w:leader="dot" w:pos="9350"/>
        </w:tabs>
        <w:rPr>
          <w:noProof/>
        </w:rPr>
      </w:pPr>
      <w:hyperlink w:anchor="_Toc466903050" w:history="1">
        <w:r w:rsidR="00287A87" w:rsidRPr="00981AFC">
          <w:rPr>
            <w:rStyle w:val="Hyperlink"/>
            <w:noProof/>
            <w:cs/>
          </w:rPr>
          <w:t>รูปที่ 4.5 หน้าการแจ้งเตือนผู้ใช้</w:t>
        </w:r>
        <w:r w:rsidR="00287A87">
          <w:rPr>
            <w:noProof/>
            <w:webHidden/>
          </w:rPr>
          <w:tab/>
        </w:r>
        <w:r w:rsidR="00287A87">
          <w:rPr>
            <w:noProof/>
            <w:webHidden/>
          </w:rPr>
          <w:fldChar w:fldCharType="begin"/>
        </w:r>
        <w:r w:rsidR="00287A87">
          <w:rPr>
            <w:noProof/>
            <w:webHidden/>
          </w:rPr>
          <w:instrText xml:space="preserve"> PAGEREF _Toc466903050 \h </w:instrText>
        </w:r>
        <w:r w:rsidR="00287A87">
          <w:rPr>
            <w:noProof/>
            <w:webHidden/>
          </w:rPr>
        </w:r>
        <w:r w:rsidR="00287A87">
          <w:rPr>
            <w:noProof/>
            <w:webHidden/>
          </w:rPr>
          <w:fldChar w:fldCharType="separate"/>
        </w:r>
        <w:r w:rsidR="00016DE2">
          <w:rPr>
            <w:noProof/>
            <w:webHidden/>
          </w:rPr>
          <w:t>41</w:t>
        </w:r>
        <w:r w:rsidR="00287A87">
          <w:rPr>
            <w:noProof/>
            <w:webHidden/>
          </w:rPr>
          <w:fldChar w:fldCharType="end"/>
        </w:r>
      </w:hyperlink>
    </w:p>
    <w:p w14:paraId="7D25743D" w14:textId="77777777" w:rsidR="00287A87" w:rsidRDefault="00287A87" w:rsidP="008E5CDE">
      <w:pPr>
        <w:rPr>
          <w:cs/>
        </w:rPr>
      </w:pPr>
      <w:r>
        <w:rPr>
          <w:cs/>
        </w:rPr>
        <w:fldChar w:fldCharType="end"/>
      </w:r>
    </w:p>
    <w:p w14:paraId="2D764CF8" w14:textId="77777777" w:rsidR="00287A87" w:rsidRDefault="00287A87">
      <w:pPr>
        <w:jc w:val="left"/>
        <w:rPr>
          <w:cs/>
        </w:rPr>
      </w:pPr>
      <w:r>
        <w:rPr>
          <w:cs/>
        </w:rPr>
        <w:br w:type="page"/>
      </w:r>
    </w:p>
    <w:p w14:paraId="022FF95E" w14:textId="46D7E3C0" w:rsidR="00287A87" w:rsidRDefault="00287A87" w:rsidP="001E0B65">
      <w:pPr>
        <w:pStyle w:val="OtherHeading"/>
        <w:outlineLvl w:val="0"/>
      </w:pPr>
      <w:bookmarkStart w:id="6" w:name="_Toc466903160"/>
      <w:r>
        <w:rPr>
          <w:rFonts w:hint="cs"/>
          <w:cs/>
        </w:rPr>
        <w:lastRenderedPageBreak/>
        <w:t>สารบัญตาราง</w:t>
      </w:r>
      <w:bookmarkEnd w:id="6"/>
    </w:p>
    <w:p w14:paraId="6DF05596" w14:textId="39AA95EF" w:rsidR="00287A87" w:rsidRDefault="00287A87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r>
        <w:rPr>
          <w:cs/>
        </w:rPr>
        <w:fldChar w:fldCharType="begin"/>
      </w:r>
      <w:r>
        <w:rPr>
          <w:cs/>
        </w:rPr>
        <w:instrText xml:space="preserve"> </w:instrText>
      </w:r>
      <w:r>
        <w:rPr>
          <w:rFonts w:hint="cs"/>
        </w:rPr>
        <w:instrText>TOC \h \z \c "</w:instrText>
      </w:r>
      <w:r>
        <w:rPr>
          <w:rFonts w:hint="cs"/>
          <w:cs/>
        </w:rPr>
        <w:instrText>ตารางที่"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hyperlink w:anchor="_Toc466903095" w:history="1">
        <w:r w:rsidRPr="00EA427C">
          <w:rPr>
            <w:rStyle w:val="Hyperlink"/>
            <w:noProof/>
            <w:cs/>
          </w:rPr>
          <w:t>ตารางที่ 3.1 คำอธิบายยูสเคสดูแผนที่สถานีทั้งหมด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_Toc466903095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16DE2"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38104FB5" w14:textId="17450754" w:rsidR="00287A87" w:rsidRDefault="00234014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466903096" w:history="1">
        <w:r w:rsidR="00287A87" w:rsidRPr="00EA427C">
          <w:rPr>
            <w:rStyle w:val="Hyperlink"/>
            <w:noProof/>
            <w:cs/>
          </w:rPr>
          <w:t>ตารางที่ 3.2คำอธิบายยูสเคส</w:t>
        </w:r>
        <w:r w:rsidR="00287A87" w:rsidRPr="00EA427C">
          <w:rPr>
            <w:rStyle w:val="Hyperlink"/>
            <w:noProof/>
            <w:shd w:val="clear" w:color="auto" w:fill="FFFFFF"/>
            <w:cs/>
          </w:rPr>
          <w:t>เลือกสถานีปลายทางที่จะลง</w:t>
        </w:r>
        <w:r w:rsidR="00287A87">
          <w:rPr>
            <w:noProof/>
            <w:webHidden/>
          </w:rPr>
          <w:tab/>
        </w:r>
        <w:r w:rsidR="00287A87">
          <w:rPr>
            <w:noProof/>
            <w:webHidden/>
          </w:rPr>
          <w:fldChar w:fldCharType="begin"/>
        </w:r>
        <w:r w:rsidR="00287A87">
          <w:rPr>
            <w:noProof/>
            <w:webHidden/>
          </w:rPr>
          <w:instrText xml:space="preserve"> PAGEREF _Toc466903096 \h </w:instrText>
        </w:r>
        <w:r w:rsidR="00287A87">
          <w:rPr>
            <w:noProof/>
            <w:webHidden/>
          </w:rPr>
        </w:r>
        <w:r w:rsidR="00287A87">
          <w:rPr>
            <w:noProof/>
            <w:webHidden/>
          </w:rPr>
          <w:fldChar w:fldCharType="separate"/>
        </w:r>
        <w:r w:rsidR="00016DE2">
          <w:rPr>
            <w:noProof/>
            <w:webHidden/>
          </w:rPr>
          <w:t>23</w:t>
        </w:r>
        <w:r w:rsidR="00287A87">
          <w:rPr>
            <w:noProof/>
            <w:webHidden/>
          </w:rPr>
          <w:fldChar w:fldCharType="end"/>
        </w:r>
      </w:hyperlink>
    </w:p>
    <w:p w14:paraId="64CEA21A" w14:textId="2AF18ACA" w:rsidR="00287A87" w:rsidRDefault="00234014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466903097" w:history="1">
        <w:r w:rsidR="00287A87" w:rsidRPr="00EA427C">
          <w:rPr>
            <w:rStyle w:val="Hyperlink"/>
            <w:noProof/>
            <w:cs/>
          </w:rPr>
          <w:t>ตารางที่ 3.3 คำอธิบายยูสเคส</w:t>
        </w:r>
        <w:r w:rsidR="00287A87" w:rsidRPr="00EA427C">
          <w:rPr>
            <w:rStyle w:val="Hyperlink"/>
            <w:noProof/>
            <w:shd w:val="clear" w:color="auto" w:fill="FFFFFF"/>
            <w:cs/>
          </w:rPr>
          <w:t>ดูรายละเอียดในการเดินทาง</w:t>
        </w:r>
        <w:r w:rsidR="00287A87">
          <w:rPr>
            <w:noProof/>
            <w:webHidden/>
          </w:rPr>
          <w:tab/>
        </w:r>
        <w:r w:rsidR="00287A87">
          <w:rPr>
            <w:noProof/>
            <w:webHidden/>
          </w:rPr>
          <w:fldChar w:fldCharType="begin"/>
        </w:r>
        <w:r w:rsidR="00287A87">
          <w:rPr>
            <w:noProof/>
            <w:webHidden/>
          </w:rPr>
          <w:instrText xml:space="preserve"> PAGEREF _Toc466903097 \h </w:instrText>
        </w:r>
        <w:r w:rsidR="00287A87">
          <w:rPr>
            <w:noProof/>
            <w:webHidden/>
          </w:rPr>
        </w:r>
        <w:r w:rsidR="00287A87">
          <w:rPr>
            <w:noProof/>
            <w:webHidden/>
          </w:rPr>
          <w:fldChar w:fldCharType="separate"/>
        </w:r>
        <w:r w:rsidR="00016DE2">
          <w:rPr>
            <w:noProof/>
            <w:webHidden/>
          </w:rPr>
          <w:t>24</w:t>
        </w:r>
        <w:r w:rsidR="00287A87">
          <w:rPr>
            <w:noProof/>
            <w:webHidden/>
          </w:rPr>
          <w:fldChar w:fldCharType="end"/>
        </w:r>
      </w:hyperlink>
    </w:p>
    <w:p w14:paraId="662DA6FF" w14:textId="5D999F24" w:rsidR="00287A87" w:rsidRDefault="00234014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466903098" w:history="1">
        <w:r w:rsidR="00287A87" w:rsidRPr="00EA427C">
          <w:rPr>
            <w:rStyle w:val="Hyperlink"/>
            <w:noProof/>
            <w:cs/>
          </w:rPr>
          <w:t>ตารางที่ 3.4 คำอธิบายยูสเคสยกเลิกการแจ้งเตือน</w:t>
        </w:r>
        <w:r w:rsidR="00287A87">
          <w:rPr>
            <w:noProof/>
            <w:webHidden/>
          </w:rPr>
          <w:tab/>
        </w:r>
        <w:r w:rsidR="00287A87">
          <w:rPr>
            <w:noProof/>
            <w:webHidden/>
          </w:rPr>
          <w:fldChar w:fldCharType="begin"/>
        </w:r>
        <w:r w:rsidR="00287A87">
          <w:rPr>
            <w:noProof/>
            <w:webHidden/>
          </w:rPr>
          <w:instrText xml:space="preserve"> PAGEREF _Toc466903098 \h </w:instrText>
        </w:r>
        <w:r w:rsidR="00287A87">
          <w:rPr>
            <w:noProof/>
            <w:webHidden/>
          </w:rPr>
        </w:r>
        <w:r w:rsidR="00287A87">
          <w:rPr>
            <w:noProof/>
            <w:webHidden/>
          </w:rPr>
          <w:fldChar w:fldCharType="separate"/>
        </w:r>
        <w:r w:rsidR="00016DE2">
          <w:rPr>
            <w:noProof/>
            <w:webHidden/>
          </w:rPr>
          <w:t>25</w:t>
        </w:r>
        <w:r w:rsidR="00287A87">
          <w:rPr>
            <w:noProof/>
            <w:webHidden/>
          </w:rPr>
          <w:fldChar w:fldCharType="end"/>
        </w:r>
      </w:hyperlink>
    </w:p>
    <w:p w14:paraId="006C5F87" w14:textId="31108E82" w:rsidR="00287A87" w:rsidRDefault="00234014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466903099" w:history="1">
        <w:r w:rsidR="00287A87" w:rsidRPr="00EA427C">
          <w:rPr>
            <w:rStyle w:val="Hyperlink"/>
            <w:noProof/>
            <w:cs/>
          </w:rPr>
          <w:t>ตารางที่ 3.5 คำอธิบายยูสเคส</w:t>
        </w:r>
        <w:r w:rsidR="00287A87" w:rsidRPr="00EA427C">
          <w:rPr>
            <w:rStyle w:val="Hyperlink"/>
            <w:noProof/>
            <w:shd w:val="clear" w:color="auto" w:fill="FFFFFF"/>
            <w:cs/>
          </w:rPr>
          <w:t>ดูรายละเอียดของสถานีรถไฟฟ้า</w:t>
        </w:r>
        <w:r w:rsidR="00287A87">
          <w:rPr>
            <w:noProof/>
            <w:webHidden/>
          </w:rPr>
          <w:tab/>
        </w:r>
        <w:r w:rsidR="00287A87">
          <w:rPr>
            <w:noProof/>
            <w:webHidden/>
          </w:rPr>
          <w:fldChar w:fldCharType="begin"/>
        </w:r>
        <w:r w:rsidR="00287A87">
          <w:rPr>
            <w:noProof/>
            <w:webHidden/>
          </w:rPr>
          <w:instrText xml:space="preserve"> PAGEREF _Toc466903099 \h </w:instrText>
        </w:r>
        <w:r w:rsidR="00287A87">
          <w:rPr>
            <w:noProof/>
            <w:webHidden/>
          </w:rPr>
        </w:r>
        <w:r w:rsidR="00287A87">
          <w:rPr>
            <w:noProof/>
            <w:webHidden/>
          </w:rPr>
          <w:fldChar w:fldCharType="separate"/>
        </w:r>
        <w:r w:rsidR="00016DE2">
          <w:rPr>
            <w:noProof/>
            <w:webHidden/>
          </w:rPr>
          <w:t>26</w:t>
        </w:r>
        <w:r w:rsidR="00287A87">
          <w:rPr>
            <w:noProof/>
            <w:webHidden/>
          </w:rPr>
          <w:fldChar w:fldCharType="end"/>
        </w:r>
      </w:hyperlink>
    </w:p>
    <w:p w14:paraId="58997E2E" w14:textId="7005E217" w:rsidR="00287A87" w:rsidRDefault="00234014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466903100" w:history="1">
        <w:r w:rsidR="00287A87" w:rsidRPr="00EA427C">
          <w:rPr>
            <w:rStyle w:val="Hyperlink"/>
            <w:noProof/>
            <w:cs/>
          </w:rPr>
          <w:t>ตารางที่ 3.6 คำอธิบายยูสเคส</w:t>
        </w:r>
        <w:r w:rsidR="00287A87" w:rsidRPr="00EA427C">
          <w:rPr>
            <w:rStyle w:val="Hyperlink"/>
            <w:noProof/>
            <w:shd w:val="clear" w:color="auto" w:fill="FFFFFF"/>
            <w:cs/>
          </w:rPr>
          <w:t>ดูรายละเอียดของสถานที่โดยรอบสถานี</w:t>
        </w:r>
        <w:r w:rsidR="00287A87">
          <w:rPr>
            <w:noProof/>
            <w:webHidden/>
          </w:rPr>
          <w:tab/>
        </w:r>
        <w:r w:rsidR="00287A87">
          <w:rPr>
            <w:noProof/>
            <w:webHidden/>
          </w:rPr>
          <w:fldChar w:fldCharType="begin"/>
        </w:r>
        <w:r w:rsidR="00287A87">
          <w:rPr>
            <w:noProof/>
            <w:webHidden/>
          </w:rPr>
          <w:instrText xml:space="preserve"> PAGEREF _Toc466903100 \h </w:instrText>
        </w:r>
        <w:r w:rsidR="00287A87">
          <w:rPr>
            <w:noProof/>
            <w:webHidden/>
          </w:rPr>
        </w:r>
        <w:r w:rsidR="00287A87">
          <w:rPr>
            <w:noProof/>
            <w:webHidden/>
          </w:rPr>
          <w:fldChar w:fldCharType="separate"/>
        </w:r>
        <w:r w:rsidR="00016DE2">
          <w:rPr>
            <w:noProof/>
            <w:webHidden/>
          </w:rPr>
          <w:t>27</w:t>
        </w:r>
        <w:r w:rsidR="00287A87">
          <w:rPr>
            <w:noProof/>
            <w:webHidden/>
          </w:rPr>
          <w:fldChar w:fldCharType="end"/>
        </w:r>
      </w:hyperlink>
    </w:p>
    <w:p w14:paraId="138A9723" w14:textId="4B12E09C" w:rsidR="00287A87" w:rsidRDefault="00234014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466903101" w:history="1">
        <w:r w:rsidR="00287A87" w:rsidRPr="00EA427C">
          <w:rPr>
            <w:rStyle w:val="Hyperlink"/>
            <w:noProof/>
            <w:cs/>
          </w:rPr>
          <w:t>ตารางที่ 3.7 คำอธิบายยูสเคส</w:t>
        </w:r>
        <w:r w:rsidR="00287A87" w:rsidRPr="00EA427C">
          <w:rPr>
            <w:rStyle w:val="Hyperlink"/>
            <w:noProof/>
            <w:shd w:val="clear" w:color="auto" w:fill="FFFFFF"/>
            <w:cs/>
          </w:rPr>
          <w:t>ดูสถานีที่ผู้ใช้ต้องการจะลง</w:t>
        </w:r>
        <w:r w:rsidR="00287A87">
          <w:rPr>
            <w:noProof/>
            <w:webHidden/>
          </w:rPr>
          <w:tab/>
        </w:r>
        <w:r w:rsidR="00287A87">
          <w:rPr>
            <w:noProof/>
            <w:webHidden/>
          </w:rPr>
          <w:fldChar w:fldCharType="begin"/>
        </w:r>
        <w:r w:rsidR="00287A87">
          <w:rPr>
            <w:noProof/>
            <w:webHidden/>
          </w:rPr>
          <w:instrText xml:space="preserve"> PAGEREF _Toc466903101 \h </w:instrText>
        </w:r>
        <w:r w:rsidR="00287A87">
          <w:rPr>
            <w:noProof/>
            <w:webHidden/>
          </w:rPr>
        </w:r>
        <w:r w:rsidR="00287A87">
          <w:rPr>
            <w:noProof/>
            <w:webHidden/>
          </w:rPr>
          <w:fldChar w:fldCharType="separate"/>
        </w:r>
        <w:r w:rsidR="00016DE2">
          <w:rPr>
            <w:noProof/>
            <w:webHidden/>
          </w:rPr>
          <w:t>28</w:t>
        </w:r>
        <w:r w:rsidR="00287A87">
          <w:rPr>
            <w:noProof/>
            <w:webHidden/>
          </w:rPr>
          <w:fldChar w:fldCharType="end"/>
        </w:r>
      </w:hyperlink>
    </w:p>
    <w:p w14:paraId="46D4D249" w14:textId="5A8A3494" w:rsidR="00287A87" w:rsidRDefault="00234014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466903102" w:history="1">
        <w:r w:rsidR="00287A87" w:rsidRPr="00EA427C">
          <w:rPr>
            <w:rStyle w:val="Hyperlink"/>
            <w:noProof/>
            <w:cs/>
          </w:rPr>
          <w:t>ตารางที่ 4.1 แสดงตารางเวลาที่ใช้ในการเดินทางในแต่ละสถานี</w:t>
        </w:r>
        <w:r w:rsidR="00287A87">
          <w:rPr>
            <w:noProof/>
            <w:webHidden/>
          </w:rPr>
          <w:tab/>
        </w:r>
        <w:r w:rsidR="00287A87">
          <w:rPr>
            <w:noProof/>
            <w:webHidden/>
          </w:rPr>
          <w:fldChar w:fldCharType="begin"/>
        </w:r>
        <w:r w:rsidR="00287A87">
          <w:rPr>
            <w:noProof/>
            <w:webHidden/>
          </w:rPr>
          <w:instrText xml:space="preserve"> PAGEREF _Toc466903102 \h </w:instrText>
        </w:r>
        <w:r w:rsidR="00287A87">
          <w:rPr>
            <w:noProof/>
            <w:webHidden/>
          </w:rPr>
        </w:r>
        <w:r w:rsidR="00287A87">
          <w:rPr>
            <w:noProof/>
            <w:webHidden/>
          </w:rPr>
          <w:fldChar w:fldCharType="separate"/>
        </w:r>
        <w:r w:rsidR="00016DE2">
          <w:rPr>
            <w:noProof/>
            <w:webHidden/>
          </w:rPr>
          <w:t>36</w:t>
        </w:r>
        <w:r w:rsidR="00287A87">
          <w:rPr>
            <w:noProof/>
            <w:webHidden/>
          </w:rPr>
          <w:fldChar w:fldCharType="end"/>
        </w:r>
      </w:hyperlink>
    </w:p>
    <w:p w14:paraId="63491636" w14:textId="1CDC855E" w:rsidR="00287A87" w:rsidRPr="00503231" w:rsidRDefault="00287A87" w:rsidP="00287A87">
      <w:pPr>
        <w:rPr>
          <w:cs/>
        </w:rPr>
      </w:pPr>
      <w:r>
        <w:rPr>
          <w:cs/>
        </w:rPr>
        <w:fldChar w:fldCharType="end"/>
      </w:r>
    </w:p>
    <w:p w14:paraId="7DFCE518" w14:textId="69EDC965" w:rsidR="00891C13" w:rsidRPr="007964AF" w:rsidRDefault="00891C13">
      <w:pPr>
        <w:jc w:val="left"/>
      </w:pPr>
    </w:p>
    <w:p w14:paraId="6254154F" w14:textId="77777777" w:rsidR="00891C13" w:rsidRPr="007964AF" w:rsidRDefault="00891C13" w:rsidP="00AA3309">
      <w:pPr>
        <w:rPr>
          <w:cs/>
        </w:rPr>
        <w:sectPr w:rsidR="00891C13" w:rsidRPr="007964AF" w:rsidSect="007409E9">
          <w:headerReference w:type="default" r:id="rId10"/>
          <w:footerReference w:type="default" r:id="rId11"/>
          <w:type w:val="continuous"/>
          <w:pgSz w:w="12240" w:h="15840"/>
          <w:pgMar w:top="1440" w:right="1440" w:bottom="1440" w:left="1440" w:header="720" w:footer="720" w:gutter="0"/>
          <w:pgNumType w:fmt="upperRoman" w:start="1"/>
          <w:cols w:space="720"/>
          <w:docGrid w:linePitch="360"/>
        </w:sectPr>
      </w:pPr>
    </w:p>
    <w:p w14:paraId="7803ABCF" w14:textId="222EACDF" w:rsidR="00B73B11" w:rsidRPr="007964AF" w:rsidRDefault="00B73B11" w:rsidP="001E0B65">
      <w:pPr>
        <w:pStyle w:val="Heading1"/>
      </w:pPr>
      <w:r w:rsidRPr="007964AF">
        <w:rPr>
          <w:cs/>
        </w:rPr>
        <w:lastRenderedPageBreak/>
        <w:br/>
      </w:r>
      <w:bookmarkStart w:id="7" w:name="_Toc466903161"/>
      <w:r w:rsidRPr="007964AF">
        <w:rPr>
          <w:cs/>
        </w:rPr>
        <w:t>บทนำ</w:t>
      </w:r>
      <w:bookmarkEnd w:id="7"/>
    </w:p>
    <w:p w14:paraId="3FE3138B" w14:textId="77777777" w:rsidR="00B73B11" w:rsidRPr="007964AF" w:rsidRDefault="001D03D2" w:rsidP="001E0B65">
      <w:pPr>
        <w:pStyle w:val="Heading2"/>
      </w:pPr>
      <w:bookmarkStart w:id="8" w:name="_Toc466903162"/>
      <w:r w:rsidRPr="007964AF">
        <w:rPr>
          <w:cs/>
        </w:rPr>
        <w:t>ความเป็นมาและความสำคัญของปัญหา</w:t>
      </w:r>
      <w:bookmarkEnd w:id="8"/>
    </w:p>
    <w:p w14:paraId="0472EF9A" w14:textId="73B75BFE" w:rsidR="00661AE5" w:rsidRDefault="00661AE5" w:rsidP="00661AE5">
      <w:pPr>
        <w:ind w:firstLine="720"/>
      </w:pPr>
      <w:r>
        <w:rPr>
          <w:cs/>
        </w:rPr>
        <w:t>ปัจจุบันการเดินทางด้วยรถไฟฟ้าเป็นสิ่งที่คนเริ่มให้ความสนใจ และหันมาใช้กันมากขึ้น ในการเดินทางด้วยรถไฟฟ้าจำเป็นต้องใช้การรับฟังประกาศต่าง ๆ เพื่อให้การเดินทางเป็นได้อย่างราบรื่น เช่น การประกาศสถานีถัดไปที่รถไฟฟ้าจะหยุด และสถานีปลายทางที่รถไฟฟ้าจะไปถึง จากสถิติจำนวนผู้พิการ ในกรุงเทพมหานครมีจำนวนผู้พิการทางการได้ยินทั้งหมด 12,055 คน</w:t>
      </w:r>
      <w:sdt>
        <w:sdtPr>
          <w:rPr>
            <w:cs/>
          </w:rPr>
          <w:id w:val="-258981293"/>
          <w:citation/>
        </w:sdtPr>
        <w:sdtEndPr/>
        <w:sdtContent>
          <w:r w:rsidR="001804BE">
            <w:rPr>
              <w:cs/>
            </w:rPr>
            <w:fldChar w:fldCharType="begin"/>
          </w:r>
          <w:r w:rsidR="001804BE">
            <w:rPr>
              <w:cs/>
            </w:rPr>
            <w:instrText xml:space="preserve"> </w:instrText>
          </w:r>
          <w:r w:rsidR="001804BE">
            <w:rPr>
              <w:rFonts w:hint="cs"/>
            </w:rPr>
            <w:instrText xml:space="preserve">CITATION </w:instrText>
          </w:r>
          <w:r w:rsidR="001804BE">
            <w:rPr>
              <w:rFonts w:hint="cs"/>
              <w:cs/>
            </w:rPr>
            <w:instrText xml:space="preserve">กระ16 </w:instrText>
          </w:r>
          <w:r w:rsidR="001804BE">
            <w:rPr>
              <w:rFonts w:hint="cs"/>
            </w:rPr>
            <w:instrText xml:space="preserve">\l </w:instrText>
          </w:r>
          <w:r w:rsidR="001804BE">
            <w:rPr>
              <w:rFonts w:hint="cs"/>
              <w:cs/>
            </w:rPr>
            <w:instrText>1054</w:instrText>
          </w:r>
          <w:r w:rsidR="001804BE">
            <w:rPr>
              <w:cs/>
            </w:rPr>
            <w:instrText xml:space="preserve"> </w:instrText>
          </w:r>
          <w:r w:rsidR="001804BE">
            <w:rPr>
              <w:cs/>
            </w:rPr>
            <w:fldChar w:fldCharType="separate"/>
          </w:r>
          <w:r w:rsidR="00A42498">
            <w:rPr>
              <w:noProof/>
              <w:cs/>
            </w:rPr>
            <w:t xml:space="preserve"> </w:t>
          </w:r>
          <w:r w:rsidR="00A42498">
            <w:rPr>
              <w:rFonts w:hint="cs"/>
              <w:noProof/>
              <w:cs/>
            </w:rPr>
            <w:t>(กระทรวงการพัฒนาสังคมและความมั่นคงของมนุษย์</w:t>
          </w:r>
          <w:r w:rsidR="00A42498">
            <w:rPr>
              <w:rFonts w:hint="cs"/>
              <w:noProof/>
            </w:rPr>
            <w:t xml:space="preserve">, </w:t>
          </w:r>
          <w:r w:rsidR="00A42498">
            <w:rPr>
              <w:rFonts w:hint="cs"/>
              <w:noProof/>
              <w:cs/>
            </w:rPr>
            <w:t>2016)</w:t>
          </w:r>
          <w:r w:rsidR="001804BE">
            <w:rPr>
              <w:cs/>
            </w:rPr>
            <w:fldChar w:fldCharType="end"/>
          </w:r>
        </w:sdtContent>
      </w:sdt>
      <w:r>
        <w:rPr>
          <w:cs/>
        </w:rPr>
        <w:t xml:space="preserve"> ที่มีบัตรประจำตัวผู้พิการ ซึ่งการเดินทางด้วยรถไฟฟ้าที่เป็นการคมนาคมสาธารณะที่เป็นที่นิยมนั้นจะส่งผลให้ผู้โดยสารที่เป็นผู้บกพร่องทางการได้ยิน เดินทางได้ไม่สะดวกสบายเท่าที่ควร ถึงแม้ว่าจะมีการติดตั้งจอแสดงผลไว้ให้บริการในขบวนรถไฟแล้วก็ตาม แต่ก็ยังทำให้การแจ้งข่าวสารเป็นไปได้ลำบากเพราะผู้โดยสารที่บกพร่องทางการได้ยินจะต้องคอยดูที่หน้าจอการแสดงผลตลอดเวลาที่รถไฟฟ้ามีการชะลอตัว และหากรถไฟฟ้าเที่ยวนั้นมีผู้ใช้บริการเป็นจำนวนมาก ก็จะส่งผลทำให้ผู้โดยสารที่บกพร่องทางการได้ยินอาจโดนเบียดเข้าไปในจุดที่ทำให้มองจอแสดงผลได้ลำบาก </w:t>
      </w:r>
    </w:p>
    <w:p w14:paraId="7107DB16" w14:textId="1CABC360" w:rsidR="001D03D2" w:rsidRPr="007964AF" w:rsidRDefault="00661AE5" w:rsidP="00661AE5">
      <w:pPr>
        <w:ind w:firstLine="720"/>
      </w:pPr>
      <w:r>
        <w:rPr>
          <w:cs/>
        </w:rPr>
        <w:t xml:space="preserve">เพื่อให้การเดินทางด้วยรถไฟฟ้าของผู้บกพร่องทางการได้ยินสะดวกมากยิ่งขึ้น จึงจำเป็นต้องมีการแจ้งข้อมูลที่จำเป็นให้กับผู้บกพร่องทางการได้ยิน เพื่อป้องกันปัญหาการนั่งเลยสถานีที่ตัวเองต้องการจะลงหรือการลงสถานีที่ผิดพลาดเพราะข้อมูลที่ไม่เพียงพอ จึงได้พัฒนา </w:t>
      </w:r>
      <w:r>
        <w:t xml:space="preserve">Mobile Application </w:t>
      </w:r>
      <w:r>
        <w:rPr>
          <w:cs/>
        </w:rPr>
        <w:t>ที่ช่วยแจ้งข้อมูลที่สำคัญกับผู้โดยสารที่เป็นผู้บกพร่องทางการได้ยิน โดยแอปพลิเคชั่นจะแจ้งข้อมูลว่ารถไฟฟ้าที่ผู้โดยสารกำลังโดยสารอยู่นั้นผ่านสถานีอะไรมาแล้ว และสถานีถัดไปคือสถานีอะไร แสดงระยะเวลาในการเดินทางไปยังสถานีปลายทางที่ผู้ใช้จะลง พร้อมกับแจ้งเตือนเมื่อใกล้จะถึงสถานีปลายทางที่ผู้ใช้ต้องการจะลง และยังบอกข้อมูลเกี่ยวกับสถานที่ที่เป็นที่นิยมของแต่ละสถานี เช่น ร้านอาหาร ร้านเครื่องดื่ม เป็นต้น เพื่อให้ข้อมูลกับผู้ใช้เป็นตัวช่วยในการตัดสินใจเพื่อที่จะแวะลงสถานีนั้น ๆ ในการเดินทางครั้งต่อ ๆ ไป</w:t>
      </w:r>
    </w:p>
    <w:p w14:paraId="556CBFC5" w14:textId="77777777" w:rsidR="001D03D2" w:rsidRPr="007964AF" w:rsidRDefault="001D03D2" w:rsidP="001E0B65">
      <w:pPr>
        <w:pStyle w:val="Heading2"/>
      </w:pPr>
      <w:bookmarkStart w:id="9" w:name="_Toc466903163"/>
      <w:r w:rsidRPr="007964AF">
        <w:rPr>
          <w:cs/>
        </w:rPr>
        <w:t>ความมุ่งหมายและวัตถุประสงค์ของการพัฒนา</w:t>
      </w:r>
      <w:bookmarkEnd w:id="9"/>
    </w:p>
    <w:p w14:paraId="412299C8" w14:textId="77777777" w:rsidR="00A32B19" w:rsidRPr="007964AF" w:rsidRDefault="00A32B19" w:rsidP="00ED6D63">
      <w:pPr>
        <w:pStyle w:val="ListParagraph"/>
        <w:numPr>
          <w:ilvl w:val="0"/>
          <w:numId w:val="3"/>
        </w:numPr>
      </w:pPr>
      <w:r w:rsidRPr="007964AF">
        <w:rPr>
          <w:cs/>
        </w:rPr>
        <w:t xml:space="preserve">เพื่ออำนวยความสะดวกให้กับผู้ที่บกพร่องทางการได้ยินในการใช้รถไฟฟ้า </w:t>
      </w:r>
    </w:p>
    <w:p w14:paraId="389365A7" w14:textId="638AD7EF" w:rsidR="00A32B19" w:rsidRPr="007964AF" w:rsidRDefault="00A32B19" w:rsidP="00ED6D63">
      <w:pPr>
        <w:pStyle w:val="ListParagraph"/>
        <w:numPr>
          <w:ilvl w:val="0"/>
          <w:numId w:val="3"/>
        </w:numPr>
      </w:pPr>
      <w:r w:rsidRPr="007964AF">
        <w:rPr>
          <w:cs/>
        </w:rPr>
        <w:t>เพื่อช่วยให้ผู้บกพร่องทางการได้ยิงสามารถลงสถานีปลายทางที่ต้องการได้อย่างถูกต้อง</w:t>
      </w:r>
    </w:p>
    <w:p w14:paraId="2BDDA7DB" w14:textId="77777777" w:rsidR="00524D9D" w:rsidRDefault="00524D9D">
      <w:pPr>
        <w:jc w:val="left"/>
        <w:rPr>
          <w:b/>
          <w:bCs/>
          <w:sz w:val="36"/>
          <w:szCs w:val="36"/>
          <w:cs/>
        </w:rPr>
      </w:pPr>
      <w:bookmarkStart w:id="10" w:name="_Toc466903164"/>
      <w:r>
        <w:rPr>
          <w:cs/>
        </w:rPr>
        <w:lastRenderedPageBreak/>
        <w:br w:type="page"/>
      </w:r>
    </w:p>
    <w:p w14:paraId="7F429A80" w14:textId="312E3207" w:rsidR="00E2457F" w:rsidRPr="007964AF" w:rsidRDefault="00E2457F" w:rsidP="001E0B65">
      <w:pPr>
        <w:pStyle w:val="Heading2"/>
      </w:pPr>
      <w:r w:rsidRPr="007964AF">
        <w:rPr>
          <w:cs/>
        </w:rPr>
        <w:lastRenderedPageBreak/>
        <w:t>ขอบเขตของโครงงาน</w:t>
      </w:r>
      <w:bookmarkEnd w:id="10"/>
    </w:p>
    <w:p w14:paraId="777989A6" w14:textId="2F5D2F09" w:rsidR="00A32B19" w:rsidRPr="007964AF" w:rsidRDefault="00A32B19" w:rsidP="00A32B19">
      <w:pPr>
        <w:ind w:firstLine="720"/>
      </w:pPr>
      <w:r w:rsidRPr="007964AF">
        <w:rPr>
          <w:cs/>
        </w:rPr>
        <w:t xml:space="preserve">กลุ่มผู้ใช้งานที่เป็นผู้บกพร่องและผู้พิการทางการได้ยินที่โดยสารรถไฟฟ้า </w:t>
      </w:r>
      <w:r w:rsidRPr="007964AF">
        <w:t xml:space="preserve">Airport Rail Link </w:t>
      </w:r>
      <w:r w:rsidRPr="007964AF">
        <w:rPr>
          <w:cs/>
        </w:rPr>
        <w:t xml:space="preserve">โดยระบบ </w:t>
      </w:r>
      <w:proofErr w:type="spellStart"/>
      <w:r w:rsidRPr="007964AF">
        <w:t>NextStop</w:t>
      </w:r>
      <w:proofErr w:type="spellEnd"/>
      <w:r w:rsidRPr="007964AF">
        <w:t xml:space="preserve"> </w:t>
      </w:r>
      <w:r w:rsidRPr="007964AF">
        <w:rPr>
          <w:cs/>
        </w:rPr>
        <w:t xml:space="preserve">จะมีขอบเขตครอบคลุมระบบการทำงานดังนี้ </w:t>
      </w:r>
    </w:p>
    <w:p w14:paraId="0CA2A549" w14:textId="77777777" w:rsidR="00A32B19" w:rsidRPr="007964AF" w:rsidRDefault="00A32B19" w:rsidP="00ED6D63">
      <w:pPr>
        <w:pStyle w:val="ListParagraph"/>
        <w:numPr>
          <w:ilvl w:val="0"/>
          <w:numId w:val="4"/>
        </w:numPr>
      </w:pPr>
      <w:r w:rsidRPr="007964AF">
        <w:rPr>
          <w:cs/>
        </w:rPr>
        <w:t xml:space="preserve">แจ้งเตือนสถานีที่ผู้ใช้ต้องการจะลง </w:t>
      </w:r>
    </w:p>
    <w:p w14:paraId="56AB9E49" w14:textId="77777777" w:rsidR="00A32B19" w:rsidRPr="007964AF" w:rsidRDefault="00A32B19" w:rsidP="00ED6D63">
      <w:pPr>
        <w:pStyle w:val="ListParagraph"/>
        <w:numPr>
          <w:ilvl w:val="0"/>
          <w:numId w:val="4"/>
        </w:numPr>
      </w:pPr>
      <w:r w:rsidRPr="007964AF">
        <w:rPr>
          <w:cs/>
        </w:rPr>
        <w:t xml:space="preserve">แสดงเวลาในการเดินทางจากตำแหน่งปัจจุบันถึงสถานีที่ผู้ใช้จะลง </w:t>
      </w:r>
    </w:p>
    <w:p w14:paraId="10E43C46" w14:textId="77777777" w:rsidR="00A32B19" w:rsidRPr="007964AF" w:rsidRDefault="00A32B19" w:rsidP="00ED6D63">
      <w:pPr>
        <w:pStyle w:val="ListParagraph"/>
        <w:numPr>
          <w:ilvl w:val="0"/>
          <w:numId w:val="4"/>
        </w:numPr>
      </w:pPr>
      <w:r w:rsidRPr="007964AF">
        <w:rPr>
          <w:cs/>
        </w:rPr>
        <w:t xml:space="preserve">แสดงตำแหน่งว่าปัจจุบันอยู่สถานีไหนของระบบขนส่งรถไฟฟ้า </w:t>
      </w:r>
      <w:r w:rsidRPr="007964AF">
        <w:t xml:space="preserve">Airport Rail Link </w:t>
      </w:r>
      <w:r w:rsidRPr="007964AF">
        <w:rPr>
          <w:cs/>
        </w:rPr>
        <w:t xml:space="preserve">และ </w:t>
      </w:r>
      <w:r w:rsidRPr="007964AF">
        <w:t>BTS</w:t>
      </w:r>
    </w:p>
    <w:p w14:paraId="1EE91689" w14:textId="77777777" w:rsidR="00A32B19" w:rsidRPr="007964AF" w:rsidRDefault="00A32B19" w:rsidP="00ED6D63">
      <w:pPr>
        <w:pStyle w:val="ListParagraph"/>
        <w:numPr>
          <w:ilvl w:val="0"/>
          <w:numId w:val="4"/>
        </w:numPr>
      </w:pPr>
      <w:r w:rsidRPr="007964AF">
        <w:rPr>
          <w:cs/>
        </w:rPr>
        <w:t>รายละเอียดของแต่ละสถานี เช่น สิ่งอำนวยความสะดวกผู้บกพร่องทางการได้ยิน</w:t>
      </w:r>
      <w:r w:rsidRPr="007964AF">
        <w:t xml:space="preserve">, </w:t>
      </w:r>
      <w:r w:rsidRPr="007964AF">
        <w:rPr>
          <w:cs/>
        </w:rPr>
        <w:t>ส่วนเชื่อมต่อ</w:t>
      </w:r>
      <w:r w:rsidRPr="007964AF">
        <w:t xml:space="preserve">, Money Exchange </w:t>
      </w:r>
      <w:r w:rsidRPr="007964AF">
        <w:rPr>
          <w:cs/>
        </w:rPr>
        <w:t xml:space="preserve">เป็นต้น </w:t>
      </w:r>
    </w:p>
    <w:p w14:paraId="6F1235B9" w14:textId="77777777" w:rsidR="00A32B19" w:rsidRPr="007964AF" w:rsidRDefault="00A32B19" w:rsidP="00ED6D63">
      <w:pPr>
        <w:pStyle w:val="ListParagraph"/>
        <w:numPr>
          <w:ilvl w:val="0"/>
          <w:numId w:val="4"/>
        </w:numPr>
      </w:pPr>
      <w:r w:rsidRPr="007964AF">
        <w:rPr>
          <w:cs/>
        </w:rPr>
        <w:t xml:space="preserve">แนะนำสถานที่ที่เป็นที่นิยมในบริเวณใกล้เคียงสถานี เช่น ร้านอาหาร เป็นต้น </w:t>
      </w:r>
    </w:p>
    <w:p w14:paraId="7199B4B2" w14:textId="7B049668" w:rsidR="00E2457F" w:rsidRPr="007964AF" w:rsidRDefault="00A32B19" w:rsidP="00A32B19">
      <w:pPr>
        <w:ind w:firstLine="360"/>
      </w:pPr>
      <w:r w:rsidRPr="007964AF">
        <w:rPr>
          <w:cs/>
        </w:rPr>
        <w:t>ซึ่งโปรแกรมทำงานภายใต้ระบบปฏิบัติการ</w:t>
      </w:r>
      <w:r w:rsidR="00C673A3">
        <w:t xml:space="preserve"> </w:t>
      </w:r>
      <w:proofErr w:type="spellStart"/>
      <w:r w:rsidR="00C673A3">
        <w:t>Andriod</w:t>
      </w:r>
      <w:proofErr w:type="spellEnd"/>
      <w:r w:rsidRPr="007964AF">
        <w:rPr>
          <w:cs/>
        </w:rPr>
        <w:t xml:space="preserve"> </w:t>
      </w:r>
      <w:r w:rsidR="00C673A3">
        <w:rPr>
          <w:rFonts w:hint="cs"/>
          <w:cs/>
        </w:rPr>
        <w:t>ตั้งแต่เวอร์ชั่น 4.4 ขึ้นไป</w:t>
      </w:r>
      <w:r w:rsidRPr="007964AF">
        <w:rPr>
          <w:cs/>
        </w:rPr>
        <w:t xml:space="preserve"> พัฒนาระบบเบื้องหลังโดยใช้ภาษา </w:t>
      </w:r>
      <w:r w:rsidR="00C673A3">
        <w:t>Java</w:t>
      </w:r>
      <w:r w:rsidRPr="007964AF">
        <w:t xml:space="preserve"> </w:t>
      </w:r>
      <w:r w:rsidRPr="007964AF">
        <w:rPr>
          <w:cs/>
        </w:rPr>
        <w:t>ซึ่งจะใช้การจับตำแหน่งของผู้ใช้เพื่อใช้ในการระบุสถานที่ว่าปัจจุบันอยู่สถานีใด คำนวณเวลาที่จะใช้จนถึงสถานีปลายทาง ทำการแจ้งเตือนเมื่อใกล้ถึงสถานีปลายทาง และมีการบอกสถานที่ท่องเที่ยวบริเวณรอบสถานีของแต่ละสถานี</w:t>
      </w:r>
    </w:p>
    <w:p w14:paraId="30B6087A" w14:textId="77777777" w:rsidR="00E2457F" w:rsidRPr="007964AF" w:rsidRDefault="00E2457F" w:rsidP="001E0B65">
      <w:pPr>
        <w:pStyle w:val="Heading2"/>
      </w:pPr>
      <w:bookmarkStart w:id="11" w:name="_Toc466903165"/>
      <w:r w:rsidRPr="007964AF">
        <w:rPr>
          <w:cs/>
        </w:rPr>
        <w:t>ขั้นตอนการออกแบบและพัฒนาระบบ</w:t>
      </w:r>
      <w:bookmarkEnd w:id="11"/>
    </w:p>
    <w:p w14:paraId="526FF4E1" w14:textId="01CBE96E" w:rsidR="00E2457F" w:rsidRPr="007964AF" w:rsidRDefault="00E2457F" w:rsidP="00ED6D63">
      <w:pPr>
        <w:pStyle w:val="ListParagraph"/>
        <w:numPr>
          <w:ilvl w:val="0"/>
          <w:numId w:val="2"/>
        </w:numPr>
      </w:pPr>
      <w:r w:rsidRPr="007964AF">
        <w:rPr>
          <w:cs/>
        </w:rPr>
        <w:t xml:space="preserve">ศึกษาความรู้ที่ต้องใช้ในการพัฒนาแอปพลิเคชันในระบปฏิบัติการ </w:t>
      </w:r>
      <w:r w:rsidR="00C673A3">
        <w:t>Android</w:t>
      </w:r>
      <w:r w:rsidRPr="007964AF">
        <w:t xml:space="preserve"> </w:t>
      </w:r>
      <w:r w:rsidRPr="007964AF">
        <w:rPr>
          <w:cs/>
        </w:rPr>
        <w:t>โดย</w:t>
      </w:r>
      <w:r w:rsidR="00C673A3">
        <w:rPr>
          <w:rFonts w:hint="cs"/>
          <w:cs/>
        </w:rPr>
        <w:t xml:space="preserve">ใช้ภาษา </w:t>
      </w:r>
      <w:r w:rsidR="00C673A3">
        <w:t>Java</w:t>
      </w:r>
      <w:r w:rsidRPr="007964AF">
        <w:t xml:space="preserve"> </w:t>
      </w:r>
    </w:p>
    <w:p w14:paraId="2C123D4C" w14:textId="77777777" w:rsidR="00E2457F" w:rsidRPr="007964AF" w:rsidRDefault="00E2457F" w:rsidP="00ED6D63">
      <w:pPr>
        <w:pStyle w:val="ListParagraph"/>
        <w:numPr>
          <w:ilvl w:val="0"/>
          <w:numId w:val="2"/>
        </w:numPr>
      </w:pPr>
      <w:r w:rsidRPr="007964AF">
        <w:rPr>
          <w:cs/>
        </w:rPr>
        <w:t xml:space="preserve">ศึกษาวิธีการใช้ </w:t>
      </w:r>
      <w:r w:rsidRPr="007964AF">
        <w:t xml:space="preserve">Foursquare API </w:t>
      </w:r>
      <w:r w:rsidRPr="007964AF">
        <w:rPr>
          <w:cs/>
        </w:rPr>
        <w:t>ในการติดต่อขอข้อมูลมาใช้ในแอปพลิเคชัน</w:t>
      </w:r>
    </w:p>
    <w:p w14:paraId="52C6531E" w14:textId="77777777" w:rsidR="00E2457F" w:rsidRPr="007964AF" w:rsidRDefault="00E2457F" w:rsidP="00ED6D63">
      <w:pPr>
        <w:pStyle w:val="ListParagraph"/>
        <w:numPr>
          <w:ilvl w:val="0"/>
          <w:numId w:val="2"/>
        </w:numPr>
      </w:pPr>
      <w:r w:rsidRPr="007964AF">
        <w:rPr>
          <w:cs/>
        </w:rPr>
        <w:t>เก็บข้อมูลความต้องการของผู้บกพร่องทางการได้ยิน</w:t>
      </w:r>
    </w:p>
    <w:p w14:paraId="1D6F7CD1" w14:textId="77777777" w:rsidR="00E2457F" w:rsidRPr="007964AF" w:rsidRDefault="00E2457F" w:rsidP="00ED6D63">
      <w:pPr>
        <w:pStyle w:val="ListParagraph"/>
        <w:numPr>
          <w:ilvl w:val="0"/>
          <w:numId w:val="2"/>
        </w:numPr>
      </w:pPr>
      <w:r w:rsidRPr="007964AF">
        <w:rPr>
          <w:cs/>
        </w:rPr>
        <w:t>กำหนดขอบเขตของแอปพลิเคชัน</w:t>
      </w:r>
    </w:p>
    <w:p w14:paraId="59142C60" w14:textId="77777777" w:rsidR="00E2457F" w:rsidRPr="007964AF" w:rsidRDefault="00E2457F" w:rsidP="00ED6D63">
      <w:pPr>
        <w:pStyle w:val="ListParagraph"/>
        <w:numPr>
          <w:ilvl w:val="0"/>
          <w:numId w:val="2"/>
        </w:numPr>
      </w:pPr>
      <w:r w:rsidRPr="007964AF">
        <w:rPr>
          <w:cs/>
        </w:rPr>
        <w:t xml:space="preserve">ออกแบบส่วนติดต่อกับผู้ใช้ตามหลัก </w:t>
      </w:r>
      <w:r w:rsidRPr="007964AF">
        <w:t xml:space="preserve">UX </w:t>
      </w:r>
      <w:r w:rsidRPr="007964AF">
        <w:rPr>
          <w:cs/>
        </w:rPr>
        <w:t xml:space="preserve">และ </w:t>
      </w:r>
      <w:r w:rsidRPr="007964AF">
        <w:t xml:space="preserve">UI </w:t>
      </w:r>
      <w:r w:rsidRPr="007964AF">
        <w:rPr>
          <w:cs/>
        </w:rPr>
        <w:t>ที่ดี</w:t>
      </w:r>
    </w:p>
    <w:p w14:paraId="75F73F88" w14:textId="77777777" w:rsidR="00E2457F" w:rsidRPr="007964AF" w:rsidRDefault="00E2457F" w:rsidP="00ED6D63">
      <w:pPr>
        <w:pStyle w:val="ListParagraph"/>
        <w:numPr>
          <w:ilvl w:val="0"/>
          <w:numId w:val="2"/>
        </w:numPr>
      </w:pPr>
      <w:r w:rsidRPr="007964AF">
        <w:rPr>
          <w:cs/>
        </w:rPr>
        <w:t xml:space="preserve">นำ </w:t>
      </w:r>
      <w:r w:rsidRPr="007964AF">
        <w:t xml:space="preserve">prototype </w:t>
      </w:r>
      <w:r w:rsidRPr="007964AF">
        <w:rPr>
          <w:cs/>
        </w:rPr>
        <w:t>ไปทดสอบกับผู้ใช้งาน และนำผลการทดสอบกลับมาปรับปรุง</w:t>
      </w:r>
    </w:p>
    <w:p w14:paraId="294D2A63" w14:textId="77777777" w:rsidR="00E2457F" w:rsidRPr="007964AF" w:rsidRDefault="00E2457F" w:rsidP="00ED6D63">
      <w:pPr>
        <w:pStyle w:val="ListParagraph"/>
        <w:numPr>
          <w:ilvl w:val="0"/>
          <w:numId w:val="2"/>
        </w:numPr>
      </w:pPr>
      <w:r w:rsidRPr="007964AF">
        <w:rPr>
          <w:cs/>
        </w:rPr>
        <w:t>พัฒนาระบบในส่วนที่ถือเป็นระบบหลักของระบบ</w:t>
      </w:r>
    </w:p>
    <w:p w14:paraId="105FD3B0" w14:textId="77777777" w:rsidR="00E2457F" w:rsidRPr="007964AF" w:rsidRDefault="00E2457F" w:rsidP="00ED6D63">
      <w:pPr>
        <w:pStyle w:val="ListParagraph"/>
        <w:numPr>
          <w:ilvl w:val="0"/>
          <w:numId w:val="2"/>
        </w:numPr>
      </w:pPr>
      <w:r w:rsidRPr="007964AF">
        <w:rPr>
          <w:cs/>
        </w:rPr>
        <w:t>พัฒนาระบบทั้งหมด</w:t>
      </w:r>
    </w:p>
    <w:p w14:paraId="4748B17F" w14:textId="77777777" w:rsidR="00E2457F" w:rsidRPr="007964AF" w:rsidRDefault="00E2457F" w:rsidP="00ED6D63">
      <w:pPr>
        <w:pStyle w:val="ListParagraph"/>
        <w:numPr>
          <w:ilvl w:val="0"/>
          <w:numId w:val="2"/>
        </w:numPr>
      </w:pPr>
      <w:r w:rsidRPr="007964AF">
        <w:rPr>
          <w:cs/>
        </w:rPr>
        <w:t>ทดลองใช้ระบบ และปรับปรุงข้อผิดพลาดที่พบ</w:t>
      </w:r>
    </w:p>
    <w:p w14:paraId="1C5A9854" w14:textId="77777777" w:rsidR="00524D9D" w:rsidRDefault="00524D9D">
      <w:pPr>
        <w:jc w:val="left"/>
        <w:rPr>
          <w:b/>
          <w:bCs/>
          <w:sz w:val="36"/>
          <w:szCs w:val="36"/>
          <w:cs/>
        </w:rPr>
      </w:pPr>
      <w:bookmarkStart w:id="12" w:name="_Toc466903166"/>
      <w:r>
        <w:rPr>
          <w:cs/>
        </w:rPr>
        <w:br w:type="page"/>
      </w:r>
    </w:p>
    <w:p w14:paraId="4ACE3592" w14:textId="242BA705" w:rsidR="00E2457F" w:rsidRPr="007964AF" w:rsidRDefault="00E2457F" w:rsidP="001E0B65">
      <w:pPr>
        <w:pStyle w:val="Heading2"/>
      </w:pPr>
      <w:r w:rsidRPr="007964AF">
        <w:rPr>
          <w:cs/>
        </w:rPr>
        <w:lastRenderedPageBreak/>
        <w:t>ประโยชน์ที่คาดว่าจะได้รับ</w:t>
      </w:r>
      <w:bookmarkEnd w:id="12"/>
    </w:p>
    <w:p w14:paraId="63E9F31C" w14:textId="59069C60" w:rsidR="00312CD8" w:rsidRPr="007964AF" w:rsidRDefault="00312CD8" w:rsidP="00312CD8">
      <w:pPr>
        <w:ind w:firstLine="576"/>
        <w:rPr>
          <w:cs/>
        </w:rPr>
      </w:pPr>
      <w:r w:rsidRPr="007964AF">
        <w:rPr>
          <w:cs/>
        </w:rPr>
        <w:t xml:space="preserve">ช่วยให้ผู้บกพร่องทางการได้ยินสามารถเดินทางด้วยรถไฟฟ้าได้สะดวกมากยิ่งขึ้น บอกข้อมูลที่สำคัญของแต่ละสถานีเช่น </w:t>
      </w:r>
      <w:r w:rsidR="00C673A3">
        <w:rPr>
          <w:rFonts w:hint="cs"/>
          <w:cs/>
        </w:rPr>
        <w:t xml:space="preserve">จุดเชื่อมต่อไปยังระบบขนส่งอื่นๆ ตู้ </w:t>
      </w:r>
      <w:r w:rsidR="00C673A3">
        <w:t xml:space="preserve">ATM </w:t>
      </w:r>
      <w:r w:rsidRPr="007964AF">
        <w:rPr>
          <w:cs/>
        </w:rPr>
        <w:t xml:space="preserve">เป็นต้น มีระบบแจ้งเตือนเมื่อใกล้ถึงสถานีปลายทางที่ผู้ใช้ต้องการจะลง เพื่อให้ผู้ใช้เตรียมตัวลงสถานีปลายทางที่ตัวเองต้องการได้อย่างทันท่วงที </w:t>
      </w:r>
      <w:r w:rsidR="00C4467C">
        <w:rPr>
          <w:cs/>
        </w:rPr>
        <w:t>แอปพลิเคชัน</w:t>
      </w:r>
      <w:r w:rsidRPr="007964AF">
        <w:rPr>
          <w:cs/>
        </w:rPr>
        <w:t>ยังมีข้อมูลเกี่ยวกับสถานที่เป็นที่นิยมบริเวณรอบสถานี เช่น ร้านอาหาร</w:t>
      </w:r>
      <w:r w:rsidRPr="007964AF">
        <w:t xml:space="preserve">, </w:t>
      </w:r>
      <w:r w:rsidRPr="007964AF">
        <w:rPr>
          <w:cs/>
        </w:rPr>
        <w:t>เครื่องดื่ม เพื่อเป็นตัวตัดสินใจในการแวะเยี่ยมชมในการเดินทางครั้งถัดไป</w:t>
      </w:r>
    </w:p>
    <w:p w14:paraId="2120678B" w14:textId="77777777" w:rsidR="00312CD8" w:rsidRPr="007964AF" w:rsidRDefault="00312CD8" w:rsidP="00312CD8">
      <w:pPr>
        <w:rPr>
          <w:cs/>
        </w:rPr>
      </w:pPr>
      <w:r w:rsidRPr="007964AF">
        <w:rPr>
          <w:cs/>
        </w:rPr>
        <w:br w:type="page"/>
      </w:r>
    </w:p>
    <w:p w14:paraId="73310853" w14:textId="77777777" w:rsidR="00312CD8" w:rsidRPr="007964AF" w:rsidRDefault="00312CD8" w:rsidP="001E0B65">
      <w:pPr>
        <w:pStyle w:val="Heading1"/>
      </w:pPr>
      <w:r w:rsidRPr="007964AF">
        <w:rPr>
          <w:cs/>
        </w:rPr>
        <w:lastRenderedPageBreak/>
        <w:br/>
      </w:r>
      <w:bookmarkStart w:id="13" w:name="_Toc466903167"/>
      <w:r w:rsidRPr="007964AF">
        <w:rPr>
          <w:cs/>
        </w:rPr>
        <w:t>การทบทวนวรรณกรรมที่เกี่ยวข้อง</w:t>
      </w:r>
      <w:bookmarkEnd w:id="13"/>
    </w:p>
    <w:p w14:paraId="3B194746" w14:textId="51ABD511" w:rsidR="00312CD8" w:rsidRPr="007964AF" w:rsidRDefault="00C673A3" w:rsidP="001E0B65">
      <w:pPr>
        <w:pStyle w:val="Heading2"/>
      </w:pPr>
      <w:r>
        <w:t>Android</w:t>
      </w:r>
    </w:p>
    <w:p w14:paraId="53D00A4A" w14:textId="1BE80134" w:rsidR="00312CD8" w:rsidRPr="00AF6701" w:rsidRDefault="00312CD8" w:rsidP="00312CD8">
      <w:pPr>
        <w:ind w:firstLine="576"/>
        <w:rPr>
          <w:cs/>
        </w:rPr>
      </w:pPr>
      <w:r w:rsidRPr="007964AF">
        <w:rPr>
          <w:cs/>
        </w:rPr>
        <w:t xml:space="preserve">ระบบปฏิบัติการ </w:t>
      </w:r>
      <w:r w:rsidR="00DD5873">
        <w:t>A</w:t>
      </w:r>
      <w:r w:rsidR="00AF6701">
        <w:t>ndr</w:t>
      </w:r>
      <w:r w:rsidR="00DD5873">
        <w:t>o</w:t>
      </w:r>
      <w:r w:rsidR="00AF6701">
        <w:t>i</w:t>
      </w:r>
      <w:r w:rsidR="00DD5873">
        <w:t xml:space="preserve">d </w:t>
      </w:r>
      <w:r w:rsidR="00DD5873">
        <w:rPr>
          <w:rFonts w:hint="cs"/>
          <w:cs/>
        </w:rPr>
        <w:t xml:space="preserve">เป็นระบบปฏิบัติการแบบ </w:t>
      </w:r>
      <w:r w:rsidR="00DD5873">
        <w:t>Open Source</w:t>
      </w:r>
      <w:r w:rsidRPr="007964AF">
        <w:t xml:space="preserve"> </w:t>
      </w:r>
      <w:r w:rsidRPr="007964AF">
        <w:rPr>
          <w:cs/>
        </w:rPr>
        <w:t xml:space="preserve">ที่พัฒนาโดยบริษัท </w:t>
      </w:r>
      <w:r w:rsidR="00DD5873">
        <w:t xml:space="preserve">Google </w:t>
      </w:r>
      <w:r w:rsidR="00DD4D78">
        <w:rPr>
          <w:rFonts w:hint="cs"/>
          <w:cs/>
        </w:rPr>
        <w:t xml:space="preserve">ซึ่งเปิดให้สามารถนำไปพัฒนาและใช้ต่อได้ จึงทำให้มีอุปกรณ์ที่ใช้ระบบปฏิบัติการ </w:t>
      </w:r>
      <w:r w:rsidR="00DD4D78">
        <w:t>Android</w:t>
      </w:r>
      <w:r w:rsidR="00DD4D78">
        <w:rPr>
          <w:rFonts w:hint="cs"/>
          <w:cs/>
        </w:rPr>
        <w:t xml:space="preserve"> เป็นจำนวนมาก ซึ่งระบบปฏิบัติการนี้สามารถทำงานได้บน</w:t>
      </w:r>
      <w:r w:rsidR="00AF6701">
        <w:rPr>
          <w:rFonts w:hint="cs"/>
          <w:cs/>
        </w:rPr>
        <w:t xml:space="preserve">หน้าจอและความละเอียดที่หลากหลาย บนอุปกรณ์ที่มีประสิทธิภาพในแต่ละระดับได้ ซึ่งการใช้งานแอปพลิเคชันบนผู้ใช้สามารถทำการติดตั้งได้จาก </w:t>
      </w:r>
      <w:r w:rsidR="00AF6701">
        <w:t xml:space="preserve">Play Store </w:t>
      </w:r>
      <w:r w:rsidR="00AF6701">
        <w:rPr>
          <w:rFonts w:hint="cs"/>
          <w:cs/>
        </w:rPr>
        <w:t xml:space="preserve">และการนำไฟล์ </w:t>
      </w:r>
      <w:r w:rsidR="00AF6701">
        <w:t xml:space="preserve">APK </w:t>
      </w:r>
      <w:r w:rsidR="00AF6701">
        <w:rPr>
          <w:rFonts w:hint="cs"/>
          <w:cs/>
        </w:rPr>
        <w:t>มาติดตั้งโดยตรงได้</w:t>
      </w:r>
    </w:p>
    <w:p w14:paraId="3017F0D6" w14:textId="6D2A0100" w:rsidR="00AF6701" w:rsidRPr="00AF6701" w:rsidRDefault="00AF6701" w:rsidP="001E0B65">
      <w:pPr>
        <w:pStyle w:val="Heading2"/>
      </w:pPr>
      <w:r>
        <w:t>Android Studio</w:t>
      </w:r>
    </w:p>
    <w:p w14:paraId="60030909" w14:textId="483BB41F" w:rsidR="00312CD8" w:rsidRPr="007964AF" w:rsidRDefault="00312CD8" w:rsidP="00312CD8">
      <w:pPr>
        <w:ind w:firstLine="576"/>
      </w:pPr>
      <w:r w:rsidRPr="007964AF">
        <w:rPr>
          <w:cs/>
        </w:rPr>
        <w:t xml:space="preserve">เป็นเครื่องมือพัฒนาของ </w:t>
      </w:r>
      <w:r w:rsidR="00AF6701">
        <w:t xml:space="preserve">Google </w:t>
      </w:r>
      <w:r w:rsidRPr="007964AF">
        <w:rPr>
          <w:cs/>
        </w:rPr>
        <w:t>ที่ใช้ในการพัฒนา</w:t>
      </w:r>
      <w:r w:rsidR="00C4467C">
        <w:rPr>
          <w:cs/>
        </w:rPr>
        <w:t>แอปพลิเคชัน</w:t>
      </w:r>
      <w:r w:rsidRPr="007964AF">
        <w:rPr>
          <w:cs/>
        </w:rPr>
        <w:t>ลง</w:t>
      </w:r>
      <w:r w:rsidR="00AF6701">
        <w:t xml:space="preserve"> Android</w:t>
      </w:r>
      <w:r w:rsidRPr="007964AF">
        <w:rPr>
          <w:cs/>
        </w:rPr>
        <w:t xml:space="preserve"> </w:t>
      </w:r>
      <w:r w:rsidR="00561574">
        <w:rPr>
          <w:rFonts w:hint="cs"/>
          <w:cs/>
        </w:rPr>
        <w:t xml:space="preserve">ใช้สำหรับการพัฒนาแอปพลิเคชัน ด้วยภาษา </w:t>
      </w:r>
      <w:r w:rsidR="00561574">
        <w:t xml:space="preserve">Java </w:t>
      </w:r>
      <w:r w:rsidR="00561574">
        <w:rPr>
          <w:rFonts w:hint="cs"/>
          <w:cs/>
        </w:rPr>
        <w:t xml:space="preserve">ซึงเป็นเครื่องมือที่ช่วยให้นักพัฒนาสามารถพัฒนาได้อย่างเป็นระบบ โดยที่จะครอบคลุมตั้งแต่การสร้างโปรเจคไปจนถึงการ สร้างไฟล์ </w:t>
      </w:r>
      <w:r w:rsidR="00561574">
        <w:t xml:space="preserve">APK </w:t>
      </w:r>
      <w:r w:rsidR="00561574">
        <w:rPr>
          <w:rFonts w:hint="cs"/>
          <w:cs/>
        </w:rPr>
        <w:t xml:space="preserve">เพื่อที่จะอัพขึ้น </w:t>
      </w:r>
      <w:r w:rsidR="00561574">
        <w:t xml:space="preserve">Play Store </w:t>
      </w:r>
    </w:p>
    <w:p w14:paraId="6F7E8E23" w14:textId="5CF314CA" w:rsidR="00312CD8" w:rsidRPr="007964AF" w:rsidRDefault="00AF6701" w:rsidP="001E0B65">
      <w:pPr>
        <w:pStyle w:val="Heading2"/>
      </w:pPr>
      <w:r>
        <w:t>Java</w:t>
      </w:r>
    </w:p>
    <w:p w14:paraId="651FB5D2" w14:textId="23E1B776" w:rsidR="00312CD8" w:rsidRPr="007964AF" w:rsidRDefault="00B743B8" w:rsidP="00312CD8">
      <w:pPr>
        <w:ind w:firstLine="576"/>
        <w:rPr>
          <w:rFonts w:eastAsiaTheme="majorBidi"/>
        </w:rPr>
      </w:pPr>
      <w:r>
        <w:rPr>
          <w:rFonts w:eastAsiaTheme="majorBidi" w:hint="cs"/>
          <w:cs/>
        </w:rPr>
        <w:t>ภาษา</w:t>
      </w:r>
      <w:r>
        <w:rPr>
          <w:rFonts w:eastAsiaTheme="majorBidi"/>
        </w:rPr>
        <w:t xml:space="preserve"> Java </w:t>
      </w:r>
      <w:r>
        <w:rPr>
          <w:rFonts w:eastAsiaTheme="majorBidi" w:hint="cs"/>
          <w:cs/>
        </w:rPr>
        <w:t xml:space="preserve">เป็นภาษาที่ถูกใช้ในการเขียนโปรแกรมอย่างแพร่หลาย โดยมีบริษัท </w:t>
      </w:r>
      <w:r>
        <w:rPr>
          <w:rFonts w:eastAsiaTheme="majorBidi"/>
        </w:rPr>
        <w:t>Oracle</w:t>
      </w:r>
      <w:r w:rsidR="00FD7BBE">
        <w:rPr>
          <w:rFonts w:eastAsiaTheme="majorBidi" w:hint="cs"/>
          <w:cs/>
        </w:rPr>
        <w:t xml:space="preserve"> เป็นผู้พัฒนาอยู่ในปัจจุบัน </w:t>
      </w:r>
      <w:r w:rsidR="008010B8">
        <w:rPr>
          <w:rFonts w:eastAsiaTheme="majorBidi" w:hint="cs"/>
          <w:cs/>
        </w:rPr>
        <w:t>โดยสามารถใช้ในการพัฒนาโปรแกรม</w:t>
      </w:r>
      <w:r w:rsidR="008D7D75">
        <w:rPr>
          <w:rFonts w:eastAsiaTheme="majorBidi" w:hint="cs"/>
          <w:cs/>
        </w:rPr>
        <w:t>ได้หลายรูปแบบ เช่น เว็บ โปรแกรม</w:t>
      </w:r>
      <w:r w:rsidR="00F1189D">
        <w:rPr>
          <w:rFonts w:eastAsiaTheme="majorBidi" w:hint="cs"/>
          <w:cs/>
        </w:rPr>
        <w:t>ทั่วไป แอปพลิเคชั่น</w:t>
      </w:r>
      <w:r w:rsidR="00296B8A">
        <w:rPr>
          <w:rFonts w:eastAsiaTheme="majorBidi" w:hint="cs"/>
          <w:cs/>
        </w:rPr>
        <w:t>บน</w:t>
      </w:r>
      <w:r w:rsidR="00F1189D">
        <w:rPr>
          <w:rFonts w:eastAsiaTheme="majorBidi" w:hint="cs"/>
          <w:cs/>
        </w:rPr>
        <w:t xml:space="preserve">มือถือ เซิฟเวอร์ </w:t>
      </w:r>
      <w:r w:rsidR="00296B8A">
        <w:rPr>
          <w:rFonts w:eastAsiaTheme="majorBidi" w:hint="cs"/>
          <w:cs/>
        </w:rPr>
        <w:t>เป็นต้น</w:t>
      </w:r>
      <w:r w:rsidR="008010B8">
        <w:rPr>
          <w:rFonts w:eastAsiaTheme="majorBidi" w:hint="cs"/>
          <w:cs/>
        </w:rPr>
        <w:t xml:space="preserve"> </w:t>
      </w:r>
      <w:r w:rsidR="00296B8A">
        <w:rPr>
          <w:rFonts w:eastAsiaTheme="majorBidi" w:hint="cs"/>
          <w:cs/>
        </w:rPr>
        <w:t>ทำให้</w:t>
      </w:r>
      <w:r w:rsidR="001969DF">
        <w:rPr>
          <w:rFonts w:eastAsiaTheme="majorBidi" w:hint="cs"/>
          <w:cs/>
        </w:rPr>
        <w:t>มีการใช้งานอย่างแพร่หลาย</w:t>
      </w:r>
      <w:r w:rsidR="00296B8A">
        <w:rPr>
          <w:rFonts w:eastAsiaTheme="majorBidi" w:hint="cs"/>
          <w:cs/>
        </w:rPr>
        <w:t>ในปัจจุบัน</w:t>
      </w:r>
      <w:r w:rsidR="001969DF">
        <w:rPr>
          <w:rFonts w:eastAsiaTheme="majorBidi" w:hint="cs"/>
          <w:cs/>
        </w:rPr>
        <w:t xml:space="preserve"> </w:t>
      </w:r>
      <w:r w:rsidR="00383545">
        <w:rPr>
          <w:rFonts w:eastAsiaTheme="majorBidi" w:hint="cs"/>
          <w:cs/>
        </w:rPr>
        <w:t>ซึ่งการใช้งานจำเป็นต้องมีการ</w:t>
      </w:r>
      <w:r w:rsidR="00F22A0B">
        <w:rPr>
          <w:rFonts w:eastAsiaTheme="majorBidi" w:hint="cs"/>
          <w:cs/>
        </w:rPr>
        <w:t>ติดตั้ง</w:t>
      </w:r>
      <w:r w:rsidR="00383545">
        <w:rPr>
          <w:rFonts w:eastAsiaTheme="majorBidi" w:hint="cs"/>
          <w:cs/>
        </w:rPr>
        <w:t xml:space="preserve"> </w:t>
      </w:r>
      <w:r w:rsidR="00383545">
        <w:rPr>
          <w:rFonts w:eastAsiaTheme="majorBidi"/>
        </w:rPr>
        <w:t xml:space="preserve">Java </w:t>
      </w:r>
      <w:r w:rsidR="00E92F98">
        <w:rPr>
          <w:rFonts w:eastAsiaTheme="majorBidi" w:hint="cs"/>
          <w:cs/>
        </w:rPr>
        <w:t>บนเครื่อ</w:t>
      </w:r>
      <w:r w:rsidR="00094CC1">
        <w:rPr>
          <w:rFonts w:eastAsiaTheme="majorBidi" w:hint="cs"/>
          <w:cs/>
        </w:rPr>
        <w:t>ง</w:t>
      </w:r>
      <w:r w:rsidR="00F22A0B">
        <w:rPr>
          <w:rFonts w:eastAsiaTheme="majorBidi" w:hint="cs"/>
          <w:cs/>
        </w:rPr>
        <w:t>ก่อน</w:t>
      </w:r>
      <w:r w:rsidR="00383545">
        <w:rPr>
          <w:rFonts w:eastAsiaTheme="majorBidi" w:hint="cs"/>
          <w:cs/>
        </w:rPr>
        <w:t>การใช้งาน</w:t>
      </w:r>
    </w:p>
    <w:p w14:paraId="0C8F22B7" w14:textId="77777777" w:rsidR="00312CD8" w:rsidRPr="007964AF" w:rsidRDefault="00312CD8" w:rsidP="001E0B65">
      <w:pPr>
        <w:pStyle w:val="Heading2"/>
      </w:pPr>
      <w:bookmarkStart w:id="14" w:name="_Toc466903171"/>
      <w:r w:rsidRPr="007964AF">
        <w:t>Foursquare API</w:t>
      </w:r>
      <w:bookmarkEnd w:id="14"/>
    </w:p>
    <w:p w14:paraId="6A338FC2" w14:textId="366FCA89" w:rsidR="00312CD8" w:rsidRPr="007964AF" w:rsidRDefault="00312CD8" w:rsidP="00312CD8">
      <w:pPr>
        <w:ind w:firstLine="576"/>
      </w:pPr>
      <w:r w:rsidRPr="007964AF">
        <w:rPr>
          <w:cs/>
        </w:rPr>
        <w:t xml:space="preserve">เป็นบริการของ </w:t>
      </w:r>
      <w:r w:rsidRPr="007964AF">
        <w:t xml:space="preserve">Foursquare </w:t>
      </w:r>
      <w:r w:rsidRPr="007964AF">
        <w:rPr>
          <w:cs/>
        </w:rPr>
        <w:t xml:space="preserve">ในการให้บริการข้อมูลของสถานที่ต่างๆ  โดยผ่านอินเทอร์เน็ต โดยผู้พัฒนาจะต้องทำการลงทะเบียนเพื่อขอสิทธิ์ในการใช้งาน โดยระบบมีการใช้ </w:t>
      </w:r>
      <w:r w:rsidRPr="007964AF">
        <w:t xml:space="preserve">RESTful </w:t>
      </w:r>
      <w:r w:rsidRPr="007964AF">
        <w:rPr>
          <w:cs/>
        </w:rPr>
        <w:t xml:space="preserve">และรองรับ </w:t>
      </w:r>
      <w:r w:rsidRPr="007964AF">
        <w:t xml:space="preserve">XML, JSON, JSONP </w:t>
      </w:r>
      <w:r w:rsidRPr="007964AF">
        <w:rPr>
          <w:cs/>
        </w:rPr>
        <w:t>ในการส่งข้อมูล ซึ่งมีความสามารถในการค้นหาสถานที่ต่าง ๆ อย่างเป็นหมวดหมู่ และสามารถระบุขนาดบริเวณรอบพิกัดที่จะต้องการค้นหาได้</w:t>
      </w:r>
      <w:sdt>
        <w:sdtPr>
          <w:rPr>
            <w:cs/>
          </w:rPr>
          <w:id w:val="-1724137286"/>
          <w:citation/>
        </w:sdtPr>
        <w:sdtEndPr/>
        <w:sdtContent>
          <w:r w:rsidR="00761A27">
            <w:rPr>
              <w:cs/>
            </w:rPr>
            <w:fldChar w:fldCharType="begin"/>
          </w:r>
          <w:r w:rsidR="00761A27">
            <w:rPr>
              <w:cs/>
            </w:rPr>
            <w:instrText xml:space="preserve"> </w:instrText>
          </w:r>
          <w:r w:rsidR="00761A27">
            <w:rPr>
              <w:rFonts w:hint="cs"/>
            </w:rPr>
            <w:instrText>CITATION Ora</w:instrText>
          </w:r>
          <w:r w:rsidR="00761A27">
            <w:rPr>
              <w:rFonts w:hint="cs"/>
              <w:cs/>
            </w:rPr>
            <w:instrText xml:space="preserve">17 </w:instrText>
          </w:r>
          <w:r w:rsidR="00761A27">
            <w:rPr>
              <w:rFonts w:hint="cs"/>
            </w:rPr>
            <w:instrText xml:space="preserve">\l </w:instrText>
          </w:r>
          <w:r w:rsidR="00761A27">
            <w:rPr>
              <w:rFonts w:hint="cs"/>
              <w:cs/>
            </w:rPr>
            <w:instrText>1054</w:instrText>
          </w:r>
          <w:r w:rsidR="00761A27">
            <w:rPr>
              <w:cs/>
            </w:rPr>
            <w:instrText xml:space="preserve"> </w:instrText>
          </w:r>
          <w:r w:rsidR="00761A27">
            <w:rPr>
              <w:cs/>
            </w:rPr>
            <w:fldChar w:fldCharType="separate"/>
          </w:r>
          <w:r w:rsidR="00A42498">
            <w:rPr>
              <w:noProof/>
              <w:cs/>
            </w:rPr>
            <w:t xml:space="preserve"> </w:t>
          </w:r>
          <w:r w:rsidR="00A42498">
            <w:rPr>
              <w:rFonts w:hint="cs"/>
              <w:noProof/>
              <w:cs/>
            </w:rPr>
            <w:t>(</w:t>
          </w:r>
          <w:r w:rsidR="00A42498">
            <w:rPr>
              <w:rFonts w:hint="cs"/>
              <w:noProof/>
            </w:rPr>
            <w:t xml:space="preserve">Oracle, </w:t>
          </w:r>
          <w:r w:rsidR="00A42498">
            <w:rPr>
              <w:rFonts w:hint="cs"/>
              <w:noProof/>
              <w:cs/>
            </w:rPr>
            <w:t>ม.ป.ป.)</w:t>
          </w:r>
          <w:r w:rsidR="00761A27">
            <w:rPr>
              <w:cs/>
            </w:rPr>
            <w:fldChar w:fldCharType="end"/>
          </w:r>
        </w:sdtContent>
      </w:sdt>
    </w:p>
    <w:p w14:paraId="571EF80A" w14:textId="77777777" w:rsidR="00312CD8" w:rsidRPr="007964AF" w:rsidRDefault="00312CD8" w:rsidP="001E0B65">
      <w:pPr>
        <w:pStyle w:val="Heading2"/>
      </w:pPr>
      <w:bookmarkStart w:id="15" w:name="_Toc466903172"/>
      <w:r w:rsidRPr="007964AF">
        <w:t>Global Positioning System (GPS)</w:t>
      </w:r>
      <w:bookmarkEnd w:id="15"/>
    </w:p>
    <w:p w14:paraId="5A1E8D6B" w14:textId="77777777" w:rsidR="00312CD8" w:rsidRPr="007964AF" w:rsidRDefault="00312CD8" w:rsidP="00312CD8">
      <w:pPr>
        <w:ind w:firstLine="576"/>
      </w:pPr>
      <w:r w:rsidRPr="007964AF">
        <w:rPr>
          <w:cs/>
        </w:rPr>
        <w:lastRenderedPageBreak/>
        <w:t xml:space="preserve">เป็นระบบสำหรับระบุตำแหน่งบนพื้นโลก โดยใช้สัญญาญจากดาวเทียมอย่างน้อย </w:t>
      </w:r>
      <w:r w:rsidRPr="007964AF">
        <w:t xml:space="preserve">3 </w:t>
      </w:r>
      <w:r w:rsidRPr="007964AF">
        <w:rPr>
          <w:cs/>
        </w:rPr>
        <w:t xml:space="preserve">ดวงในการใช้ระบุตำแหน่งของ </w:t>
      </w:r>
      <w:r w:rsidRPr="007964AF">
        <w:t xml:space="preserve">GPS </w:t>
      </w:r>
      <w:r w:rsidRPr="007964AF">
        <w:rPr>
          <w:cs/>
        </w:rPr>
        <w:t>ซึ่งจะเปลี่ยนสัญญาณเป็นตำแหน่ง (</w:t>
      </w:r>
      <w:r w:rsidRPr="007964AF">
        <w:t xml:space="preserve">X, Y, Z) </w:t>
      </w:r>
      <w:r w:rsidRPr="007964AF">
        <w:rPr>
          <w:cs/>
        </w:rPr>
        <w:t>ซึ่งมีประโยชน์ในการใช้ระบุตำแหน่งในแผนที่ หรือสามารถมาประยุกต์ใช้ในการนำทางได้</w:t>
      </w:r>
    </w:p>
    <w:p w14:paraId="61243063" w14:textId="77777777" w:rsidR="00312CD8" w:rsidRPr="007964AF" w:rsidRDefault="00312CD8" w:rsidP="001E0B65">
      <w:pPr>
        <w:pStyle w:val="Heading2"/>
      </w:pPr>
      <w:bookmarkStart w:id="16" w:name="_Toc466903173"/>
      <w:r w:rsidRPr="007964AF">
        <w:t>Sketch</w:t>
      </w:r>
      <w:bookmarkEnd w:id="16"/>
    </w:p>
    <w:p w14:paraId="44614318" w14:textId="77777777" w:rsidR="00312CD8" w:rsidRPr="007964AF" w:rsidRDefault="00312CD8" w:rsidP="00312CD8">
      <w:pPr>
        <w:ind w:firstLine="576"/>
      </w:pPr>
      <w:r w:rsidRPr="007964AF">
        <w:rPr>
          <w:cs/>
        </w:rPr>
        <w:t xml:space="preserve">เป็นโปรแกรมที่ถูกพัฒนาขึ้นมาสำหรับนักออกแบบกราฟฟิก ที่รองรับการทำงานออกแบบพื้นฐานตั้งแต่ </w:t>
      </w:r>
      <w:r w:rsidRPr="007964AF">
        <w:t xml:space="preserve">Artboards </w:t>
      </w:r>
      <w:r w:rsidRPr="007964AF">
        <w:rPr>
          <w:cs/>
        </w:rPr>
        <w:t xml:space="preserve">ที่รองรับการทำงานแบบ </w:t>
      </w:r>
      <w:r w:rsidRPr="007964AF">
        <w:t xml:space="preserve">Multiple Pages </w:t>
      </w:r>
      <w:r w:rsidRPr="007964AF">
        <w:rPr>
          <w:cs/>
        </w:rPr>
        <w:t xml:space="preserve">และยังมีฟีเจอร์ที่สำคัญอย่างเช่น </w:t>
      </w:r>
      <w:r w:rsidRPr="007964AF">
        <w:t xml:space="preserve">Symbols </w:t>
      </w:r>
      <w:r w:rsidRPr="007964AF">
        <w:rPr>
          <w:cs/>
        </w:rPr>
        <w:t xml:space="preserve">และ </w:t>
      </w:r>
      <w:r w:rsidRPr="007964AF">
        <w:t xml:space="preserve">Shared Styles </w:t>
      </w:r>
      <w:r w:rsidRPr="007964AF">
        <w:rPr>
          <w:cs/>
        </w:rPr>
        <w:t>ที่ทำให้สามารถใช้ซ้ำหรือแก้ไขงานออกแบบได้อย่างสะดวกและรวดเร็ว</w:t>
      </w:r>
    </w:p>
    <w:p w14:paraId="6257D698" w14:textId="77777777" w:rsidR="00312CD8" w:rsidRPr="007964AF" w:rsidRDefault="00312CD8" w:rsidP="001E0B65">
      <w:pPr>
        <w:pStyle w:val="Heading2"/>
      </w:pPr>
      <w:bookmarkStart w:id="17" w:name="_Toc466903174"/>
      <w:proofErr w:type="spellStart"/>
      <w:r w:rsidRPr="007964AF">
        <w:t>Flinto</w:t>
      </w:r>
      <w:proofErr w:type="spellEnd"/>
      <w:r w:rsidRPr="007964AF">
        <w:t xml:space="preserve"> for MAC</w:t>
      </w:r>
      <w:bookmarkEnd w:id="17"/>
    </w:p>
    <w:p w14:paraId="5ED06E1E" w14:textId="77777777" w:rsidR="00312CD8" w:rsidRPr="007964AF" w:rsidRDefault="00312CD8" w:rsidP="00312CD8">
      <w:pPr>
        <w:ind w:firstLine="576"/>
      </w:pPr>
      <w:proofErr w:type="spellStart"/>
      <w:r w:rsidRPr="007964AF">
        <w:t>Flinto</w:t>
      </w:r>
      <w:proofErr w:type="spellEnd"/>
      <w:r w:rsidRPr="007964AF">
        <w:t xml:space="preserve"> for MAC </w:t>
      </w:r>
      <w:r w:rsidRPr="007964AF">
        <w:rPr>
          <w:cs/>
        </w:rPr>
        <w:t xml:space="preserve">เป็นเครื่องมือที่ใช้ในการทำ </w:t>
      </w:r>
      <w:r w:rsidRPr="007964AF">
        <w:t xml:space="preserve">Prototype </w:t>
      </w:r>
      <w:r w:rsidRPr="007964AF">
        <w:rPr>
          <w:cs/>
        </w:rPr>
        <w:t xml:space="preserve">ของ </w:t>
      </w:r>
      <w:r w:rsidRPr="007964AF">
        <w:t xml:space="preserve">Application </w:t>
      </w:r>
      <w:r w:rsidRPr="007964AF">
        <w:rPr>
          <w:cs/>
        </w:rPr>
        <w:t xml:space="preserve">ที่ให้เราสามารถสร้าง </w:t>
      </w:r>
      <w:r w:rsidRPr="007964AF">
        <w:t xml:space="preserve">Interaction </w:t>
      </w:r>
      <w:r w:rsidRPr="007964AF">
        <w:rPr>
          <w:cs/>
        </w:rPr>
        <w:t xml:space="preserve">ต่างๆที่สวยงามบน </w:t>
      </w:r>
      <w:r w:rsidRPr="007964AF">
        <w:t xml:space="preserve">Prototype </w:t>
      </w:r>
      <w:r w:rsidRPr="007964AF">
        <w:rPr>
          <w:cs/>
        </w:rPr>
        <w:t xml:space="preserve">ได้อย่างสะดวก มีฟีเจอร์หลักๆคือ </w:t>
      </w:r>
      <w:r w:rsidRPr="007964AF">
        <w:t xml:space="preserve">Animated Transition, Gestures, Scrolling </w:t>
      </w:r>
      <w:r w:rsidRPr="007964AF">
        <w:rPr>
          <w:cs/>
        </w:rPr>
        <w:t xml:space="preserve">ใช้งานร่วมกับ </w:t>
      </w:r>
      <w:r w:rsidRPr="007964AF">
        <w:t xml:space="preserve">Sketch </w:t>
      </w:r>
      <w:r w:rsidRPr="007964AF">
        <w:rPr>
          <w:cs/>
        </w:rPr>
        <w:t xml:space="preserve">ได้และสามารถ </w:t>
      </w:r>
      <w:r w:rsidRPr="007964AF">
        <w:t xml:space="preserve">Preview </w:t>
      </w:r>
      <w:r w:rsidRPr="007964AF">
        <w:rPr>
          <w:cs/>
        </w:rPr>
        <w:t>บนโทรศัพท์เพื่อให้เห็นงานออกแบบขนาดจริงได้</w:t>
      </w:r>
    </w:p>
    <w:p w14:paraId="7D1D5A20" w14:textId="77777777" w:rsidR="00312CD8" w:rsidRPr="007964AF" w:rsidRDefault="00312CD8" w:rsidP="001E0B65">
      <w:pPr>
        <w:pStyle w:val="Heading2"/>
      </w:pPr>
      <w:bookmarkStart w:id="18" w:name="_Toc466903175"/>
      <w:proofErr w:type="spellStart"/>
      <w:r w:rsidRPr="007964AF">
        <w:t>Sympli</w:t>
      </w:r>
      <w:bookmarkEnd w:id="18"/>
      <w:proofErr w:type="spellEnd"/>
    </w:p>
    <w:p w14:paraId="6A1766AC" w14:textId="7B75ABDB" w:rsidR="00312CD8" w:rsidRPr="007964AF" w:rsidRDefault="00312CD8" w:rsidP="00312CD8">
      <w:pPr>
        <w:ind w:firstLine="576"/>
        <w:rPr>
          <w:rFonts w:eastAsiaTheme="majorBidi"/>
          <w:cs/>
        </w:rPr>
      </w:pPr>
      <w:r w:rsidRPr="007964AF">
        <w:rPr>
          <w:rFonts w:eastAsiaTheme="majorBidi"/>
          <w:cs/>
        </w:rPr>
        <w:t>Sympli เป็นเครื่องมือที่ทำให้การทำงานร่วมกันของนักออกแบบ User Interface และนักพัฒนาสะดวกมากยิ่งขึ้น โดย Sympli จะเป็น Plugin ที่รองรับกับการใช้งานบนโปรแกรม Sketch และ Photoshop และยังมี Extension สำหรับ Android Studio และ Xcode เพื่อให้นักพัฒนาสามารถดู Visual spec จากนักออกแบบผ่านเครื่องมือที่ใช้พัฒนา</w:t>
      </w:r>
      <w:r w:rsidR="00C4467C">
        <w:rPr>
          <w:rFonts w:eastAsiaTheme="majorBidi"/>
          <w:cs/>
        </w:rPr>
        <w:t>แอปพลิเคชัน</w:t>
      </w:r>
      <w:r w:rsidRPr="007964AF">
        <w:rPr>
          <w:rFonts w:eastAsiaTheme="majorBidi"/>
          <w:cs/>
        </w:rPr>
        <w:t>ได้เลย และยังสามารถใช้ Assets ต่างๆที่ใช้ในงานออกแบบได้สะดวกมากยิ่งขึ้น</w:t>
      </w:r>
    </w:p>
    <w:p w14:paraId="1ECAC7CD" w14:textId="77777777" w:rsidR="00312CD8" w:rsidRPr="007964AF" w:rsidRDefault="00312CD8" w:rsidP="00312CD8">
      <w:pPr>
        <w:rPr>
          <w:cs/>
        </w:rPr>
      </w:pPr>
      <w:r w:rsidRPr="007964AF">
        <w:rPr>
          <w:cs/>
        </w:rPr>
        <w:br w:type="page"/>
      </w:r>
    </w:p>
    <w:p w14:paraId="645FCBDA" w14:textId="77777777" w:rsidR="00312CD8" w:rsidRPr="007964AF" w:rsidRDefault="00312CD8" w:rsidP="001E0B65">
      <w:pPr>
        <w:pStyle w:val="Heading1"/>
        <w:keepNext/>
        <w:keepLines/>
        <w:spacing w:before="360"/>
      </w:pPr>
      <w:r w:rsidRPr="007964AF">
        <w:rPr>
          <w:cs/>
        </w:rPr>
        <w:lastRenderedPageBreak/>
        <w:br/>
      </w:r>
      <w:bookmarkStart w:id="19" w:name="_Toc466903176"/>
      <w:r w:rsidRPr="007964AF">
        <w:rPr>
          <w:cs/>
        </w:rPr>
        <w:t>การวิเคราะห์และออกแบบระบบ</w:t>
      </w:r>
      <w:bookmarkEnd w:id="19"/>
    </w:p>
    <w:p w14:paraId="4A1C55DE" w14:textId="77777777" w:rsidR="00FB2827" w:rsidRPr="007964AF" w:rsidRDefault="00FB2827" w:rsidP="001E0B65">
      <w:pPr>
        <w:pStyle w:val="Heading2"/>
      </w:pPr>
      <w:bookmarkStart w:id="20" w:name="_Toc466903177"/>
      <w:r w:rsidRPr="007964AF">
        <w:rPr>
          <w:cs/>
        </w:rPr>
        <w:t>ศึกษาระบบงานเดิม</w:t>
      </w:r>
      <w:bookmarkEnd w:id="20"/>
    </w:p>
    <w:p w14:paraId="3C17002A" w14:textId="2985F109" w:rsidR="00FB2827" w:rsidRPr="007964AF" w:rsidRDefault="00C4467C" w:rsidP="001E0B65">
      <w:pPr>
        <w:pStyle w:val="Heading3"/>
      </w:pPr>
      <w:bookmarkStart w:id="21" w:name="_Toc466903178"/>
      <w:r>
        <w:rPr>
          <w:cs/>
        </w:rPr>
        <w:t>แอปพลิเคชัน</w:t>
      </w:r>
      <w:r w:rsidR="00FB2827" w:rsidRPr="007964AF">
        <w:rPr>
          <w:cs/>
        </w:rPr>
        <w:t xml:space="preserve"> </w:t>
      </w:r>
      <w:r w:rsidR="00FB2827" w:rsidRPr="007964AF">
        <w:t>AirPort Rail Link</w:t>
      </w:r>
      <w:bookmarkEnd w:id="21"/>
    </w:p>
    <w:p w14:paraId="596E0EEB" w14:textId="5D4344E8" w:rsidR="00FB2827" w:rsidRPr="007964AF" w:rsidRDefault="00FB2827" w:rsidP="00FB2827">
      <w:pPr>
        <w:ind w:left="360" w:firstLine="360"/>
        <w:rPr>
          <w:rFonts w:eastAsiaTheme="majorBidi"/>
        </w:rPr>
      </w:pPr>
      <w:r w:rsidRPr="007964AF">
        <w:rPr>
          <w:rFonts w:eastAsiaTheme="majorBidi"/>
          <w:cs/>
        </w:rPr>
        <w:t xml:space="preserve">เป็นโปรแกรมแสดงตารางการเดินรถไฟบนระบบมือถือ โดยใช้สัญญาณ </w:t>
      </w:r>
      <w:r w:rsidRPr="007964AF">
        <w:rPr>
          <w:rFonts w:eastAsiaTheme="majorBidi"/>
        </w:rPr>
        <w:t xml:space="preserve">GPS </w:t>
      </w:r>
      <w:r w:rsidRPr="007964AF">
        <w:rPr>
          <w:rFonts w:eastAsiaTheme="majorBidi"/>
          <w:cs/>
        </w:rPr>
        <w:t xml:space="preserve">ในการเชื่อมโยงสถานที่ รองรับทั้งภาษาไทยและภาษาอังกฤษ โดยจะบอกข้อมูลเกี่ยวกับการเดินทาง ค่าโดยสาร เวลาที่รถไฟจะมาถึงสถานีต้นทางที่เลือก บันทึกการเดินทาง ตารางการเดินรถ โปรโมชั่นต่างๆ พัฒนาโดย </w:t>
      </w:r>
      <w:proofErr w:type="spellStart"/>
      <w:r w:rsidRPr="007964AF">
        <w:rPr>
          <w:rFonts w:eastAsiaTheme="majorBidi"/>
        </w:rPr>
        <w:t>Nicha</w:t>
      </w:r>
      <w:proofErr w:type="spellEnd"/>
      <w:r w:rsidRPr="007964AF">
        <w:rPr>
          <w:rFonts w:eastAsiaTheme="majorBidi"/>
        </w:rPr>
        <w:t xml:space="preserve"> </w:t>
      </w:r>
      <w:proofErr w:type="spellStart"/>
      <w:r w:rsidRPr="007964AF">
        <w:rPr>
          <w:rFonts w:eastAsiaTheme="majorBidi"/>
        </w:rPr>
        <w:t>Chidsumrong</w:t>
      </w:r>
      <w:proofErr w:type="spellEnd"/>
      <w:r w:rsidR="00B37C29">
        <w:rPr>
          <w:rFonts w:eastAsiaTheme="majorBidi" w:hint="cs"/>
          <w:cs/>
        </w:rPr>
        <w:t xml:space="preserve"> ดังแสดงใน</w:t>
      </w:r>
      <w:r w:rsidR="00B37C29">
        <w:rPr>
          <w:rFonts w:eastAsiaTheme="majorBidi"/>
          <w:cs/>
        </w:rPr>
        <w:fldChar w:fldCharType="begin"/>
      </w:r>
      <w:r w:rsidR="00B37C29">
        <w:rPr>
          <w:rFonts w:eastAsiaTheme="majorBidi"/>
          <w:cs/>
        </w:rPr>
        <w:instrText xml:space="preserve"> </w:instrText>
      </w:r>
      <w:r w:rsidR="00B37C29">
        <w:rPr>
          <w:rFonts w:eastAsiaTheme="majorBidi" w:hint="cs"/>
        </w:rPr>
        <w:instrText>REF _Ref</w:instrText>
      </w:r>
      <w:r w:rsidR="00B37C29">
        <w:rPr>
          <w:rFonts w:eastAsiaTheme="majorBidi" w:hint="cs"/>
          <w:cs/>
        </w:rPr>
        <w:instrText xml:space="preserve">466904706 </w:instrText>
      </w:r>
      <w:r w:rsidR="00B37C29">
        <w:rPr>
          <w:rFonts w:eastAsiaTheme="majorBidi" w:hint="cs"/>
        </w:rPr>
        <w:instrText>\h</w:instrText>
      </w:r>
      <w:r w:rsidR="00B37C29">
        <w:rPr>
          <w:rFonts w:eastAsiaTheme="majorBidi"/>
          <w:cs/>
        </w:rPr>
        <w:instrText xml:space="preserve"> </w:instrText>
      </w:r>
      <w:r w:rsidR="00B37C29">
        <w:rPr>
          <w:rFonts w:eastAsiaTheme="majorBidi"/>
          <w:cs/>
        </w:rPr>
      </w:r>
      <w:r w:rsidR="00B37C29">
        <w:rPr>
          <w:rFonts w:eastAsiaTheme="majorBidi"/>
          <w:cs/>
        </w:rPr>
        <w:fldChar w:fldCharType="separate"/>
      </w:r>
      <w:r w:rsidR="00384590" w:rsidRPr="00B37C29">
        <w:rPr>
          <w:b/>
          <w:bCs/>
          <w:cs/>
        </w:rPr>
        <w:t xml:space="preserve">รูปที่ </w:t>
      </w:r>
      <w:r w:rsidR="00384590">
        <w:rPr>
          <w:b/>
          <w:bCs/>
          <w:noProof/>
          <w:cs/>
        </w:rPr>
        <w:t>3</w:t>
      </w:r>
      <w:r w:rsidR="00384590" w:rsidRPr="00B37C29">
        <w:rPr>
          <w:b/>
          <w:bCs/>
          <w:cs/>
        </w:rPr>
        <w:t>.</w:t>
      </w:r>
      <w:r w:rsidR="00384590">
        <w:rPr>
          <w:b/>
          <w:bCs/>
          <w:noProof/>
          <w:cs/>
        </w:rPr>
        <w:t>1</w:t>
      </w:r>
      <w:r w:rsidR="00B37C29">
        <w:rPr>
          <w:rFonts w:eastAsiaTheme="majorBidi"/>
          <w:cs/>
        </w:rPr>
        <w:fldChar w:fldCharType="end"/>
      </w:r>
      <w:r w:rsidR="00B37C29">
        <w:rPr>
          <w:rFonts w:eastAsiaTheme="majorBidi" w:hint="cs"/>
          <w:cs/>
        </w:rPr>
        <w:t xml:space="preserve"> ถึง</w:t>
      </w:r>
      <w:r w:rsidR="00B37C29">
        <w:rPr>
          <w:rFonts w:eastAsiaTheme="majorBidi"/>
          <w:cs/>
        </w:rPr>
        <w:fldChar w:fldCharType="begin"/>
      </w:r>
      <w:r w:rsidR="00B37C29">
        <w:rPr>
          <w:rFonts w:eastAsiaTheme="majorBidi"/>
          <w:cs/>
        </w:rPr>
        <w:instrText xml:space="preserve"> </w:instrText>
      </w:r>
      <w:r w:rsidR="00B37C29">
        <w:rPr>
          <w:rFonts w:eastAsiaTheme="majorBidi" w:hint="cs"/>
        </w:rPr>
        <w:instrText>REF _Ref</w:instrText>
      </w:r>
      <w:r w:rsidR="00B37C29">
        <w:rPr>
          <w:rFonts w:eastAsiaTheme="majorBidi" w:hint="cs"/>
          <w:cs/>
        </w:rPr>
        <w:instrText xml:space="preserve">466904723 </w:instrText>
      </w:r>
      <w:r w:rsidR="00B37C29">
        <w:rPr>
          <w:rFonts w:eastAsiaTheme="majorBidi" w:hint="cs"/>
        </w:rPr>
        <w:instrText>\h</w:instrText>
      </w:r>
      <w:r w:rsidR="00B37C29">
        <w:rPr>
          <w:rFonts w:eastAsiaTheme="majorBidi"/>
          <w:cs/>
        </w:rPr>
        <w:instrText xml:space="preserve"> </w:instrText>
      </w:r>
      <w:r w:rsidR="00B37C29">
        <w:rPr>
          <w:rFonts w:eastAsiaTheme="majorBidi"/>
          <w:cs/>
        </w:rPr>
      </w:r>
      <w:r w:rsidR="00B37C29">
        <w:rPr>
          <w:rFonts w:eastAsiaTheme="majorBidi"/>
          <w:cs/>
        </w:rPr>
        <w:fldChar w:fldCharType="separate"/>
      </w:r>
      <w:r w:rsidR="00384590" w:rsidRPr="00B37C29">
        <w:rPr>
          <w:b/>
          <w:bCs/>
          <w:cs/>
        </w:rPr>
        <w:t xml:space="preserve">รูปที่ </w:t>
      </w:r>
      <w:r w:rsidR="00384590">
        <w:rPr>
          <w:b/>
          <w:bCs/>
          <w:noProof/>
          <w:cs/>
        </w:rPr>
        <w:t>3</w:t>
      </w:r>
      <w:r w:rsidR="00384590" w:rsidRPr="00B37C29">
        <w:rPr>
          <w:b/>
          <w:bCs/>
          <w:cs/>
        </w:rPr>
        <w:t>.</w:t>
      </w:r>
      <w:r w:rsidR="00384590">
        <w:rPr>
          <w:b/>
          <w:bCs/>
          <w:noProof/>
          <w:cs/>
        </w:rPr>
        <w:t>3</w:t>
      </w:r>
      <w:r w:rsidR="00B37C29">
        <w:rPr>
          <w:rFonts w:eastAsiaTheme="majorBidi"/>
          <w:cs/>
        </w:rPr>
        <w:fldChar w:fldCharType="end"/>
      </w:r>
    </w:p>
    <w:p w14:paraId="6E3F2808" w14:textId="6EC498D6" w:rsidR="00FB2827" w:rsidRDefault="00CC6462" w:rsidP="001E0B65">
      <w:pPr>
        <w:pStyle w:val="Heading4"/>
      </w:pPr>
      <w:r>
        <w:rPr>
          <w:rFonts w:hint="cs"/>
          <w:cs/>
        </w:rPr>
        <w:t>ข้อดี</w:t>
      </w:r>
      <w:r w:rsidR="00E26DAB" w:rsidRPr="00E26DAB">
        <w:rPr>
          <w:cs/>
        </w:rPr>
        <w:t xml:space="preserve">ของแอปพลิเคชัน </w:t>
      </w:r>
      <w:r w:rsidR="00E26DAB" w:rsidRPr="00E26DAB">
        <w:t>Airport rail Link</w:t>
      </w:r>
    </w:p>
    <w:p w14:paraId="1B3D8B16" w14:textId="77777777" w:rsidR="00E26DAB" w:rsidRPr="00E26DAB" w:rsidRDefault="00E26DAB" w:rsidP="00ED6D63">
      <w:pPr>
        <w:pStyle w:val="ListParagraph"/>
        <w:numPr>
          <w:ilvl w:val="0"/>
          <w:numId w:val="20"/>
        </w:numPr>
      </w:pPr>
      <w:r w:rsidRPr="00E26DAB">
        <w:rPr>
          <w:rFonts w:hint="cs"/>
          <w:cs/>
        </w:rPr>
        <w:t>รองรับภาษาไทย</w:t>
      </w:r>
      <w:r w:rsidRPr="00E26DAB">
        <w:rPr>
          <w:cs/>
        </w:rPr>
        <w:t xml:space="preserve"> </w:t>
      </w:r>
      <w:r w:rsidRPr="00E26DAB">
        <w:rPr>
          <w:rFonts w:hint="cs"/>
          <w:cs/>
        </w:rPr>
        <w:t>และภาษาอังกฤษ</w:t>
      </w:r>
      <w:r w:rsidRPr="00E26DAB">
        <w:t> </w:t>
      </w:r>
    </w:p>
    <w:p w14:paraId="230D8CC8" w14:textId="47BDEA10" w:rsidR="00E26DAB" w:rsidRPr="00E26DAB" w:rsidRDefault="00E26DAB" w:rsidP="00ED6D63">
      <w:pPr>
        <w:pStyle w:val="ListParagraph"/>
        <w:numPr>
          <w:ilvl w:val="0"/>
          <w:numId w:val="20"/>
        </w:numPr>
      </w:pPr>
      <w:r w:rsidRPr="00E26DAB">
        <w:rPr>
          <w:rFonts w:hint="cs"/>
          <w:cs/>
        </w:rPr>
        <w:t>มีระบบ</w:t>
      </w:r>
      <w:r>
        <w:t xml:space="preserve"> </w:t>
      </w:r>
      <w:r w:rsidRPr="00E26DAB">
        <w:t>GPS</w:t>
      </w:r>
      <w:r>
        <w:t xml:space="preserve"> </w:t>
      </w:r>
      <w:r w:rsidRPr="00E26DAB">
        <w:rPr>
          <w:rFonts w:hint="cs"/>
          <w:cs/>
        </w:rPr>
        <w:t>ค้นหาสถานีที่ใกล้ที่สุด</w:t>
      </w:r>
      <w:r w:rsidRPr="00E26DAB">
        <w:t> </w:t>
      </w:r>
    </w:p>
    <w:p w14:paraId="59DE9A90" w14:textId="77777777" w:rsidR="00E26DAB" w:rsidRPr="00E26DAB" w:rsidRDefault="00E26DAB" w:rsidP="00ED6D63">
      <w:pPr>
        <w:pStyle w:val="ListParagraph"/>
        <w:numPr>
          <w:ilvl w:val="0"/>
          <w:numId w:val="20"/>
        </w:numPr>
      </w:pPr>
      <w:r w:rsidRPr="00E26DAB">
        <w:rPr>
          <w:rFonts w:hint="cs"/>
          <w:cs/>
        </w:rPr>
        <w:t>บอกราคาค่าโดยสาร</w:t>
      </w:r>
      <w:r w:rsidRPr="00E26DAB">
        <w:t> </w:t>
      </w:r>
    </w:p>
    <w:p w14:paraId="4BDC7235" w14:textId="77777777" w:rsidR="00E26DAB" w:rsidRPr="00E26DAB" w:rsidRDefault="00E26DAB" w:rsidP="00ED6D63">
      <w:pPr>
        <w:pStyle w:val="ListParagraph"/>
        <w:numPr>
          <w:ilvl w:val="0"/>
          <w:numId w:val="20"/>
        </w:numPr>
      </w:pPr>
      <w:r w:rsidRPr="00E26DAB">
        <w:rPr>
          <w:rFonts w:hint="cs"/>
          <w:cs/>
        </w:rPr>
        <w:t>บอกเวลาที่รถไฟฟ้าจะถึงสถานีต้นทาง</w:t>
      </w:r>
      <w:r w:rsidRPr="00E26DAB">
        <w:t> </w:t>
      </w:r>
    </w:p>
    <w:p w14:paraId="63164AAC" w14:textId="6D8B88FF" w:rsidR="00E26DAB" w:rsidRPr="00E26DAB" w:rsidRDefault="00CC6462" w:rsidP="001E0B65">
      <w:pPr>
        <w:pStyle w:val="Heading4"/>
      </w:pPr>
      <w:r>
        <w:rPr>
          <w:rFonts w:hint="cs"/>
          <w:cs/>
        </w:rPr>
        <w:t>ข้อเสีย</w:t>
      </w:r>
      <w:r w:rsidR="00E26DAB" w:rsidRPr="00E26DAB">
        <w:rPr>
          <w:rFonts w:hint="cs"/>
          <w:cs/>
        </w:rPr>
        <w:t>ที่พบในแอปพลิ</w:t>
      </w:r>
      <w:r w:rsidR="00E26DAB" w:rsidRPr="00E26DAB">
        <w:rPr>
          <w:cs/>
        </w:rPr>
        <w:t>เค</w:t>
      </w:r>
      <w:r w:rsidR="00E26DAB" w:rsidRPr="00E26DAB">
        <w:rPr>
          <w:rFonts w:hint="cs"/>
          <w:cs/>
        </w:rPr>
        <w:t>ชัน</w:t>
      </w:r>
      <w:r w:rsidR="00E26DAB" w:rsidRPr="00E26DAB">
        <w:t> Airport rail Link </w:t>
      </w:r>
    </w:p>
    <w:p w14:paraId="693B8624" w14:textId="77777777" w:rsidR="00E26DAB" w:rsidRPr="00E26DAB" w:rsidRDefault="00E26DAB" w:rsidP="00ED6D63">
      <w:pPr>
        <w:pStyle w:val="ListParagraph"/>
        <w:numPr>
          <w:ilvl w:val="0"/>
          <w:numId w:val="21"/>
        </w:numPr>
      </w:pPr>
      <w:r w:rsidRPr="00E26DAB">
        <w:rPr>
          <w:rFonts w:hint="cs"/>
          <w:cs/>
        </w:rPr>
        <w:t>ไม่สามารถแสดงข้อมูลตารางการเดินรถ</w:t>
      </w:r>
      <w:r w:rsidRPr="00E26DAB">
        <w:rPr>
          <w:cs/>
        </w:rPr>
        <w:t xml:space="preserve"> </w:t>
      </w:r>
      <w:r w:rsidRPr="00E26DAB">
        <w:rPr>
          <w:rFonts w:hint="cs"/>
          <w:cs/>
        </w:rPr>
        <w:t>และโปรโมชัน</w:t>
      </w:r>
      <w:r w:rsidRPr="00E26DAB">
        <w:rPr>
          <w:cs/>
        </w:rPr>
        <w:t>ต่างๆ</w:t>
      </w:r>
      <w:r w:rsidRPr="00E26DAB">
        <w:rPr>
          <w:rFonts w:hint="cs"/>
          <w:cs/>
        </w:rPr>
        <w:t>ได้</w:t>
      </w:r>
      <w:r w:rsidRPr="00E26DAB">
        <w:t> </w:t>
      </w:r>
    </w:p>
    <w:p w14:paraId="2B96153B" w14:textId="77777777" w:rsidR="00E26DAB" w:rsidRPr="00E26DAB" w:rsidRDefault="00E26DAB" w:rsidP="00ED6D63">
      <w:pPr>
        <w:pStyle w:val="ListParagraph"/>
        <w:numPr>
          <w:ilvl w:val="0"/>
          <w:numId w:val="21"/>
        </w:numPr>
      </w:pPr>
      <w:r w:rsidRPr="00E26DAB">
        <w:rPr>
          <w:rFonts w:hint="cs"/>
          <w:cs/>
        </w:rPr>
        <w:t>ไม่สามารถดูเวลาที่ใช้ในการเดินทางได้</w:t>
      </w:r>
      <w:r w:rsidRPr="00E26DAB">
        <w:t> </w:t>
      </w:r>
    </w:p>
    <w:p w14:paraId="37B93F77" w14:textId="77777777" w:rsidR="00E26DAB" w:rsidRPr="00E26DAB" w:rsidRDefault="00E26DAB" w:rsidP="00ED6D63">
      <w:pPr>
        <w:pStyle w:val="ListParagraph"/>
        <w:numPr>
          <w:ilvl w:val="0"/>
          <w:numId w:val="21"/>
        </w:numPr>
      </w:pPr>
      <w:r w:rsidRPr="00E26DAB">
        <w:rPr>
          <w:rFonts w:hint="cs"/>
          <w:cs/>
        </w:rPr>
        <w:t>เวลาที่รถไฟมาถึงสถานี</w:t>
      </w:r>
      <w:r w:rsidRPr="00E26DAB">
        <w:rPr>
          <w:cs/>
        </w:rPr>
        <w:t xml:space="preserve"> </w:t>
      </w:r>
      <w:r w:rsidRPr="00E26DAB">
        <w:rPr>
          <w:rFonts w:hint="cs"/>
          <w:cs/>
        </w:rPr>
        <w:t>ไม่ตรงกับป้ายบอกเวลาในสถานี</w:t>
      </w:r>
      <w:r w:rsidRPr="00E26DAB">
        <w:t> </w:t>
      </w:r>
    </w:p>
    <w:p w14:paraId="58C49990" w14:textId="77777777" w:rsidR="00E26DAB" w:rsidRPr="00E26DAB" w:rsidRDefault="00E26DAB" w:rsidP="00ED6D63">
      <w:pPr>
        <w:pStyle w:val="ListParagraph"/>
        <w:numPr>
          <w:ilvl w:val="0"/>
          <w:numId w:val="21"/>
        </w:numPr>
      </w:pPr>
      <w:r w:rsidRPr="00E26DAB">
        <w:rPr>
          <w:rFonts w:hint="cs"/>
          <w:cs/>
        </w:rPr>
        <w:t>ไม่สามารถดูรายละเอียดของแต่ละสถานีได้</w:t>
      </w:r>
      <w:r w:rsidRPr="00E26DAB">
        <w:rPr>
          <w:cs/>
        </w:rPr>
        <w:t xml:space="preserve"> </w:t>
      </w:r>
      <w:r w:rsidRPr="00E26DAB">
        <w:rPr>
          <w:rFonts w:hint="cs"/>
          <w:cs/>
        </w:rPr>
        <w:t>เช่น</w:t>
      </w:r>
      <w:r w:rsidRPr="00E26DAB">
        <w:rPr>
          <w:cs/>
        </w:rPr>
        <w:t xml:space="preserve"> </w:t>
      </w:r>
      <w:r w:rsidRPr="00E26DAB">
        <w:rPr>
          <w:rFonts w:hint="cs"/>
          <w:cs/>
        </w:rPr>
        <w:t>ส่วนเชื่อมต่อ</w:t>
      </w:r>
      <w:r w:rsidRPr="00E26DAB">
        <w:rPr>
          <w:cs/>
        </w:rPr>
        <w:t xml:space="preserve"> </w:t>
      </w:r>
      <w:r w:rsidRPr="00E26DAB">
        <w:rPr>
          <w:rFonts w:hint="cs"/>
          <w:cs/>
        </w:rPr>
        <w:t>สิ่งอำนวยความสะดวก</w:t>
      </w:r>
      <w:r w:rsidRPr="00E26DAB">
        <w:rPr>
          <w:cs/>
        </w:rPr>
        <w:t xml:space="preserve"> </w:t>
      </w:r>
      <w:r w:rsidRPr="00E26DAB">
        <w:rPr>
          <w:rFonts w:hint="cs"/>
          <w:cs/>
        </w:rPr>
        <w:t>เป็นต้น</w:t>
      </w:r>
      <w:r w:rsidRPr="00E26DAB">
        <w:t> </w:t>
      </w:r>
    </w:p>
    <w:p w14:paraId="09440148" w14:textId="77777777" w:rsidR="00E26DAB" w:rsidRPr="00E26DAB" w:rsidRDefault="00E26DAB" w:rsidP="00ED6D63">
      <w:pPr>
        <w:pStyle w:val="ListParagraph"/>
        <w:numPr>
          <w:ilvl w:val="0"/>
          <w:numId w:val="21"/>
        </w:numPr>
      </w:pPr>
      <w:r w:rsidRPr="00E26DAB">
        <w:rPr>
          <w:rFonts w:hint="cs"/>
          <w:cs/>
        </w:rPr>
        <w:t>ไม่สามารถดูรายละเอียดของสถานที่โดยรอบสถานีได้</w:t>
      </w:r>
      <w:r w:rsidRPr="00E26DAB">
        <w:rPr>
          <w:cs/>
        </w:rPr>
        <w:t xml:space="preserve"> </w:t>
      </w:r>
      <w:r w:rsidRPr="00E26DAB">
        <w:rPr>
          <w:rFonts w:hint="cs"/>
          <w:cs/>
        </w:rPr>
        <w:t>เช่น</w:t>
      </w:r>
      <w:r w:rsidRPr="00E26DAB">
        <w:rPr>
          <w:cs/>
        </w:rPr>
        <w:t xml:space="preserve"> </w:t>
      </w:r>
      <w:r w:rsidRPr="00E26DAB">
        <w:rPr>
          <w:rFonts w:hint="cs"/>
          <w:cs/>
        </w:rPr>
        <w:t>สถานที่ที่เป็นที่นิยม</w:t>
      </w:r>
      <w:r w:rsidRPr="00E26DAB">
        <w:t>  </w:t>
      </w:r>
    </w:p>
    <w:p w14:paraId="10F1E413" w14:textId="77777777" w:rsidR="00E26DAB" w:rsidRPr="00E26DAB" w:rsidRDefault="00E26DAB" w:rsidP="001E0B65">
      <w:pPr>
        <w:pStyle w:val="Heading4"/>
      </w:pPr>
      <w:r w:rsidRPr="00E26DAB">
        <w:rPr>
          <w:rFonts w:hint="cs"/>
          <w:cs/>
        </w:rPr>
        <w:t>จุดที่แตกต่างจากแอปพลิ</w:t>
      </w:r>
      <w:r w:rsidRPr="00E26DAB">
        <w:rPr>
          <w:cs/>
        </w:rPr>
        <w:t>เค</w:t>
      </w:r>
      <w:r w:rsidRPr="00E26DAB">
        <w:rPr>
          <w:rFonts w:hint="cs"/>
          <w:cs/>
        </w:rPr>
        <w:t>ชันที่เราพัฒนาขึ้น</w:t>
      </w:r>
      <w:r w:rsidRPr="00E26DAB">
        <w:t> </w:t>
      </w:r>
    </w:p>
    <w:p w14:paraId="2AC77A3B" w14:textId="77777777" w:rsidR="00E26DAB" w:rsidRPr="00E26DAB" w:rsidRDefault="00E26DAB" w:rsidP="00ED6D63">
      <w:pPr>
        <w:pStyle w:val="ListParagraph"/>
        <w:numPr>
          <w:ilvl w:val="0"/>
          <w:numId w:val="22"/>
        </w:numPr>
      </w:pPr>
      <w:r w:rsidRPr="00E26DAB">
        <w:rPr>
          <w:rFonts w:hint="cs"/>
          <w:cs/>
        </w:rPr>
        <w:t>ดูสถานที่ในบริเวณรอบ</w:t>
      </w:r>
      <w:r w:rsidRPr="00E26DAB">
        <w:rPr>
          <w:cs/>
        </w:rPr>
        <w:t xml:space="preserve"> </w:t>
      </w:r>
      <w:r w:rsidRPr="00E26DAB">
        <w:rPr>
          <w:rFonts w:hint="cs"/>
          <w:cs/>
        </w:rPr>
        <w:t>ๆ</w:t>
      </w:r>
      <w:r w:rsidRPr="00E26DAB">
        <w:rPr>
          <w:cs/>
        </w:rPr>
        <w:t xml:space="preserve"> </w:t>
      </w:r>
      <w:r w:rsidRPr="00E26DAB">
        <w:rPr>
          <w:rFonts w:hint="cs"/>
          <w:cs/>
        </w:rPr>
        <w:t>ของแต่ละสถานี</w:t>
      </w:r>
      <w:r w:rsidRPr="00E26DAB">
        <w:t> </w:t>
      </w:r>
    </w:p>
    <w:p w14:paraId="41A8EE4B" w14:textId="77777777" w:rsidR="00E26DAB" w:rsidRPr="00E26DAB" w:rsidRDefault="00E26DAB" w:rsidP="00ED6D63">
      <w:pPr>
        <w:pStyle w:val="ListParagraph"/>
        <w:numPr>
          <w:ilvl w:val="0"/>
          <w:numId w:val="22"/>
        </w:numPr>
      </w:pPr>
      <w:r w:rsidRPr="00E26DAB">
        <w:rPr>
          <w:rFonts w:hint="cs"/>
          <w:cs/>
        </w:rPr>
        <w:t>แจ้งเตือนเมื่อถึงสถานีปลายทางที่ต้องการจะลง</w:t>
      </w:r>
      <w:r w:rsidRPr="00E26DAB">
        <w:t> </w:t>
      </w:r>
    </w:p>
    <w:p w14:paraId="08CA8A51" w14:textId="77777777" w:rsidR="00E26DAB" w:rsidRPr="00E26DAB" w:rsidRDefault="00E26DAB" w:rsidP="00ED6D63">
      <w:pPr>
        <w:pStyle w:val="ListParagraph"/>
        <w:numPr>
          <w:ilvl w:val="0"/>
          <w:numId w:val="22"/>
        </w:numPr>
      </w:pPr>
      <w:r w:rsidRPr="00E26DAB">
        <w:rPr>
          <w:rFonts w:hint="cs"/>
          <w:cs/>
        </w:rPr>
        <w:t>สามารถดูรายละเอียดของแต่ละสถานี</w:t>
      </w:r>
      <w:r w:rsidRPr="00E26DAB">
        <w:rPr>
          <w:cs/>
        </w:rPr>
        <w:t xml:space="preserve"> </w:t>
      </w:r>
      <w:r w:rsidRPr="00E26DAB">
        <w:rPr>
          <w:rFonts w:hint="cs"/>
          <w:cs/>
        </w:rPr>
        <w:t>เช่น</w:t>
      </w:r>
      <w:r w:rsidRPr="00E26DAB">
        <w:rPr>
          <w:cs/>
        </w:rPr>
        <w:t xml:space="preserve"> </w:t>
      </w:r>
      <w:r w:rsidRPr="00E26DAB">
        <w:rPr>
          <w:rFonts w:hint="cs"/>
          <w:cs/>
        </w:rPr>
        <w:t>จุดเชื่อมต่อต่าง</w:t>
      </w:r>
      <w:r w:rsidRPr="00E26DAB">
        <w:rPr>
          <w:cs/>
        </w:rPr>
        <w:t xml:space="preserve"> </w:t>
      </w:r>
      <w:r w:rsidRPr="00E26DAB">
        <w:rPr>
          <w:rFonts w:hint="cs"/>
          <w:cs/>
        </w:rPr>
        <w:t>ๆ</w:t>
      </w:r>
      <w:r w:rsidRPr="00E26DAB">
        <w:rPr>
          <w:cs/>
        </w:rPr>
        <w:t xml:space="preserve"> </w:t>
      </w:r>
      <w:r w:rsidRPr="00E26DAB">
        <w:rPr>
          <w:rFonts w:hint="cs"/>
          <w:cs/>
        </w:rPr>
        <w:t>เป็นต้น</w:t>
      </w:r>
      <w:r w:rsidRPr="00E26DAB">
        <w:t> </w:t>
      </w:r>
    </w:p>
    <w:p w14:paraId="5D28FB73" w14:textId="77777777" w:rsidR="00E26DAB" w:rsidRPr="00E26DAB" w:rsidRDefault="00E26DAB" w:rsidP="00ED6D63">
      <w:pPr>
        <w:pStyle w:val="ListParagraph"/>
        <w:numPr>
          <w:ilvl w:val="0"/>
          <w:numId w:val="22"/>
        </w:numPr>
      </w:pPr>
      <w:r w:rsidRPr="00E26DAB">
        <w:rPr>
          <w:rFonts w:hint="cs"/>
          <w:cs/>
        </w:rPr>
        <w:lastRenderedPageBreak/>
        <w:t>มีหน้าแสดงสถานีปลายทาง</w:t>
      </w:r>
      <w:r w:rsidRPr="00E26DAB">
        <w:rPr>
          <w:cs/>
        </w:rPr>
        <w:t xml:space="preserve"> </w:t>
      </w:r>
      <w:r w:rsidRPr="00E26DAB">
        <w:rPr>
          <w:rFonts w:hint="cs"/>
          <w:cs/>
        </w:rPr>
        <w:t>เพื่อยื่นให้พนักงานออกตั๋วดู</w:t>
      </w:r>
      <w:r w:rsidRPr="00E26DAB">
        <w:t> </w:t>
      </w:r>
    </w:p>
    <w:p w14:paraId="08434332" w14:textId="77777777" w:rsidR="00E26DAB" w:rsidRPr="00E26DAB" w:rsidRDefault="00E26DAB" w:rsidP="00ED6D63">
      <w:pPr>
        <w:pStyle w:val="ListParagraph"/>
        <w:numPr>
          <w:ilvl w:val="0"/>
          <w:numId w:val="22"/>
        </w:numPr>
      </w:pPr>
      <w:r w:rsidRPr="00E26DAB">
        <w:rPr>
          <w:rFonts w:hint="cs"/>
          <w:cs/>
        </w:rPr>
        <w:t>สามารถดูรายละเอียดของสถานที่ใกล้เคียงของแต่ละสถานี</w:t>
      </w:r>
      <w:r w:rsidRPr="00E26DAB">
        <w:t> </w:t>
      </w:r>
    </w:p>
    <w:p w14:paraId="17759588" w14:textId="08C10EB9" w:rsidR="00E26DAB" w:rsidRDefault="00E26DAB" w:rsidP="00ED6D63">
      <w:pPr>
        <w:pStyle w:val="ListParagraph"/>
        <w:numPr>
          <w:ilvl w:val="0"/>
          <w:numId w:val="22"/>
        </w:numPr>
      </w:pPr>
      <w:r w:rsidRPr="00E26DAB">
        <w:rPr>
          <w:cs/>
        </w:rPr>
        <w:t>ดูว่าอยู่ที่สถานีใดแล้ว ในระหว่างการเดินทางได้</w:t>
      </w:r>
    </w:p>
    <w:p w14:paraId="776CD595" w14:textId="6E6AA9FF" w:rsidR="00FB2827" w:rsidRPr="007964AF" w:rsidRDefault="00CC6462" w:rsidP="00CC6462">
      <w:pPr>
        <w:jc w:val="center"/>
      </w:pPr>
      <w:r w:rsidRPr="007964AF">
        <w:rPr>
          <w:noProof/>
        </w:rPr>
        <w:drawing>
          <wp:inline distT="0" distB="0" distL="0" distR="0" wp14:anchorId="528A0C62" wp14:editId="1509E332">
            <wp:extent cx="1615211" cy="2872740"/>
            <wp:effectExtent l="0" t="0" r="4445" b="3810"/>
            <wp:docPr id="27" name="Picture 27" descr="../../../var/folders/5_/9x53t0cs0rl61xr_953ds0_00000gn/T/com.apple.iChat/Messages/Transfers/IMG_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../../../var/folders/5_/9x53t0cs0rl61xr_953ds0_00000gn/T/com.apple.iChat/Messages/Transfers/IMG_"/>
                    <pic:cNvPicPr>
                      <a:picLocks noChangeAspect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5211" cy="287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4ABFE6" w14:textId="6F7E6253" w:rsidR="00FB2827" w:rsidRDefault="00FB2827" w:rsidP="001E0B65">
      <w:pPr>
        <w:pStyle w:val="Caption"/>
        <w:outlineLvl w:val="0"/>
      </w:pPr>
      <w:bookmarkStart w:id="22" w:name="_Ref466904706"/>
      <w:bookmarkStart w:id="23" w:name="_Toc466903032"/>
      <w:r w:rsidRPr="00B37C29">
        <w:rPr>
          <w:b/>
          <w:bCs/>
          <w:cs/>
        </w:rPr>
        <w:t xml:space="preserve">รูปที่ </w:t>
      </w:r>
      <w:r w:rsidR="007E0FAD" w:rsidRPr="00B37C29">
        <w:rPr>
          <w:b/>
          <w:bCs/>
          <w:cs/>
        </w:rPr>
        <w:fldChar w:fldCharType="begin"/>
      </w:r>
      <w:r w:rsidR="007E0FAD" w:rsidRPr="00B37C29">
        <w:rPr>
          <w:b/>
          <w:bCs/>
          <w:cs/>
        </w:rPr>
        <w:instrText xml:space="preserve"> </w:instrText>
      </w:r>
      <w:r w:rsidR="007E0FAD" w:rsidRPr="00B37C29">
        <w:rPr>
          <w:b/>
          <w:bCs/>
        </w:rPr>
        <w:instrText xml:space="preserve">STYLEREF </w:instrText>
      </w:r>
      <w:r w:rsidR="007E0FAD" w:rsidRPr="00B37C29">
        <w:rPr>
          <w:b/>
          <w:bCs/>
          <w:cs/>
        </w:rPr>
        <w:instrText xml:space="preserve">1 </w:instrText>
      </w:r>
      <w:r w:rsidR="007E0FAD" w:rsidRPr="00B37C29">
        <w:rPr>
          <w:b/>
          <w:bCs/>
        </w:rPr>
        <w:instrText>\s</w:instrText>
      </w:r>
      <w:r w:rsidR="007E0FAD" w:rsidRPr="00B37C29">
        <w:rPr>
          <w:b/>
          <w:bCs/>
          <w:cs/>
        </w:rPr>
        <w:instrText xml:space="preserve"> </w:instrText>
      </w:r>
      <w:r w:rsidR="007E0FAD" w:rsidRPr="00B37C29">
        <w:rPr>
          <w:b/>
          <w:bCs/>
          <w:cs/>
        </w:rPr>
        <w:fldChar w:fldCharType="separate"/>
      </w:r>
      <w:r w:rsidR="00384590">
        <w:rPr>
          <w:b/>
          <w:bCs/>
          <w:cs/>
        </w:rPr>
        <w:t>3</w:t>
      </w:r>
      <w:r w:rsidR="007E0FAD" w:rsidRPr="00B37C29">
        <w:rPr>
          <w:b/>
          <w:bCs/>
          <w:cs/>
        </w:rPr>
        <w:fldChar w:fldCharType="end"/>
      </w:r>
      <w:r w:rsidR="007E0FAD" w:rsidRPr="00B37C29">
        <w:rPr>
          <w:b/>
          <w:bCs/>
          <w:cs/>
        </w:rPr>
        <w:t>.</w:t>
      </w:r>
      <w:r w:rsidR="007E0FAD" w:rsidRPr="00B37C29">
        <w:rPr>
          <w:b/>
          <w:bCs/>
          <w:cs/>
        </w:rPr>
        <w:fldChar w:fldCharType="begin"/>
      </w:r>
      <w:r w:rsidR="007E0FAD" w:rsidRPr="00B37C29">
        <w:rPr>
          <w:b/>
          <w:bCs/>
          <w:cs/>
        </w:rPr>
        <w:instrText xml:space="preserve"> </w:instrText>
      </w:r>
      <w:r w:rsidR="007E0FAD" w:rsidRPr="00B37C29">
        <w:rPr>
          <w:b/>
          <w:bCs/>
        </w:rPr>
        <w:instrText xml:space="preserve">SEQ </w:instrText>
      </w:r>
      <w:r w:rsidR="007E0FAD" w:rsidRPr="00B37C29">
        <w:rPr>
          <w:b/>
          <w:bCs/>
          <w:cs/>
        </w:rPr>
        <w:instrText xml:space="preserve">รูปที่ </w:instrText>
      </w:r>
      <w:r w:rsidR="007E0FAD" w:rsidRPr="00B37C29">
        <w:rPr>
          <w:b/>
          <w:bCs/>
        </w:rPr>
        <w:instrText xml:space="preserve">\* ARABIC \s </w:instrText>
      </w:r>
      <w:r w:rsidR="007E0FAD" w:rsidRPr="00B37C29">
        <w:rPr>
          <w:b/>
          <w:bCs/>
          <w:cs/>
        </w:rPr>
        <w:instrText xml:space="preserve">1 </w:instrText>
      </w:r>
      <w:r w:rsidR="007E0FAD" w:rsidRPr="00B37C29">
        <w:rPr>
          <w:b/>
          <w:bCs/>
          <w:cs/>
        </w:rPr>
        <w:fldChar w:fldCharType="separate"/>
      </w:r>
      <w:r w:rsidR="00384590">
        <w:rPr>
          <w:b/>
          <w:bCs/>
          <w:cs/>
        </w:rPr>
        <w:t>1</w:t>
      </w:r>
      <w:r w:rsidR="007E0FAD" w:rsidRPr="00B37C29">
        <w:rPr>
          <w:b/>
          <w:bCs/>
          <w:cs/>
        </w:rPr>
        <w:fldChar w:fldCharType="end"/>
      </w:r>
      <w:bookmarkEnd w:id="22"/>
      <w:r w:rsidRPr="007964AF">
        <w:rPr>
          <w:cs/>
        </w:rPr>
        <w:t xml:space="preserve"> หน้าแรกให้เลือกภาษาที่จะให้</w:t>
      </w:r>
      <w:r w:rsidR="00C4467C">
        <w:rPr>
          <w:cs/>
        </w:rPr>
        <w:t>แอปพลิเคชัน</w:t>
      </w:r>
      <w:r w:rsidRPr="007964AF">
        <w:rPr>
          <w:cs/>
        </w:rPr>
        <w:t>แสดงผล</w:t>
      </w:r>
      <w:bookmarkEnd w:id="23"/>
    </w:p>
    <w:p w14:paraId="65A35422" w14:textId="77777777" w:rsidR="004B78F5" w:rsidRPr="007964AF" w:rsidRDefault="004B78F5" w:rsidP="004B78F5">
      <w:pPr>
        <w:keepNext/>
        <w:jc w:val="center"/>
      </w:pPr>
      <w:r w:rsidRPr="007964AF">
        <w:rPr>
          <w:noProof/>
        </w:rPr>
        <mc:AlternateContent>
          <mc:Choice Requires="wpg">
            <w:drawing>
              <wp:inline distT="0" distB="0" distL="0" distR="0" wp14:anchorId="50809DCB" wp14:editId="71A054B0">
                <wp:extent cx="5727700" cy="2872740"/>
                <wp:effectExtent l="0" t="0" r="6350" b="3810"/>
                <wp:docPr id="34" name="Group 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27700" cy="2872740"/>
                          <a:chOff x="0" y="0"/>
                          <a:chExt cx="5728335" cy="2875280"/>
                        </a:xfrm>
                      </wpg:grpSpPr>
                      <pic:pic xmlns:pic="http://schemas.openxmlformats.org/drawingml/2006/picture">
                        <pic:nvPicPr>
                          <pic:cNvPr id="29" name="Picture 29" descr="../../../var/folders/5_/9x53t0cs0rl61xr_953ds0_00000gn/T/com.apple.iChat/Messages/Transfers/IMG_"/>
                          <pic:cNvPicPr>
                            <a:picLocks noChangeAspect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15440" cy="2872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30" name="Picture 30" descr="../../../var/folders/5_/9x53t0cs0rl61xr_953ds0_00000gn/T/com.apple.iChat/Messages/Transfers/IMG_"/>
                          <pic:cNvPicPr>
                            <a:picLocks noChangeAspect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57400" y="0"/>
                            <a:ext cx="1615440" cy="2872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33" name="Picture 33" descr="../../../var/folders/5_/9x53t0cs0rl61xr_953ds0_00000gn/T/com.apple.iChat/Messages/Transfers/IMG_"/>
                          <pic:cNvPicPr>
                            <a:picLocks noChangeAspect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112895" y="2540"/>
                            <a:ext cx="1615440" cy="2872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31A64EA0" id="Group 34" o:spid="_x0000_s1026" style="width:451pt;height:226.2pt;mso-position-horizontal-relative:char;mso-position-vertical-relative:line" coordsize="57283,2875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29" o:spid="_x0000_s1027" type="#_x0000_t75" alt="../../../var/folders/5_/9x53t0cs0rl61xr_953ds0_00000gn/T/com.apple.iChat/Messages/Transfers/IMG_" style="position:absolute;width:16154;height:287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">
                  <v:imagedata r:id="rId16" o:title="IMG_"/>
                  <v:path arrowok="t"/>
                </v:shape>
                <v:shape id="Picture 30" o:spid="_x0000_s1028" type="#_x0000_t75" alt="../../../var/folders/5_/9x53t0cs0rl61xr_953ds0_00000gn/T/com.apple.iChat/Messages/Transfers/IMG_" style="position:absolute;left:20574;width:16154;height:287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">
                  <v:imagedata r:id="rId17" o:title="IMG_"/>
                  <v:path arrowok="t"/>
                </v:shape>
                <v:shape id="Picture 33" o:spid="_x0000_s1029" type="#_x0000_t75" alt="../../../var/folders/5_/9x53t0cs0rl61xr_953ds0_00000gn/T/com.apple.iChat/Messages/Transfers/IMG_" style="position:absolute;left:41128;top:25;width:16155;height:287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">
                  <v:imagedata r:id="rId18" o:title="IMG_"/>
                  <v:path arrowok="t"/>
                </v:shape>
                <w10:anchorlock/>
              </v:group>
            </w:pict>
          </mc:Fallback>
        </mc:AlternateContent>
      </w:r>
    </w:p>
    <w:p w14:paraId="28185B9A" w14:textId="5572EF7C" w:rsidR="004B78F5" w:rsidRDefault="004B78F5" w:rsidP="001E0B65">
      <w:pPr>
        <w:pStyle w:val="Caption"/>
        <w:outlineLvl w:val="0"/>
      </w:pPr>
      <w:bookmarkStart w:id="24" w:name="_Toc466903033"/>
      <w:r w:rsidRPr="00B37C29">
        <w:rPr>
          <w:b/>
          <w:bCs/>
          <w:cs/>
        </w:rPr>
        <w:t xml:space="preserve">รูปที่ </w:t>
      </w:r>
      <w:r w:rsidR="007E0FAD" w:rsidRPr="00B37C29">
        <w:rPr>
          <w:b/>
          <w:bCs/>
          <w:cs/>
        </w:rPr>
        <w:fldChar w:fldCharType="begin"/>
      </w:r>
      <w:r w:rsidR="007E0FAD" w:rsidRPr="00B37C29">
        <w:rPr>
          <w:b/>
          <w:bCs/>
          <w:cs/>
        </w:rPr>
        <w:instrText xml:space="preserve"> </w:instrText>
      </w:r>
      <w:r w:rsidR="007E0FAD" w:rsidRPr="00B37C29">
        <w:rPr>
          <w:b/>
          <w:bCs/>
        </w:rPr>
        <w:instrText xml:space="preserve">STYLEREF </w:instrText>
      </w:r>
      <w:r w:rsidR="007E0FAD" w:rsidRPr="00B37C29">
        <w:rPr>
          <w:b/>
          <w:bCs/>
          <w:cs/>
        </w:rPr>
        <w:instrText xml:space="preserve">1 </w:instrText>
      </w:r>
      <w:r w:rsidR="007E0FAD" w:rsidRPr="00B37C29">
        <w:rPr>
          <w:b/>
          <w:bCs/>
        </w:rPr>
        <w:instrText>\s</w:instrText>
      </w:r>
      <w:r w:rsidR="007E0FAD" w:rsidRPr="00B37C29">
        <w:rPr>
          <w:b/>
          <w:bCs/>
          <w:cs/>
        </w:rPr>
        <w:instrText xml:space="preserve"> </w:instrText>
      </w:r>
      <w:r w:rsidR="007E0FAD" w:rsidRPr="00B37C29">
        <w:rPr>
          <w:b/>
          <w:bCs/>
          <w:cs/>
        </w:rPr>
        <w:fldChar w:fldCharType="separate"/>
      </w:r>
      <w:r w:rsidR="00384590">
        <w:rPr>
          <w:b/>
          <w:bCs/>
          <w:cs/>
        </w:rPr>
        <w:t>3</w:t>
      </w:r>
      <w:r w:rsidR="007E0FAD" w:rsidRPr="00B37C29">
        <w:rPr>
          <w:b/>
          <w:bCs/>
          <w:cs/>
        </w:rPr>
        <w:fldChar w:fldCharType="end"/>
      </w:r>
      <w:r w:rsidR="007E0FAD" w:rsidRPr="00B37C29">
        <w:rPr>
          <w:b/>
          <w:bCs/>
          <w:cs/>
        </w:rPr>
        <w:t>.</w:t>
      </w:r>
      <w:r w:rsidR="007E0FAD" w:rsidRPr="00B37C29">
        <w:rPr>
          <w:b/>
          <w:bCs/>
          <w:cs/>
        </w:rPr>
        <w:fldChar w:fldCharType="begin"/>
      </w:r>
      <w:r w:rsidR="007E0FAD" w:rsidRPr="00B37C29">
        <w:rPr>
          <w:b/>
          <w:bCs/>
          <w:cs/>
        </w:rPr>
        <w:instrText xml:space="preserve"> </w:instrText>
      </w:r>
      <w:r w:rsidR="007E0FAD" w:rsidRPr="00B37C29">
        <w:rPr>
          <w:b/>
          <w:bCs/>
        </w:rPr>
        <w:instrText xml:space="preserve">SEQ </w:instrText>
      </w:r>
      <w:r w:rsidR="007E0FAD" w:rsidRPr="00B37C29">
        <w:rPr>
          <w:b/>
          <w:bCs/>
          <w:cs/>
        </w:rPr>
        <w:instrText xml:space="preserve">รูปที่ </w:instrText>
      </w:r>
      <w:r w:rsidR="007E0FAD" w:rsidRPr="00B37C29">
        <w:rPr>
          <w:b/>
          <w:bCs/>
        </w:rPr>
        <w:instrText xml:space="preserve">\* ARABIC \s </w:instrText>
      </w:r>
      <w:r w:rsidR="007E0FAD" w:rsidRPr="00B37C29">
        <w:rPr>
          <w:b/>
          <w:bCs/>
          <w:cs/>
        </w:rPr>
        <w:instrText xml:space="preserve">1 </w:instrText>
      </w:r>
      <w:r w:rsidR="007E0FAD" w:rsidRPr="00B37C29">
        <w:rPr>
          <w:b/>
          <w:bCs/>
          <w:cs/>
        </w:rPr>
        <w:fldChar w:fldCharType="separate"/>
      </w:r>
      <w:r w:rsidR="00384590">
        <w:rPr>
          <w:b/>
          <w:bCs/>
          <w:cs/>
        </w:rPr>
        <w:t>2</w:t>
      </w:r>
      <w:r w:rsidR="007E0FAD" w:rsidRPr="00B37C29">
        <w:rPr>
          <w:b/>
          <w:bCs/>
          <w:cs/>
        </w:rPr>
        <w:fldChar w:fldCharType="end"/>
      </w:r>
      <w:r w:rsidRPr="007964AF">
        <w:t xml:space="preserve"> </w:t>
      </w:r>
      <w:r w:rsidRPr="007964AF">
        <w:rPr>
          <w:cs/>
        </w:rPr>
        <w:t>เลือกสถานีต้นทาง และสถานีปลายทางเพื่อดูข้อมูลค่าโดยสาร และเวลาที่รถไฟฟ้าจะมาถึง</w:t>
      </w:r>
      <w:bookmarkEnd w:id="24"/>
    </w:p>
    <w:p w14:paraId="2B5A44C9" w14:textId="77777777" w:rsidR="00CC6462" w:rsidRPr="00CC6462" w:rsidRDefault="00CC6462" w:rsidP="00CC6462"/>
    <w:p w14:paraId="2B685982" w14:textId="77777777" w:rsidR="004B78F5" w:rsidRPr="007964AF" w:rsidRDefault="004B78F5" w:rsidP="004B78F5">
      <w:pPr>
        <w:keepNext/>
        <w:jc w:val="center"/>
      </w:pPr>
      <w:r w:rsidRPr="007964AF">
        <w:rPr>
          <w:noProof/>
        </w:rPr>
        <w:lastRenderedPageBreak/>
        <mc:AlternateContent>
          <mc:Choice Requires="wpg">
            <w:drawing>
              <wp:inline distT="0" distB="0" distL="0" distR="0" wp14:anchorId="2BFB6910" wp14:editId="60F888F4">
                <wp:extent cx="3558540" cy="2872740"/>
                <wp:effectExtent l="0" t="0" r="3810" b="3810"/>
                <wp:docPr id="39" name="Group 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558540" cy="2872740"/>
                          <a:chOff x="0" y="0"/>
                          <a:chExt cx="3558540" cy="2872740"/>
                        </a:xfrm>
                      </wpg:grpSpPr>
                      <pic:pic xmlns:pic="http://schemas.openxmlformats.org/drawingml/2006/picture">
                        <pic:nvPicPr>
                          <pic:cNvPr id="37" name="Picture 37" descr="../Desktop/IMG_0773.PNG"/>
                          <pic:cNvPicPr>
                            <a:picLocks noChangeAspect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15440" cy="2872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38" name="Picture 38" descr="../Desktop/IMG_0774.PNG"/>
                          <pic:cNvPicPr>
                            <a:picLocks noChangeAspect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43100" y="0"/>
                            <a:ext cx="1615440" cy="2872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6D0E960E" id="Group 39" o:spid="_x0000_s1026" style="width:280.2pt;height:226.2pt;mso-position-horizontal-relative:char;mso-position-vertical-relative:line" coordsize="35585,287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">
                <v:shape id="Picture 37" o:spid="_x0000_s1027" type="#_x0000_t75" alt="../Desktop/IMG_0773.PNG" style="position:absolute;width:16154;height:287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">
                  <v:imagedata r:id="rId21" o:title="IMG_0773"/>
                  <v:path arrowok="t"/>
                </v:shape>
                <v:shape id="Picture 38" o:spid="_x0000_s1028" type="#_x0000_t75" alt="../Desktop/IMG_0774.PNG" style="position:absolute;left:19431;width:16154;height:287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">
                  <v:imagedata r:id="rId22" o:title="IMG_0774"/>
                  <v:path arrowok="t"/>
                </v:shape>
                <w10:anchorlock/>
              </v:group>
            </w:pict>
          </mc:Fallback>
        </mc:AlternateContent>
      </w:r>
    </w:p>
    <w:p w14:paraId="5D3E965C" w14:textId="2EECAD29" w:rsidR="004B78F5" w:rsidRPr="007964AF" w:rsidRDefault="004B78F5" w:rsidP="001E0B65">
      <w:pPr>
        <w:pStyle w:val="Caption"/>
        <w:outlineLvl w:val="0"/>
      </w:pPr>
      <w:bookmarkStart w:id="25" w:name="_Ref466904723"/>
      <w:bookmarkStart w:id="26" w:name="_Toc466903034"/>
      <w:r w:rsidRPr="00B37C29">
        <w:rPr>
          <w:b/>
          <w:bCs/>
          <w:cs/>
        </w:rPr>
        <w:t xml:space="preserve">รูปที่ </w:t>
      </w:r>
      <w:r w:rsidR="007E0FAD" w:rsidRPr="00B37C29">
        <w:rPr>
          <w:b/>
          <w:bCs/>
          <w:cs/>
        </w:rPr>
        <w:fldChar w:fldCharType="begin"/>
      </w:r>
      <w:r w:rsidR="007E0FAD" w:rsidRPr="00B37C29">
        <w:rPr>
          <w:b/>
          <w:bCs/>
          <w:cs/>
        </w:rPr>
        <w:instrText xml:space="preserve"> </w:instrText>
      </w:r>
      <w:r w:rsidR="007E0FAD" w:rsidRPr="00B37C29">
        <w:rPr>
          <w:b/>
          <w:bCs/>
        </w:rPr>
        <w:instrText xml:space="preserve">STYLEREF </w:instrText>
      </w:r>
      <w:r w:rsidR="007E0FAD" w:rsidRPr="00B37C29">
        <w:rPr>
          <w:b/>
          <w:bCs/>
          <w:cs/>
        </w:rPr>
        <w:instrText xml:space="preserve">1 </w:instrText>
      </w:r>
      <w:r w:rsidR="007E0FAD" w:rsidRPr="00B37C29">
        <w:rPr>
          <w:b/>
          <w:bCs/>
        </w:rPr>
        <w:instrText>\s</w:instrText>
      </w:r>
      <w:r w:rsidR="007E0FAD" w:rsidRPr="00B37C29">
        <w:rPr>
          <w:b/>
          <w:bCs/>
          <w:cs/>
        </w:rPr>
        <w:instrText xml:space="preserve"> </w:instrText>
      </w:r>
      <w:r w:rsidR="007E0FAD" w:rsidRPr="00B37C29">
        <w:rPr>
          <w:b/>
          <w:bCs/>
          <w:cs/>
        </w:rPr>
        <w:fldChar w:fldCharType="separate"/>
      </w:r>
      <w:r w:rsidR="00384590">
        <w:rPr>
          <w:b/>
          <w:bCs/>
          <w:cs/>
        </w:rPr>
        <w:t>3</w:t>
      </w:r>
      <w:r w:rsidR="007E0FAD" w:rsidRPr="00B37C29">
        <w:rPr>
          <w:b/>
          <w:bCs/>
          <w:cs/>
        </w:rPr>
        <w:fldChar w:fldCharType="end"/>
      </w:r>
      <w:r w:rsidR="007E0FAD" w:rsidRPr="00B37C29">
        <w:rPr>
          <w:b/>
          <w:bCs/>
          <w:cs/>
        </w:rPr>
        <w:t>.</w:t>
      </w:r>
      <w:r w:rsidR="007E0FAD" w:rsidRPr="00B37C29">
        <w:rPr>
          <w:b/>
          <w:bCs/>
          <w:cs/>
        </w:rPr>
        <w:fldChar w:fldCharType="begin"/>
      </w:r>
      <w:r w:rsidR="007E0FAD" w:rsidRPr="00B37C29">
        <w:rPr>
          <w:b/>
          <w:bCs/>
          <w:cs/>
        </w:rPr>
        <w:instrText xml:space="preserve"> </w:instrText>
      </w:r>
      <w:r w:rsidR="007E0FAD" w:rsidRPr="00B37C29">
        <w:rPr>
          <w:b/>
          <w:bCs/>
        </w:rPr>
        <w:instrText xml:space="preserve">SEQ </w:instrText>
      </w:r>
      <w:r w:rsidR="007E0FAD" w:rsidRPr="00B37C29">
        <w:rPr>
          <w:b/>
          <w:bCs/>
          <w:cs/>
        </w:rPr>
        <w:instrText xml:space="preserve">รูปที่ </w:instrText>
      </w:r>
      <w:r w:rsidR="007E0FAD" w:rsidRPr="00B37C29">
        <w:rPr>
          <w:b/>
          <w:bCs/>
        </w:rPr>
        <w:instrText xml:space="preserve">\* ARABIC \s </w:instrText>
      </w:r>
      <w:r w:rsidR="007E0FAD" w:rsidRPr="00B37C29">
        <w:rPr>
          <w:b/>
          <w:bCs/>
          <w:cs/>
        </w:rPr>
        <w:instrText xml:space="preserve">1 </w:instrText>
      </w:r>
      <w:r w:rsidR="007E0FAD" w:rsidRPr="00B37C29">
        <w:rPr>
          <w:b/>
          <w:bCs/>
          <w:cs/>
        </w:rPr>
        <w:fldChar w:fldCharType="separate"/>
      </w:r>
      <w:r w:rsidR="00384590">
        <w:rPr>
          <w:b/>
          <w:bCs/>
          <w:cs/>
        </w:rPr>
        <w:t>3</w:t>
      </w:r>
      <w:r w:rsidR="007E0FAD" w:rsidRPr="00B37C29">
        <w:rPr>
          <w:b/>
          <w:bCs/>
          <w:cs/>
        </w:rPr>
        <w:fldChar w:fldCharType="end"/>
      </w:r>
      <w:bookmarkEnd w:id="25"/>
      <w:r w:rsidRPr="007964AF">
        <w:t xml:space="preserve"> </w:t>
      </w:r>
      <w:r w:rsidRPr="007964AF">
        <w:rPr>
          <w:cs/>
        </w:rPr>
        <w:t xml:space="preserve">ใช้ </w:t>
      </w:r>
      <w:r w:rsidRPr="007964AF">
        <w:t xml:space="preserve">GPS </w:t>
      </w:r>
      <w:r w:rsidRPr="007964AF">
        <w:rPr>
          <w:cs/>
        </w:rPr>
        <w:t>เพื่อค้นหาสถานีต้นทางที่ใกล้ที่สุด</w:t>
      </w:r>
      <w:bookmarkEnd w:id="26"/>
    </w:p>
    <w:p w14:paraId="7D5F8DDC" w14:textId="4A187712" w:rsidR="00C4305B" w:rsidRPr="007964AF" w:rsidRDefault="00C4467C" w:rsidP="001E0B65">
      <w:pPr>
        <w:pStyle w:val="Heading3"/>
      </w:pPr>
      <w:bookmarkStart w:id="27" w:name="_Toc466903179"/>
      <w:r>
        <w:rPr>
          <w:cs/>
        </w:rPr>
        <w:t>แอปพลิเคชัน</w:t>
      </w:r>
      <w:r w:rsidR="004B78F5" w:rsidRPr="007964AF">
        <w:rPr>
          <w:cs/>
        </w:rPr>
        <w:t xml:space="preserve"> </w:t>
      </w:r>
      <w:r w:rsidR="004B78F5" w:rsidRPr="007964AF">
        <w:t>Airport Link Bangkok</w:t>
      </w:r>
      <w:bookmarkEnd w:id="27"/>
    </w:p>
    <w:p w14:paraId="4951CD14" w14:textId="06455B30" w:rsidR="00C4305B" w:rsidRPr="007964AF" w:rsidRDefault="00C4305B" w:rsidP="00C4305B">
      <w:pPr>
        <w:ind w:left="360" w:firstLine="360"/>
      </w:pPr>
      <w:r w:rsidRPr="007964AF">
        <w:rPr>
          <w:cs/>
        </w:rPr>
        <w:t>เป็น</w:t>
      </w:r>
      <w:r w:rsidR="00C4467C">
        <w:rPr>
          <w:cs/>
        </w:rPr>
        <w:t>แอปพลิเคชัน</w:t>
      </w:r>
      <w:r w:rsidRPr="007964AF">
        <w:rPr>
          <w:cs/>
        </w:rPr>
        <w:t xml:space="preserve">สำหรับคนที่โดยสาร </w:t>
      </w:r>
      <w:r w:rsidRPr="007964AF">
        <w:t xml:space="preserve">Airport rail link </w:t>
      </w:r>
      <w:r w:rsidRPr="007964AF">
        <w:rPr>
          <w:cs/>
        </w:rPr>
        <w:t xml:space="preserve">เป็นประจำ และนักท่องเที่ยวที่วางแผนว่าจะเดินทางมายังกรุงเทพ </w:t>
      </w:r>
      <w:r w:rsidR="00C4467C">
        <w:rPr>
          <w:cs/>
        </w:rPr>
        <w:t>แอปพลิเคชัน</w:t>
      </w:r>
      <w:r w:rsidRPr="007964AF">
        <w:rPr>
          <w:cs/>
        </w:rPr>
        <w:t xml:space="preserve">สามารถตรวจสอบเวลาของรถไฟที่จะมาถึงสถานี สามารถตรวจสอบเวลาที่ใช้ในการเดินทางได้ ดูราคาค่าโดยสารได้ พัฒนาโดย </w:t>
      </w:r>
      <w:proofErr w:type="spellStart"/>
      <w:r w:rsidRPr="007964AF">
        <w:t>SyncoApp</w:t>
      </w:r>
      <w:proofErr w:type="spellEnd"/>
      <w:r w:rsidR="00B37C29">
        <w:rPr>
          <w:rFonts w:hint="cs"/>
          <w:cs/>
        </w:rPr>
        <w:t xml:space="preserve"> ดัง</w:t>
      </w:r>
      <w:r w:rsidR="00B37C29">
        <w:rPr>
          <w:cs/>
        </w:rPr>
        <w:fldChar w:fldCharType="begin"/>
      </w:r>
      <w:r w:rsidR="00B37C29">
        <w:rPr>
          <w:cs/>
        </w:rPr>
        <w:instrText xml:space="preserve"> </w:instrText>
      </w:r>
      <w:r w:rsidR="00B37C29">
        <w:rPr>
          <w:rFonts w:hint="cs"/>
        </w:rPr>
        <w:instrText>REF _Ref</w:instrText>
      </w:r>
      <w:r w:rsidR="00B37C29">
        <w:rPr>
          <w:rFonts w:hint="cs"/>
          <w:cs/>
        </w:rPr>
        <w:instrText xml:space="preserve">466904768 </w:instrText>
      </w:r>
      <w:r w:rsidR="00B37C29">
        <w:rPr>
          <w:rFonts w:hint="cs"/>
        </w:rPr>
        <w:instrText>\h</w:instrText>
      </w:r>
      <w:r w:rsidR="00B37C29">
        <w:rPr>
          <w:cs/>
        </w:rPr>
        <w:instrText xml:space="preserve"> </w:instrText>
      </w:r>
      <w:r w:rsidR="00B37C29">
        <w:rPr>
          <w:cs/>
        </w:rPr>
      </w:r>
      <w:r w:rsidR="00B37C29">
        <w:rPr>
          <w:cs/>
        </w:rPr>
        <w:fldChar w:fldCharType="separate"/>
      </w:r>
      <w:r w:rsidR="00384590" w:rsidRPr="00B37C29">
        <w:rPr>
          <w:b/>
          <w:bCs/>
          <w:cs/>
        </w:rPr>
        <w:t xml:space="preserve">รูปที่ </w:t>
      </w:r>
      <w:r w:rsidR="00384590">
        <w:rPr>
          <w:b/>
          <w:bCs/>
          <w:noProof/>
          <w:cs/>
        </w:rPr>
        <w:t>3</w:t>
      </w:r>
      <w:r w:rsidR="00384590" w:rsidRPr="00B37C29">
        <w:rPr>
          <w:b/>
          <w:bCs/>
          <w:cs/>
        </w:rPr>
        <w:t>.</w:t>
      </w:r>
      <w:r w:rsidR="00384590">
        <w:rPr>
          <w:b/>
          <w:bCs/>
          <w:noProof/>
          <w:cs/>
        </w:rPr>
        <w:t>4</w:t>
      </w:r>
      <w:r w:rsidR="00B37C29">
        <w:rPr>
          <w:cs/>
        </w:rPr>
        <w:fldChar w:fldCharType="end"/>
      </w:r>
      <w:r w:rsidR="00B37C29">
        <w:rPr>
          <w:rFonts w:hint="cs"/>
          <w:cs/>
        </w:rPr>
        <w:t xml:space="preserve"> ถึง </w:t>
      </w:r>
      <w:r w:rsidR="00B37C29">
        <w:rPr>
          <w:cs/>
        </w:rPr>
        <w:fldChar w:fldCharType="begin"/>
      </w:r>
      <w:r w:rsidR="00B37C29">
        <w:rPr>
          <w:cs/>
        </w:rPr>
        <w:instrText xml:space="preserve"> </w:instrText>
      </w:r>
      <w:r w:rsidR="00B37C29">
        <w:rPr>
          <w:rFonts w:hint="cs"/>
        </w:rPr>
        <w:instrText>REF _Ref</w:instrText>
      </w:r>
      <w:r w:rsidR="00B37C29">
        <w:rPr>
          <w:rFonts w:hint="cs"/>
          <w:cs/>
        </w:rPr>
        <w:instrText xml:space="preserve">466904781 </w:instrText>
      </w:r>
      <w:r w:rsidR="00B37C29">
        <w:rPr>
          <w:rFonts w:hint="cs"/>
        </w:rPr>
        <w:instrText>\h</w:instrText>
      </w:r>
      <w:r w:rsidR="00B37C29">
        <w:rPr>
          <w:cs/>
        </w:rPr>
        <w:instrText xml:space="preserve"> </w:instrText>
      </w:r>
      <w:r w:rsidR="00B37C29">
        <w:rPr>
          <w:cs/>
        </w:rPr>
      </w:r>
      <w:r w:rsidR="00B37C29">
        <w:rPr>
          <w:cs/>
        </w:rPr>
        <w:fldChar w:fldCharType="separate"/>
      </w:r>
      <w:r w:rsidR="00384590" w:rsidRPr="00B37C29">
        <w:rPr>
          <w:b/>
          <w:bCs/>
          <w:cs/>
        </w:rPr>
        <w:t xml:space="preserve">รูปที่ </w:t>
      </w:r>
      <w:r w:rsidR="00384590">
        <w:rPr>
          <w:b/>
          <w:bCs/>
          <w:noProof/>
          <w:cs/>
        </w:rPr>
        <w:t>3</w:t>
      </w:r>
      <w:r w:rsidR="00384590" w:rsidRPr="00B37C29">
        <w:rPr>
          <w:b/>
          <w:bCs/>
          <w:cs/>
        </w:rPr>
        <w:t>.</w:t>
      </w:r>
      <w:r w:rsidR="00384590">
        <w:rPr>
          <w:b/>
          <w:bCs/>
          <w:noProof/>
          <w:cs/>
        </w:rPr>
        <w:t>6</w:t>
      </w:r>
      <w:r w:rsidR="00B37C29">
        <w:rPr>
          <w:cs/>
        </w:rPr>
        <w:fldChar w:fldCharType="end"/>
      </w:r>
    </w:p>
    <w:p w14:paraId="7ADD4F15" w14:textId="5E8075C2" w:rsidR="00CC6462" w:rsidRPr="00CC6462" w:rsidRDefault="00CC6462" w:rsidP="001E0B65">
      <w:pPr>
        <w:pStyle w:val="Heading4"/>
      </w:pPr>
      <w:r>
        <w:rPr>
          <w:rFonts w:hint="cs"/>
          <w:cs/>
        </w:rPr>
        <w:t>ข้อดี</w:t>
      </w:r>
      <w:r w:rsidRPr="00CC6462">
        <w:rPr>
          <w:cs/>
        </w:rPr>
        <w:t xml:space="preserve">ของแอปพลิเคชัน </w:t>
      </w:r>
      <w:r w:rsidRPr="00CC6462">
        <w:t xml:space="preserve">Airport Link Bangkok </w:t>
      </w:r>
    </w:p>
    <w:p w14:paraId="172FE054" w14:textId="77777777" w:rsidR="00CC6462" w:rsidRPr="00CC6462" w:rsidRDefault="00CC6462" w:rsidP="00ED6D63">
      <w:pPr>
        <w:pStyle w:val="ListParagraph"/>
        <w:numPr>
          <w:ilvl w:val="0"/>
          <w:numId w:val="23"/>
        </w:numPr>
      </w:pPr>
      <w:r w:rsidRPr="00CC6462">
        <w:rPr>
          <w:cs/>
        </w:rPr>
        <w:t xml:space="preserve">บอกรายละเอียดการเดินรถทั้ง </w:t>
      </w:r>
      <w:r w:rsidRPr="00CC6462">
        <w:t xml:space="preserve">City Line </w:t>
      </w:r>
      <w:r w:rsidRPr="00CC6462">
        <w:rPr>
          <w:cs/>
        </w:rPr>
        <w:t xml:space="preserve">และ </w:t>
      </w:r>
      <w:r w:rsidRPr="00CC6462">
        <w:t xml:space="preserve">Express Line </w:t>
      </w:r>
    </w:p>
    <w:p w14:paraId="22BDA832" w14:textId="77777777" w:rsidR="00CC6462" w:rsidRPr="00CC6462" w:rsidRDefault="00CC6462" w:rsidP="00ED6D63">
      <w:pPr>
        <w:pStyle w:val="ListParagraph"/>
        <w:numPr>
          <w:ilvl w:val="0"/>
          <w:numId w:val="23"/>
        </w:numPr>
      </w:pPr>
      <w:r w:rsidRPr="00CC6462">
        <w:rPr>
          <w:cs/>
        </w:rPr>
        <w:t xml:space="preserve">บอกเวลาที่รถไฟจะถึงสถานีต้นทาง </w:t>
      </w:r>
    </w:p>
    <w:p w14:paraId="60EA4A0C" w14:textId="77777777" w:rsidR="00CC6462" w:rsidRPr="00CC6462" w:rsidRDefault="00CC6462" w:rsidP="00ED6D63">
      <w:pPr>
        <w:pStyle w:val="ListParagraph"/>
        <w:numPr>
          <w:ilvl w:val="0"/>
          <w:numId w:val="23"/>
        </w:numPr>
      </w:pPr>
      <w:r w:rsidRPr="00CC6462">
        <w:rPr>
          <w:cs/>
        </w:rPr>
        <w:t xml:space="preserve">บอกเวลาที่รถไฟฟ้าจะถึงสถานีปลายทาง </w:t>
      </w:r>
    </w:p>
    <w:p w14:paraId="17279DEE" w14:textId="77777777" w:rsidR="00CC6462" w:rsidRPr="00CC6462" w:rsidRDefault="00CC6462" w:rsidP="00ED6D63">
      <w:pPr>
        <w:pStyle w:val="ListParagraph"/>
        <w:numPr>
          <w:ilvl w:val="0"/>
          <w:numId w:val="23"/>
        </w:numPr>
      </w:pPr>
      <w:r w:rsidRPr="00CC6462">
        <w:rPr>
          <w:cs/>
        </w:rPr>
        <w:t xml:space="preserve">บอกราคาค่าโดยสาร </w:t>
      </w:r>
    </w:p>
    <w:p w14:paraId="65E278B1" w14:textId="2F849FD6" w:rsidR="00CC6462" w:rsidRPr="00CC6462" w:rsidRDefault="00CC6462" w:rsidP="001E0B65">
      <w:pPr>
        <w:pStyle w:val="Heading4"/>
      </w:pPr>
      <w:r>
        <w:rPr>
          <w:rFonts w:hint="cs"/>
          <w:cs/>
        </w:rPr>
        <w:t>ข้อเสีย</w:t>
      </w:r>
      <w:r w:rsidRPr="00CC6462">
        <w:rPr>
          <w:cs/>
        </w:rPr>
        <w:t xml:space="preserve">ที่พบในแอปพลิเคชัน </w:t>
      </w:r>
      <w:r w:rsidRPr="00CC6462">
        <w:t xml:space="preserve">Airport Link Bangkok </w:t>
      </w:r>
    </w:p>
    <w:p w14:paraId="3C3D1836" w14:textId="77777777" w:rsidR="00CC6462" w:rsidRPr="00CC6462" w:rsidRDefault="00CC6462" w:rsidP="00ED6D63">
      <w:pPr>
        <w:pStyle w:val="ListParagraph"/>
        <w:numPr>
          <w:ilvl w:val="0"/>
          <w:numId w:val="24"/>
        </w:numPr>
      </w:pPr>
      <w:r w:rsidRPr="00CC6462">
        <w:rPr>
          <w:cs/>
        </w:rPr>
        <w:t xml:space="preserve">เป็นข้อมูลแบบ </w:t>
      </w:r>
      <w:r w:rsidRPr="00CC6462">
        <w:t xml:space="preserve">static </w:t>
      </w:r>
      <w:r w:rsidRPr="00CC6462">
        <w:rPr>
          <w:cs/>
        </w:rPr>
        <w:t xml:space="preserve">ซึ่งอ้างอิงจากเว็บไซต์ ทำให้ข้อมูลเรื่องเวลาที่ใช้ในการเดินทางไม่ถูกต้องหากรถไฟฟ้าเกิดปัญหาล่าช้า </w:t>
      </w:r>
    </w:p>
    <w:p w14:paraId="0ED69767" w14:textId="77777777" w:rsidR="00CC6462" w:rsidRPr="00CC6462" w:rsidRDefault="00CC6462" w:rsidP="00ED6D63">
      <w:pPr>
        <w:pStyle w:val="ListParagraph"/>
        <w:numPr>
          <w:ilvl w:val="0"/>
          <w:numId w:val="24"/>
        </w:numPr>
      </w:pPr>
      <w:r w:rsidRPr="00CC6462">
        <w:rPr>
          <w:cs/>
        </w:rPr>
        <w:t xml:space="preserve">ไม่สามารถดูข้อมูลของแต่ละสถานีได้ </w:t>
      </w:r>
    </w:p>
    <w:p w14:paraId="597AFE58" w14:textId="77777777" w:rsidR="00CC6462" w:rsidRPr="00CC6462" w:rsidRDefault="00CC6462" w:rsidP="00ED6D63">
      <w:pPr>
        <w:pStyle w:val="ListParagraph"/>
        <w:numPr>
          <w:ilvl w:val="0"/>
          <w:numId w:val="24"/>
        </w:numPr>
      </w:pPr>
      <w:r w:rsidRPr="00CC6462">
        <w:rPr>
          <w:cs/>
        </w:rPr>
        <w:t xml:space="preserve">ไม่สามารถดูรายละเอียดของแต่ละสถานีได้ เช่น จุดเชื่อมต่อการขนส่ง เป็นต้น </w:t>
      </w:r>
    </w:p>
    <w:p w14:paraId="5E7C4B16" w14:textId="77777777" w:rsidR="00CC6462" w:rsidRPr="00CC6462" w:rsidRDefault="00CC6462" w:rsidP="00ED6D63">
      <w:pPr>
        <w:pStyle w:val="ListParagraph"/>
        <w:numPr>
          <w:ilvl w:val="0"/>
          <w:numId w:val="24"/>
        </w:numPr>
      </w:pPr>
      <w:r w:rsidRPr="00CC6462">
        <w:rPr>
          <w:cs/>
        </w:rPr>
        <w:lastRenderedPageBreak/>
        <w:t xml:space="preserve">ไม่สามารถดูรายละเอียดของสถานที่โดยรอบสถานีได้ </w:t>
      </w:r>
    </w:p>
    <w:p w14:paraId="61597204" w14:textId="77777777" w:rsidR="00CC6462" w:rsidRPr="00CC6462" w:rsidRDefault="00CC6462" w:rsidP="00ED6D63">
      <w:pPr>
        <w:pStyle w:val="ListParagraph"/>
        <w:numPr>
          <w:ilvl w:val="0"/>
          <w:numId w:val="24"/>
        </w:numPr>
      </w:pPr>
      <w:r w:rsidRPr="00CC6462">
        <w:rPr>
          <w:cs/>
        </w:rPr>
        <w:t xml:space="preserve">ตัวแอปพลิเคชันไม่มีการแบ่งสถานีปลายทางที่ชัดเจน ทำให้ดูข้อมูลได้ยาก เวลาที่เราต้องการจะเลือกสถานีปลายทางที่ต้องการจะดูข้อมูล </w:t>
      </w:r>
    </w:p>
    <w:p w14:paraId="3F77FA4A" w14:textId="77777777" w:rsidR="00CC6462" w:rsidRPr="00CC6462" w:rsidRDefault="00CC6462" w:rsidP="001E0B65">
      <w:pPr>
        <w:pStyle w:val="Heading4"/>
      </w:pPr>
      <w:r w:rsidRPr="00CC6462">
        <w:rPr>
          <w:cs/>
        </w:rPr>
        <w:t xml:space="preserve">จุดแตกต่างจากแอปพลิเคชันที่เราพัฒนาขึ้น </w:t>
      </w:r>
    </w:p>
    <w:p w14:paraId="78C9C5DE" w14:textId="77777777" w:rsidR="00CC6462" w:rsidRPr="00CC6462" w:rsidRDefault="00CC6462" w:rsidP="00ED6D63">
      <w:pPr>
        <w:pStyle w:val="ListParagraph"/>
        <w:numPr>
          <w:ilvl w:val="0"/>
          <w:numId w:val="25"/>
        </w:numPr>
      </w:pPr>
      <w:r w:rsidRPr="00CC6462">
        <w:rPr>
          <w:cs/>
        </w:rPr>
        <w:t xml:space="preserve">ดูสถานที่ในบริเวณรอบ ๆ ของแต่ละสถานี </w:t>
      </w:r>
    </w:p>
    <w:p w14:paraId="6FB8BF72" w14:textId="77777777" w:rsidR="00CC6462" w:rsidRPr="00CC6462" w:rsidRDefault="00CC6462" w:rsidP="00ED6D63">
      <w:pPr>
        <w:pStyle w:val="ListParagraph"/>
        <w:numPr>
          <w:ilvl w:val="0"/>
          <w:numId w:val="25"/>
        </w:numPr>
      </w:pPr>
      <w:r w:rsidRPr="00CC6462">
        <w:rPr>
          <w:cs/>
        </w:rPr>
        <w:t xml:space="preserve">แจ้งเตือนเมื่อถึงสถานีปลายทางที่ต้องการจะลง </w:t>
      </w:r>
    </w:p>
    <w:p w14:paraId="1D95648A" w14:textId="77777777" w:rsidR="00CC6462" w:rsidRPr="00CC6462" w:rsidRDefault="00CC6462" w:rsidP="00ED6D63">
      <w:pPr>
        <w:pStyle w:val="ListParagraph"/>
        <w:numPr>
          <w:ilvl w:val="0"/>
          <w:numId w:val="25"/>
        </w:numPr>
      </w:pPr>
      <w:r w:rsidRPr="00CC6462">
        <w:rPr>
          <w:cs/>
        </w:rPr>
        <w:t xml:space="preserve">สามารถดูรายละเอียดของแต่ละสถานี เช่น จุดเชื่อมต่อต่าง ๆ เป็นต้น </w:t>
      </w:r>
    </w:p>
    <w:p w14:paraId="073EB9CF" w14:textId="77777777" w:rsidR="00CC6462" w:rsidRPr="00CC6462" w:rsidRDefault="00CC6462" w:rsidP="00ED6D63">
      <w:pPr>
        <w:pStyle w:val="ListParagraph"/>
        <w:numPr>
          <w:ilvl w:val="0"/>
          <w:numId w:val="25"/>
        </w:numPr>
      </w:pPr>
      <w:r w:rsidRPr="00CC6462">
        <w:rPr>
          <w:cs/>
        </w:rPr>
        <w:t xml:space="preserve">มีหน้าแสดงสถานีปลายทาง เพื่อยื่นให้พนักงานออกตั๋วดู </w:t>
      </w:r>
    </w:p>
    <w:p w14:paraId="0C6AEC1B" w14:textId="77777777" w:rsidR="00CC6462" w:rsidRPr="00CC6462" w:rsidRDefault="00CC6462" w:rsidP="00ED6D63">
      <w:pPr>
        <w:pStyle w:val="ListParagraph"/>
        <w:numPr>
          <w:ilvl w:val="0"/>
          <w:numId w:val="25"/>
        </w:numPr>
      </w:pPr>
      <w:r w:rsidRPr="00CC6462">
        <w:rPr>
          <w:cs/>
        </w:rPr>
        <w:t xml:space="preserve">สามารถดูรายละเอียดของสถานที่ใกล้เคียงของแต่ละสถานี </w:t>
      </w:r>
    </w:p>
    <w:p w14:paraId="14E792A0" w14:textId="77777777" w:rsidR="00CC6462" w:rsidRDefault="00CC6462" w:rsidP="00ED6D63">
      <w:pPr>
        <w:pStyle w:val="ListParagraph"/>
        <w:numPr>
          <w:ilvl w:val="0"/>
          <w:numId w:val="25"/>
        </w:numPr>
      </w:pPr>
      <w:r w:rsidRPr="00CC6462">
        <w:rPr>
          <w:cs/>
        </w:rPr>
        <w:t xml:space="preserve">ดูว่าอยู่ที่สถานีใดแล้ว ในระหว่างการเดินทางได้ </w:t>
      </w:r>
    </w:p>
    <w:p w14:paraId="56B0FB77" w14:textId="77777777" w:rsidR="00CC6462" w:rsidRDefault="00E820F2" w:rsidP="00CC6462">
      <w:pPr>
        <w:jc w:val="center"/>
      </w:pPr>
      <w:r w:rsidRPr="007964AF">
        <w:rPr>
          <w:noProof/>
        </w:rPr>
        <w:drawing>
          <wp:inline distT="0" distB="0" distL="0" distR="0" wp14:anchorId="5D5CA46C" wp14:editId="461C9B5A">
            <wp:extent cx="1612265" cy="2872105"/>
            <wp:effectExtent l="0" t="0" r="6985" b="4445"/>
            <wp:docPr id="1" name="Picture 1" descr="../Desktop/IMG_08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../Desktop/IMG_0853.PNG"/>
                    <pic:cNvPicPr>
                      <a:picLocks noChangeAspect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2265" cy="2872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E03877" w14:textId="7A281426" w:rsidR="00AF19BC" w:rsidRPr="007964AF" w:rsidRDefault="00E820F2" w:rsidP="001E0B65">
      <w:pPr>
        <w:jc w:val="center"/>
        <w:outlineLvl w:val="0"/>
      </w:pPr>
      <w:bookmarkStart w:id="28" w:name="_Ref466904768"/>
      <w:bookmarkStart w:id="29" w:name="_Toc466903035"/>
      <w:r w:rsidRPr="00B37C29">
        <w:rPr>
          <w:b/>
          <w:bCs/>
          <w:cs/>
        </w:rPr>
        <w:t xml:space="preserve">รูปที่ </w:t>
      </w:r>
      <w:r w:rsidR="007E0FAD" w:rsidRPr="00B37C29">
        <w:rPr>
          <w:b/>
          <w:bCs/>
          <w:cs/>
        </w:rPr>
        <w:fldChar w:fldCharType="begin"/>
      </w:r>
      <w:r w:rsidR="007E0FAD" w:rsidRPr="00B37C29">
        <w:rPr>
          <w:b/>
          <w:bCs/>
          <w:cs/>
        </w:rPr>
        <w:instrText xml:space="preserve"> </w:instrText>
      </w:r>
      <w:r w:rsidR="007E0FAD" w:rsidRPr="00B37C29">
        <w:rPr>
          <w:b/>
          <w:bCs/>
        </w:rPr>
        <w:instrText xml:space="preserve">STYLEREF </w:instrText>
      </w:r>
      <w:r w:rsidR="007E0FAD" w:rsidRPr="00B37C29">
        <w:rPr>
          <w:b/>
          <w:bCs/>
          <w:cs/>
        </w:rPr>
        <w:instrText xml:space="preserve">1 </w:instrText>
      </w:r>
      <w:r w:rsidR="007E0FAD" w:rsidRPr="00B37C29">
        <w:rPr>
          <w:b/>
          <w:bCs/>
        </w:rPr>
        <w:instrText>\s</w:instrText>
      </w:r>
      <w:r w:rsidR="007E0FAD" w:rsidRPr="00B37C29">
        <w:rPr>
          <w:b/>
          <w:bCs/>
          <w:cs/>
        </w:rPr>
        <w:instrText xml:space="preserve"> </w:instrText>
      </w:r>
      <w:r w:rsidR="007E0FAD" w:rsidRPr="00B37C29">
        <w:rPr>
          <w:b/>
          <w:bCs/>
          <w:cs/>
        </w:rPr>
        <w:fldChar w:fldCharType="separate"/>
      </w:r>
      <w:r w:rsidR="00384590">
        <w:rPr>
          <w:b/>
          <w:bCs/>
          <w:noProof/>
          <w:cs/>
        </w:rPr>
        <w:t>3</w:t>
      </w:r>
      <w:r w:rsidR="007E0FAD" w:rsidRPr="00B37C29">
        <w:rPr>
          <w:b/>
          <w:bCs/>
          <w:cs/>
        </w:rPr>
        <w:fldChar w:fldCharType="end"/>
      </w:r>
      <w:r w:rsidR="007E0FAD" w:rsidRPr="00B37C29">
        <w:rPr>
          <w:b/>
          <w:bCs/>
          <w:cs/>
        </w:rPr>
        <w:t>.</w:t>
      </w:r>
      <w:r w:rsidR="007E0FAD" w:rsidRPr="00B37C29">
        <w:rPr>
          <w:b/>
          <w:bCs/>
          <w:cs/>
        </w:rPr>
        <w:fldChar w:fldCharType="begin"/>
      </w:r>
      <w:r w:rsidR="007E0FAD" w:rsidRPr="00B37C29">
        <w:rPr>
          <w:b/>
          <w:bCs/>
          <w:cs/>
        </w:rPr>
        <w:instrText xml:space="preserve"> </w:instrText>
      </w:r>
      <w:r w:rsidR="007E0FAD" w:rsidRPr="00B37C29">
        <w:rPr>
          <w:b/>
          <w:bCs/>
        </w:rPr>
        <w:instrText xml:space="preserve">SEQ </w:instrText>
      </w:r>
      <w:r w:rsidR="007E0FAD" w:rsidRPr="00B37C29">
        <w:rPr>
          <w:b/>
          <w:bCs/>
          <w:cs/>
        </w:rPr>
        <w:instrText xml:space="preserve">รูปที่ </w:instrText>
      </w:r>
      <w:r w:rsidR="007E0FAD" w:rsidRPr="00B37C29">
        <w:rPr>
          <w:b/>
          <w:bCs/>
        </w:rPr>
        <w:instrText xml:space="preserve">\* ARABIC \s </w:instrText>
      </w:r>
      <w:r w:rsidR="007E0FAD" w:rsidRPr="00B37C29">
        <w:rPr>
          <w:b/>
          <w:bCs/>
          <w:cs/>
        </w:rPr>
        <w:instrText xml:space="preserve">1 </w:instrText>
      </w:r>
      <w:r w:rsidR="007E0FAD" w:rsidRPr="00B37C29">
        <w:rPr>
          <w:b/>
          <w:bCs/>
          <w:cs/>
        </w:rPr>
        <w:fldChar w:fldCharType="separate"/>
      </w:r>
      <w:r w:rsidR="00384590">
        <w:rPr>
          <w:b/>
          <w:bCs/>
          <w:noProof/>
          <w:cs/>
        </w:rPr>
        <w:t>4</w:t>
      </w:r>
      <w:r w:rsidR="007E0FAD" w:rsidRPr="00B37C29">
        <w:rPr>
          <w:b/>
          <w:bCs/>
          <w:cs/>
        </w:rPr>
        <w:fldChar w:fldCharType="end"/>
      </w:r>
      <w:bookmarkEnd w:id="28"/>
      <w:r w:rsidRPr="007964AF">
        <w:rPr>
          <w:cs/>
        </w:rPr>
        <w:t xml:space="preserve"> หน้าหลักของ</w:t>
      </w:r>
      <w:r w:rsidR="00C4467C">
        <w:rPr>
          <w:cs/>
        </w:rPr>
        <w:t>แอปพลิเคชัน</w:t>
      </w:r>
      <w:r w:rsidRPr="007964AF">
        <w:rPr>
          <w:cs/>
        </w:rPr>
        <w:t>ให้ผู้ใช้เลือกสถานีต้นทางที่ตัวเองอยู่</w:t>
      </w:r>
      <w:bookmarkEnd w:id="29"/>
    </w:p>
    <w:p w14:paraId="3A2058FF" w14:textId="77777777" w:rsidR="00AF19BC" w:rsidRPr="007964AF" w:rsidRDefault="00AF19BC" w:rsidP="00CC6462">
      <w:pPr>
        <w:pStyle w:val="Caption"/>
      </w:pPr>
      <w:r w:rsidRPr="007964AF">
        <w:lastRenderedPageBreak/>
        <w:drawing>
          <wp:inline distT="0" distB="0" distL="0" distR="0" wp14:anchorId="5D29E36D" wp14:editId="2CCEB2E3">
            <wp:extent cx="1612835" cy="2872423"/>
            <wp:effectExtent l="0" t="0" r="6985" b="4445"/>
            <wp:docPr id="4" name="Picture 4" descr="../Desktop/IMG_08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../Desktop/IMG_0854.PNG"/>
                    <pic:cNvPicPr>
                      <a:picLocks noChangeAspect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2835" cy="28724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031418" w14:textId="155325C5" w:rsidR="00AF19BC" w:rsidRPr="00CC6462" w:rsidRDefault="00AF19BC" w:rsidP="001E0B65">
      <w:pPr>
        <w:pStyle w:val="Caption"/>
        <w:outlineLvl w:val="0"/>
      </w:pPr>
      <w:bookmarkStart w:id="30" w:name="_Toc466903036"/>
      <w:r w:rsidRPr="00B37C29">
        <w:rPr>
          <w:b/>
          <w:bCs/>
          <w:cs/>
        </w:rPr>
        <w:t xml:space="preserve">รูปที่ </w:t>
      </w:r>
      <w:r w:rsidR="007E0FAD" w:rsidRPr="00B37C29">
        <w:rPr>
          <w:b/>
          <w:bCs/>
          <w:cs/>
        </w:rPr>
        <w:fldChar w:fldCharType="begin"/>
      </w:r>
      <w:r w:rsidR="007E0FAD" w:rsidRPr="00B37C29">
        <w:rPr>
          <w:b/>
          <w:bCs/>
          <w:cs/>
        </w:rPr>
        <w:instrText xml:space="preserve"> </w:instrText>
      </w:r>
      <w:r w:rsidR="007E0FAD" w:rsidRPr="00B37C29">
        <w:rPr>
          <w:b/>
          <w:bCs/>
        </w:rPr>
        <w:instrText xml:space="preserve">STYLEREF </w:instrText>
      </w:r>
      <w:r w:rsidR="007E0FAD" w:rsidRPr="00B37C29">
        <w:rPr>
          <w:b/>
          <w:bCs/>
          <w:cs/>
        </w:rPr>
        <w:instrText xml:space="preserve">1 </w:instrText>
      </w:r>
      <w:r w:rsidR="007E0FAD" w:rsidRPr="00B37C29">
        <w:rPr>
          <w:b/>
          <w:bCs/>
        </w:rPr>
        <w:instrText>\s</w:instrText>
      </w:r>
      <w:r w:rsidR="007E0FAD" w:rsidRPr="00B37C29">
        <w:rPr>
          <w:b/>
          <w:bCs/>
          <w:cs/>
        </w:rPr>
        <w:instrText xml:space="preserve"> </w:instrText>
      </w:r>
      <w:r w:rsidR="007E0FAD" w:rsidRPr="00B37C29">
        <w:rPr>
          <w:b/>
          <w:bCs/>
          <w:cs/>
        </w:rPr>
        <w:fldChar w:fldCharType="separate"/>
      </w:r>
      <w:r w:rsidR="00384590">
        <w:rPr>
          <w:b/>
          <w:bCs/>
          <w:cs/>
        </w:rPr>
        <w:t>3</w:t>
      </w:r>
      <w:r w:rsidR="007E0FAD" w:rsidRPr="00B37C29">
        <w:rPr>
          <w:b/>
          <w:bCs/>
          <w:cs/>
        </w:rPr>
        <w:fldChar w:fldCharType="end"/>
      </w:r>
      <w:r w:rsidR="007E0FAD" w:rsidRPr="00B37C29">
        <w:rPr>
          <w:b/>
          <w:bCs/>
          <w:cs/>
        </w:rPr>
        <w:t>.</w:t>
      </w:r>
      <w:r w:rsidR="007E0FAD" w:rsidRPr="00B37C29">
        <w:rPr>
          <w:b/>
          <w:bCs/>
          <w:cs/>
        </w:rPr>
        <w:fldChar w:fldCharType="begin"/>
      </w:r>
      <w:r w:rsidR="007E0FAD" w:rsidRPr="00B37C29">
        <w:rPr>
          <w:b/>
          <w:bCs/>
          <w:cs/>
        </w:rPr>
        <w:instrText xml:space="preserve"> </w:instrText>
      </w:r>
      <w:r w:rsidR="007E0FAD" w:rsidRPr="00B37C29">
        <w:rPr>
          <w:b/>
          <w:bCs/>
        </w:rPr>
        <w:instrText xml:space="preserve">SEQ </w:instrText>
      </w:r>
      <w:r w:rsidR="007E0FAD" w:rsidRPr="00B37C29">
        <w:rPr>
          <w:b/>
          <w:bCs/>
          <w:cs/>
        </w:rPr>
        <w:instrText xml:space="preserve">รูปที่ </w:instrText>
      </w:r>
      <w:r w:rsidR="007E0FAD" w:rsidRPr="00B37C29">
        <w:rPr>
          <w:b/>
          <w:bCs/>
        </w:rPr>
        <w:instrText xml:space="preserve">\* ARABIC \s </w:instrText>
      </w:r>
      <w:r w:rsidR="007E0FAD" w:rsidRPr="00B37C29">
        <w:rPr>
          <w:b/>
          <w:bCs/>
          <w:cs/>
        </w:rPr>
        <w:instrText xml:space="preserve">1 </w:instrText>
      </w:r>
      <w:r w:rsidR="007E0FAD" w:rsidRPr="00B37C29">
        <w:rPr>
          <w:b/>
          <w:bCs/>
          <w:cs/>
        </w:rPr>
        <w:fldChar w:fldCharType="separate"/>
      </w:r>
      <w:r w:rsidR="00384590">
        <w:rPr>
          <w:b/>
          <w:bCs/>
          <w:cs/>
        </w:rPr>
        <w:t>5</w:t>
      </w:r>
      <w:r w:rsidR="007E0FAD" w:rsidRPr="00B37C29">
        <w:rPr>
          <w:b/>
          <w:bCs/>
          <w:cs/>
        </w:rPr>
        <w:fldChar w:fldCharType="end"/>
      </w:r>
      <w:r w:rsidRPr="00CC6462">
        <w:t xml:space="preserve"> </w:t>
      </w:r>
      <w:r w:rsidRPr="00CC6462">
        <w:rPr>
          <w:cs/>
        </w:rPr>
        <w:t>บอกสถานีปลายทางของรถไฟและเวลาที่จะมาถึง หลังจากเลือกสถานีที่ต้นทางของตัวเอง</w:t>
      </w:r>
      <w:bookmarkEnd w:id="30"/>
    </w:p>
    <w:p w14:paraId="5F7B87DD" w14:textId="77777777" w:rsidR="00AF19BC" w:rsidRPr="007964AF" w:rsidRDefault="00AF19BC" w:rsidP="00CC6462">
      <w:pPr>
        <w:pStyle w:val="Caption"/>
      </w:pPr>
      <w:r w:rsidRPr="007964AF">
        <w:drawing>
          <wp:inline distT="0" distB="0" distL="0" distR="0" wp14:anchorId="51256798" wp14:editId="34AD783B">
            <wp:extent cx="1612900" cy="2872565"/>
            <wp:effectExtent l="0" t="0" r="6350" b="4445"/>
            <wp:docPr id="11" name="Picture 11" descr="../Desktop/IMG_08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../Desktop/IMG_0855.PNG"/>
                    <pic:cNvPicPr>
                      <a:picLocks noChangeAspect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2900" cy="2872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0520CA" w14:textId="7C0CD418" w:rsidR="00AF19BC" w:rsidRPr="007964AF" w:rsidRDefault="00AF19BC" w:rsidP="001E0B65">
      <w:pPr>
        <w:jc w:val="center"/>
        <w:outlineLvl w:val="0"/>
        <w:rPr>
          <w:noProof/>
          <w:cs/>
        </w:rPr>
      </w:pPr>
      <w:bookmarkStart w:id="31" w:name="_Ref466904781"/>
      <w:bookmarkStart w:id="32" w:name="_Toc466903037"/>
      <w:r w:rsidRPr="00B37C29">
        <w:rPr>
          <w:b/>
          <w:bCs/>
          <w:cs/>
        </w:rPr>
        <w:t xml:space="preserve">รูปที่ </w:t>
      </w:r>
      <w:r w:rsidR="007E0FAD" w:rsidRPr="00B37C29">
        <w:rPr>
          <w:b/>
          <w:bCs/>
          <w:cs/>
        </w:rPr>
        <w:fldChar w:fldCharType="begin"/>
      </w:r>
      <w:r w:rsidR="007E0FAD" w:rsidRPr="00B37C29">
        <w:rPr>
          <w:b/>
          <w:bCs/>
          <w:cs/>
        </w:rPr>
        <w:instrText xml:space="preserve"> </w:instrText>
      </w:r>
      <w:r w:rsidR="007E0FAD" w:rsidRPr="00B37C29">
        <w:rPr>
          <w:b/>
          <w:bCs/>
        </w:rPr>
        <w:instrText xml:space="preserve">STYLEREF </w:instrText>
      </w:r>
      <w:r w:rsidR="007E0FAD" w:rsidRPr="00B37C29">
        <w:rPr>
          <w:b/>
          <w:bCs/>
          <w:cs/>
        </w:rPr>
        <w:instrText xml:space="preserve">1 </w:instrText>
      </w:r>
      <w:r w:rsidR="007E0FAD" w:rsidRPr="00B37C29">
        <w:rPr>
          <w:b/>
          <w:bCs/>
        </w:rPr>
        <w:instrText>\s</w:instrText>
      </w:r>
      <w:r w:rsidR="007E0FAD" w:rsidRPr="00B37C29">
        <w:rPr>
          <w:b/>
          <w:bCs/>
          <w:cs/>
        </w:rPr>
        <w:instrText xml:space="preserve"> </w:instrText>
      </w:r>
      <w:r w:rsidR="007E0FAD" w:rsidRPr="00B37C29">
        <w:rPr>
          <w:b/>
          <w:bCs/>
          <w:cs/>
        </w:rPr>
        <w:fldChar w:fldCharType="separate"/>
      </w:r>
      <w:r w:rsidR="00384590">
        <w:rPr>
          <w:b/>
          <w:bCs/>
          <w:noProof/>
          <w:cs/>
        </w:rPr>
        <w:t>3</w:t>
      </w:r>
      <w:r w:rsidR="007E0FAD" w:rsidRPr="00B37C29">
        <w:rPr>
          <w:b/>
          <w:bCs/>
          <w:cs/>
        </w:rPr>
        <w:fldChar w:fldCharType="end"/>
      </w:r>
      <w:r w:rsidR="007E0FAD" w:rsidRPr="00B37C29">
        <w:rPr>
          <w:b/>
          <w:bCs/>
          <w:cs/>
        </w:rPr>
        <w:t>.</w:t>
      </w:r>
      <w:r w:rsidR="007E0FAD" w:rsidRPr="00B37C29">
        <w:rPr>
          <w:b/>
          <w:bCs/>
          <w:cs/>
        </w:rPr>
        <w:fldChar w:fldCharType="begin"/>
      </w:r>
      <w:r w:rsidR="007E0FAD" w:rsidRPr="00B37C29">
        <w:rPr>
          <w:b/>
          <w:bCs/>
          <w:cs/>
        </w:rPr>
        <w:instrText xml:space="preserve"> </w:instrText>
      </w:r>
      <w:r w:rsidR="007E0FAD" w:rsidRPr="00B37C29">
        <w:rPr>
          <w:b/>
          <w:bCs/>
        </w:rPr>
        <w:instrText xml:space="preserve">SEQ </w:instrText>
      </w:r>
      <w:r w:rsidR="007E0FAD" w:rsidRPr="00B37C29">
        <w:rPr>
          <w:b/>
          <w:bCs/>
          <w:cs/>
        </w:rPr>
        <w:instrText xml:space="preserve">รูปที่ </w:instrText>
      </w:r>
      <w:r w:rsidR="007E0FAD" w:rsidRPr="00B37C29">
        <w:rPr>
          <w:b/>
          <w:bCs/>
        </w:rPr>
        <w:instrText xml:space="preserve">\* ARABIC \s </w:instrText>
      </w:r>
      <w:r w:rsidR="007E0FAD" w:rsidRPr="00B37C29">
        <w:rPr>
          <w:b/>
          <w:bCs/>
          <w:cs/>
        </w:rPr>
        <w:instrText xml:space="preserve">1 </w:instrText>
      </w:r>
      <w:r w:rsidR="007E0FAD" w:rsidRPr="00B37C29">
        <w:rPr>
          <w:b/>
          <w:bCs/>
          <w:cs/>
        </w:rPr>
        <w:fldChar w:fldCharType="separate"/>
      </w:r>
      <w:r w:rsidR="00384590">
        <w:rPr>
          <w:b/>
          <w:bCs/>
          <w:noProof/>
          <w:cs/>
        </w:rPr>
        <w:t>6</w:t>
      </w:r>
      <w:r w:rsidR="007E0FAD" w:rsidRPr="00B37C29">
        <w:rPr>
          <w:b/>
          <w:bCs/>
          <w:cs/>
        </w:rPr>
        <w:fldChar w:fldCharType="end"/>
      </w:r>
      <w:bookmarkEnd w:id="31"/>
      <w:r w:rsidRPr="007964AF">
        <w:t xml:space="preserve"> </w:t>
      </w:r>
      <w:r w:rsidRPr="007964AF">
        <w:rPr>
          <w:cs/>
        </w:rPr>
        <w:t>ดูเวลาว่าอีกกี่นาทีรถไฟจะมาถึงสถานีต้นทาง และจะถึงแต่ละสถานีที่รถไฟผ่านในเวลาเท่าใด</w:t>
      </w:r>
      <w:bookmarkEnd w:id="32"/>
    </w:p>
    <w:p w14:paraId="5D85BAA8" w14:textId="77777777" w:rsidR="00CC6462" w:rsidRDefault="00CC6462">
      <w:pPr>
        <w:jc w:val="left"/>
        <w:rPr>
          <w:b/>
          <w:bCs/>
          <w:cs/>
        </w:rPr>
      </w:pPr>
      <w:r>
        <w:rPr>
          <w:cs/>
        </w:rPr>
        <w:br w:type="page"/>
      </w:r>
    </w:p>
    <w:p w14:paraId="425143A0" w14:textId="167F3304" w:rsidR="00AF19BC" w:rsidRPr="007964AF" w:rsidRDefault="00C4467C" w:rsidP="001E0B65">
      <w:pPr>
        <w:pStyle w:val="Heading3"/>
      </w:pPr>
      <w:bookmarkStart w:id="33" w:name="_Toc466903180"/>
      <w:r>
        <w:rPr>
          <w:cs/>
        </w:rPr>
        <w:lastRenderedPageBreak/>
        <w:t>แอปพลิเคชัน</w:t>
      </w:r>
      <w:r w:rsidR="00AF19BC" w:rsidRPr="007964AF">
        <w:rPr>
          <w:cs/>
        </w:rPr>
        <w:t xml:space="preserve"> </w:t>
      </w:r>
      <w:r w:rsidR="00AF19BC" w:rsidRPr="007964AF">
        <w:t>AIRPORT RAIL LINK</w:t>
      </w:r>
      <w:bookmarkEnd w:id="33"/>
    </w:p>
    <w:p w14:paraId="21181628" w14:textId="1D87E093" w:rsidR="00AF19BC" w:rsidRPr="007964AF" w:rsidRDefault="00AF19BC" w:rsidP="00AF19BC">
      <w:pPr>
        <w:ind w:left="360" w:firstLine="360"/>
      </w:pPr>
      <w:r w:rsidRPr="007964AF">
        <w:rPr>
          <w:cs/>
        </w:rPr>
        <w:t>เป็น</w:t>
      </w:r>
      <w:r w:rsidR="00C4467C">
        <w:rPr>
          <w:cs/>
        </w:rPr>
        <w:t>แอปพลิเคชัน</w:t>
      </w:r>
      <w:r w:rsidRPr="007964AF">
        <w:rPr>
          <w:cs/>
        </w:rPr>
        <w:t xml:space="preserve">ที่รวบรวมเส้นทางการเดินทาง และตารางเวลาของรถไฟฟ้า </w:t>
      </w:r>
      <w:r w:rsidRPr="007964AF">
        <w:t xml:space="preserve">Airport link </w:t>
      </w:r>
      <w:r w:rsidRPr="007964AF">
        <w:rPr>
          <w:cs/>
        </w:rPr>
        <w:t>โดยมีฟังก์ชันต่างๆไว้อำนวยความสะดวก เพื่อให้ผู้ที่ใช้งานสามารถวางแผนการเดินทาง พร้อมคำนวณอัตราค่าโดยสารได้สะดวกขึ้น โดยมีคุณสมบัติดังนี้</w:t>
      </w:r>
    </w:p>
    <w:p w14:paraId="38AEDCFD" w14:textId="4345440F" w:rsidR="007142D2" w:rsidRPr="007964AF" w:rsidRDefault="007142D2" w:rsidP="00ED6D63">
      <w:pPr>
        <w:pStyle w:val="ListParagraph"/>
        <w:numPr>
          <w:ilvl w:val="0"/>
          <w:numId w:val="26"/>
        </w:numPr>
      </w:pPr>
      <w:r w:rsidRPr="007964AF">
        <w:rPr>
          <w:cs/>
        </w:rPr>
        <w:t>คำนวณเที่ยวเดินรถด้วยการเลือกสถานีต้นทาง – ปลายทาง และเวลาเดินทาง โดย</w:t>
      </w:r>
      <w:r w:rsidR="00C4467C">
        <w:rPr>
          <w:cs/>
        </w:rPr>
        <w:t>แอปพลิเคชัน</w:t>
      </w:r>
      <w:r w:rsidRPr="007964AF">
        <w:rPr>
          <w:cs/>
        </w:rPr>
        <w:t>จะแสดงเที่ยวรถ เวลาในการเดินทางโดยประมาณ อัตราค่าโดยสาร เพื่อให้ผู้ใช้เลือกเที่ยวรถที่เหมาะสมกับการเดินทาง</w:t>
      </w:r>
    </w:p>
    <w:p w14:paraId="4EBE1D52" w14:textId="006EE0B3" w:rsidR="007142D2" w:rsidRPr="007964AF" w:rsidRDefault="007142D2" w:rsidP="00ED6D63">
      <w:pPr>
        <w:pStyle w:val="ListParagraph"/>
        <w:numPr>
          <w:ilvl w:val="0"/>
          <w:numId w:val="26"/>
        </w:numPr>
      </w:pPr>
      <w:r w:rsidRPr="007964AF">
        <w:rPr>
          <w:cs/>
        </w:rPr>
        <w:t>สามารถตั้งเวลาแจ้งเตือน ก่อนเดินทางของเที่ยวรถที่ผู้ใช้เลือกไว้ (</w:t>
      </w:r>
      <w:r w:rsidRPr="007964AF">
        <w:t>Favorite)</w:t>
      </w:r>
    </w:p>
    <w:p w14:paraId="3B8866E6" w14:textId="259D77D8" w:rsidR="007142D2" w:rsidRPr="007964AF" w:rsidRDefault="007142D2" w:rsidP="00ED6D63">
      <w:pPr>
        <w:pStyle w:val="ListParagraph"/>
        <w:numPr>
          <w:ilvl w:val="0"/>
          <w:numId w:val="26"/>
        </w:numPr>
      </w:pPr>
      <w:r w:rsidRPr="007964AF">
        <w:rPr>
          <w:cs/>
        </w:rPr>
        <w:t xml:space="preserve">แสดงแผนที่เส้นทางการเดินทางและตำแหน่งของแต่ละสถานี โดยแสดงเป็นแบบ </w:t>
      </w:r>
      <w:r w:rsidRPr="007964AF">
        <w:t xml:space="preserve">Online map </w:t>
      </w:r>
      <w:r w:rsidRPr="007964AF">
        <w:rPr>
          <w:cs/>
        </w:rPr>
        <w:t xml:space="preserve">และ </w:t>
      </w:r>
      <w:r w:rsidRPr="007964AF">
        <w:t>image</w:t>
      </w:r>
    </w:p>
    <w:p w14:paraId="362D6FEE" w14:textId="6582B176" w:rsidR="007142D2" w:rsidRPr="007964AF" w:rsidRDefault="00CC6462" w:rsidP="007142D2">
      <w:pPr>
        <w:ind w:firstLine="360"/>
      </w:pPr>
      <w:r>
        <w:rPr>
          <w:rFonts w:hint="cs"/>
          <w:cs/>
        </w:rPr>
        <w:t>แอปพลิเคชั่นนี้</w:t>
      </w:r>
      <w:r w:rsidR="007142D2" w:rsidRPr="007964AF">
        <w:rPr>
          <w:cs/>
        </w:rPr>
        <w:t xml:space="preserve">พัฒนาโดย </w:t>
      </w:r>
      <w:proofErr w:type="spellStart"/>
      <w:r w:rsidR="007142D2" w:rsidRPr="007964AF">
        <w:t>AppMac</w:t>
      </w:r>
      <w:proofErr w:type="spellEnd"/>
      <w:r w:rsidR="007142D2" w:rsidRPr="007964AF">
        <w:t xml:space="preserve"> </w:t>
      </w:r>
      <w:proofErr w:type="spellStart"/>
      <w:r w:rsidR="007142D2" w:rsidRPr="007964AF">
        <w:t>Co.,Ltd</w:t>
      </w:r>
      <w:proofErr w:type="spellEnd"/>
      <w:r w:rsidR="00B37C29">
        <w:rPr>
          <w:rFonts w:hint="cs"/>
          <w:cs/>
        </w:rPr>
        <w:t xml:space="preserve"> โดยมีหน้าแอปพลิเคชันดัง</w:t>
      </w:r>
      <w:r w:rsidR="00B37C29">
        <w:rPr>
          <w:cs/>
        </w:rPr>
        <w:fldChar w:fldCharType="begin"/>
      </w:r>
      <w:r w:rsidR="00B37C29">
        <w:rPr>
          <w:cs/>
        </w:rPr>
        <w:instrText xml:space="preserve"> </w:instrText>
      </w:r>
      <w:r w:rsidR="00B37C29">
        <w:rPr>
          <w:rFonts w:hint="cs"/>
        </w:rPr>
        <w:instrText>REF _Ref</w:instrText>
      </w:r>
      <w:r w:rsidR="00B37C29">
        <w:rPr>
          <w:rFonts w:hint="cs"/>
          <w:cs/>
        </w:rPr>
        <w:instrText xml:space="preserve">466904854 </w:instrText>
      </w:r>
      <w:r w:rsidR="00B37C29">
        <w:rPr>
          <w:rFonts w:hint="cs"/>
        </w:rPr>
        <w:instrText>\h</w:instrText>
      </w:r>
      <w:r w:rsidR="00B37C29">
        <w:rPr>
          <w:cs/>
        </w:rPr>
        <w:instrText xml:space="preserve"> </w:instrText>
      </w:r>
      <w:r w:rsidR="00B37C29">
        <w:rPr>
          <w:cs/>
        </w:rPr>
      </w:r>
      <w:r w:rsidR="00B37C29">
        <w:rPr>
          <w:cs/>
        </w:rPr>
        <w:fldChar w:fldCharType="separate"/>
      </w:r>
      <w:r w:rsidR="00384590" w:rsidRPr="00B37C29">
        <w:rPr>
          <w:b/>
          <w:bCs/>
          <w:cs/>
        </w:rPr>
        <w:t xml:space="preserve">รูปที่ </w:t>
      </w:r>
      <w:r w:rsidR="00384590">
        <w:rPr>
          <w:b/>
          <w:bCs/>
          <w:noProof/>
          <w:cs/>
        </w:rPr>
        <w:t>3</w:t>
      </w:r>
      <w:r w:rsidR="00384590" w:rsidRPr="00B37C29">
        <w:rPr>
          <w:b/>
          <w:bCs/>
          <w:cs/>
        </w:rPr>
        <w:t>.</w:t>
      </w:r>
      <w:r w:rsidR="00384590">
        <w:rPr>
          <w:b/>
          <w:bCs/>
          <w:noProof/>
          <w:cs/>
        </w:rPr>
        <w:t>7</w:t>
      </w:r>
      <w:r w:rsidR="00B37C29">
        <w:rPr>
          <w:cs/>
        </w:rPr>
        <w:fldChar w:fldCharType="end"/>
      </w:r>
      <w:r w:rsidR="00B37C29">
        <w:rPr>
          <w:rFonts w:hint="cs"/>
          <w:cs/>
        </w:rPr>
        <w:t xml:space="preserve">ถึง </w:t>
      </w:r>
      <w:r w:rsidR="00B37C29">
        <w:rPr>
          <w:cs/>
        </w:rPr>
        <w:fldChar w:fldCharType="begin"/>
      </w:r>
      <w:r w:rsidR="00B37C29">
        <w:rPr>
          <w:cs/>
        </w:rPr>
        <w:instrText xml:space="preserve"> </w:instrText>
      </w:r>
      <w:r w:rsidR="00B37C29">
        <w:instrText>REF _Ref</w:instrText>
      </w:r>
      <w:r w:rsidR="00B37C29">
        <w:rPr>
          <w:cs/>
        </w:rPr>
        <w:instrText xml:space="preserve">466904856 </w:instrText>
      </w:r>
      <w:r w:rsidR="00B37C29">
        <w:instrText>\h</w:instrText>
      </w:r>
      <w:r w:rsidR="00B37C29">
        <w:rPr>
          <w:cs/>
        </w:rPr>
        <w:instrText xml:space="preserve"> </w:instrText>
      </w:r>
      <w:r w:rsidR="00B37C29">
        <w:rPr>
          <w:cs/>
        </w:rPr>
      </w:r>
      <w:r w:rsidR="00B37C29">
        <w:rPr>
          <w:cs/>
        </w:rPr>
        <w:fldChar w:fldCharType="separate"/>
      </w:r>
      <w:r w:rsidR="00384590" w:rsidRPr="00B37C29">
        <w:rPr>
          <w:b/>
          <w:bCs/>
          <w:cs/>
        </w:rPr>
        <w:t xml:space="preserve">รูปที่ </w:t>
      </w:r>
      <w:r w:rsidR="00384590">
        <w:rPr>
          <w:b/>
          <w:bCs/>
          <w:noProof/>
          <w:cs/>
        </w:rPr>
        <w:t>3</w:t>
      </w:r>
      <w:r w:rsidR="00384590" w:rsidRPr="00B37C29">
        <w:rPr>
          <w:b/>
          <w:bCs/>
          <w:cs/>
        </w:rPr>
        <w:t>.</w:t>
      </w:r>
      <w:r w:rsidR="00384590">
        <w:rPr>
          <w:b/>
          <w:bCs/>
          <w:noProof/>
          <w:cs/>
        </w:rPr>
        <w:t>10</w:t>
      </w:r>
      <w:r w:rsidR="00B37C29">
        <w:rPr>
          <w:cs/>
        </w:rPr>
        <w:fldChar w:fldCharType="end"/>
      </w:r>
    </w:p>
    <w:p w14:paraId="51E4B91C" w14:textId="564E4B85" w:rsidR="00ED6D63" w:rsidRPr="00ED6D63" w:rsidRDefault="00080DD9" w:rsidP="001E0B65">
      <w:pPr>
        <w:pStyle w:val="Heading4"/>
      </w:pPr>
      <w:r>
        <w:rPr>
          <w:rFonts w:hint="cs"/>
          <w:cs/>
        </w:rPr>
        <w:t>ข้อดี</w:t>
      </w:r>
      <w:r w:rsidR="00ED6D63" w:rsidRPr="00ED6D63">
        <w:rPr>
          <w:cs/>
        </w:rPr>
        <w:t xml:space="preserve">ของแอปพลิเคชัน </w:t>
      </w:r>
      <w:r w:rsidR="00ED6D63" w:rsidRPr="00ED6D63">
        <w:t xml:space="preserve">AIRPORT RAIL LINK </w:t>
      </w:r>
    </w:p>
    <w:p w14:paraId="4E9E401C" w14:textId="77777777" w:rsidR="00ED6D63" w:rsidRPr="00ED6D63" w:rsidRDefault="00ED6D63" w:rsidP="00ED6D63">
      <w:pPr>
        <w:pStyle w:val="ListParagraph"/>
        <w:numPr>
          <w:ilvl w:val="0"/>
          <w:numId w:val="27"/>
        </w:numPr>
      </w:pPr>
      <w:r w:rsidRPr="00ED6D63">
        <w:rPr>
          <w:cs/>
        </w:rPr>
        <w:t xml:space="preserve">สามารถระบุตำแหน่งของผู้ใช้ อ้างอิงกับสถานีรถไฟฟ้าได้ </w:t>
      </w:r>
    </w:p>
    <w:p w14:paraId="280E6351" w14:textId="77777777" w:rsidR="00ED6D63" w:rsidRPr="00ED6D63" w:rsidRDefault="00ED6D63" w:rsidP="00ED6D63">
      <w:pPr>
        <w:pStyle w:val="ListParagraph"/>
        <w:numPr>
          <w:ilvl w:val="0"/>
          <w:numId w:val="27"/>
        </w:numPr>
      </w:pPr>
      <w:r w:rsidRPr="00ED6D63">
        <w:rPr>
          <w:cs/>
        </w:rPr>
        <w:t xml:space="preserve">มีระบบ </w:t>
      </w:r>
      <w:r w:rsidRPr="00ED6D63">
        <w:t xml:space="preserve">Favorite </w:t>
      </w:r>
      <w:r w:rsidRPr="00ED6D63">
        <w:rPr>
          <w:cs/>
        </w:rPr>
        <w:t xml:space="preserve">ไว้บันทึกการเดินทาง และสามารถแจ้งเตือนก่อนที่รถไฟฟ้าจะถึงสถานีต้นทางได้ 2 นาทีจากรายการที่บันทึกไว้ </w:t>
      </w:r>
    </w:p>
    <w:p w14:paraId="4B04D88A" w14:textId="77777777" w:rsidR="00ED6D63" w:rsidRPr="00ED6D63" w:rsidRDefault="00ED6D63" w:rsidP="00ED6D63">
      <w:pPr>
        <w:pStyle w:val="ListParagraph"/>
        <w:numPr>
          <w:ilvl w:val="0"/>
          <w:numId w:val="27"/>
        </w:numPr>
      </w:pPr>
      <w:r w:rsidRPr="00ED6D63">
        <w:rPr>
          <w:cs/>
        </w:rPr>
        <w:t xml:space="preserve">แบ่งรอบการเดินรถแบ่งเป็นวันธรรมดา กับวันหยุดสุดสัปดาห์ชัดเจน </w:t>
      </w:r>
    </w:p>
    <w:p w14:paraId="13F4163B" w14:textId="77777777" w:rsidR="00ED6D63" w:rsidRPr="00ED6D63" w:rsidRDefault="00ED6D63" w:rsidP="00ED6D63">
      <w:pPr>
        <w:pStyle w:val="ListParagraph"/>
        <w:numPr>
          <w:ilvl w:val="0"/>
          <w:numId w:val="27"/>
        </w:numPr>
      </w:pPr>
      <w:r w:rsidRPr="00ED6D63">
        <w:rPr>
          <w:cs/>
        </w:rPr>
        <w:t xml:space="preserve">มีบอกว่ารถไฟฟ้าที่วิ่งในแต่ละรอบเป็นรถขบวนแบบใด  </w:t>
      </w:r>
    </w:p>
    <w:p w14:paraId="16057EB9" w14:textId="77777777" w:rsidR="00ED6D63" w:rsidRPr="00ED6D63" w:rsidRDefault="00ED6D63" w:rsidP="00ED6D63">
      <w:pPr>
        <w:pStyle w:val="ListParagraph"/>
        <w:numPr>
          <w:ilvl w:val="0"/>
          <w:numId w:val="27"/>
        </w:numPr>
      </w:pPr>
      <w:r w:rsidRPr="00ED6D63">
        <w:rPr>
          <w:cs/>
        </w:rPr>
        <w:t xml:space="preserve">บอกระยะเวลาโดยรวมที่ใช้ในการเดินทางได้ </w:t>
      </w:r>
    </w:p>
    <w:p w14:paraId="6BDB35E7" w14:textId="77777777" w:rsidR="00ED6D63" w:rsidRPr="00ED6D63" w:rsidRDefault="00ED6D63" w:rsidP="00ED6D63">
      <w:pPr>
        <w:pStyle w:val="ListParagraph"/>
        <w:numPr>
          <w:ilvl w:val="0"/>
          <w:numId w:val="27"/>
        </w:numPr>
      </w:pPr>
      <w:r w:rsidRPr="00ED6D63">
        <w:rPr>
          <w:cs/>
        </w:rPr>
        <w:t xml:space="preserve">บอกราคาค่าโดยสารที่ใช้ในการเดินทาง </w:t>
      </w:r>
    </w:p>
    <w:p w14:paraId="53AFCFAF" w14:textId="0A7793C3" w:rsidR="00ED6D63" w:rsidRPr="00ED6D63" w:rsidRDefault="00080DD9" w:rsidP="001E0B65">
      <w:pPr>
        <w:pStyle w:val="Heading4"/>
      </w:pPr>
      <w:r>
        <w:rPr>
          <w:rFonts w:hint="cs"/>
          <w:cs/>
        </w:rPr>
        <w:t>ข้อเสีย</w:t>
      </w:r>
      <w:r w:rsidR="00ED6D63" w:rsidRPr="00ED6D63">
        <w:rPr>
          <w:cs/>
        </w:rPr>
        <w:t xml:space="preserve">ที่พบในแอปพลิเคชัน </w:t>
      </w:r>
      <w:r w:rsidR="00ED6D63" w:rsidRPr="00ED6D63">
        <w:t xml:space="preserve">AIRPORT RAIL LINK </w:t>
      </w:r>
    </w:p>
    <w:p w14:paraId="1ABF54A7" w14:textId="77777777" w:rsidR="00ED6D63" w:rsidRPr="00ED6D63" w:rsidRDefault="00ED6D63" w:rsidP="00ED6D63">
      <w:pPr>
        <w:pStyle w:val="ListParagraph"/>
        <w:numPr>
          <w:ilvl w:val="0"/>
          <w:numId w:val="28"/>
        </w:numPr>
      </w:pPr>
      <w:r w:rsidRPr="00ED6D63">
        <w:rPr>
          <w:cs/>
        </w:rPr>
        <w:t xml:space="preserve">เป็นข้อมูลแบบ </w:t>
      </w:r>
      <w:r w:rsidRPr="00ED6D63">
        <w:t xml:space="preserve">Static </w:t>
      </w:r>
      <w:r w:rsidRPr="00ED6D63">
        <w:rPr>
          <w:cs/>
        </w:rPr>
        <w:t xml:space="preserve">ซึ่งทำให้การคำนวณเรื่องเวลาที่ใช้ในการเดินทางไม่แม่นยำ หากรถไฟฟ้ามีปัญหาล่าช้า </w:t>
      </w:r>
    </w:p>
    <w:p w14:paraId="391F499C" w14:textId="77777777" w:rsidR="00ED6D63" w:rsidRPr="00ED6D63" w:rsidRDefault="00ED6D63" w:rsidP="00ED6D63">
      <w:pPr>
        <w:pStyle w:val="ListParagraph"/>
        <w:numPr>
          <w:ilvl w:val="0"/>
          <w:numId w:val="28"/>
        </w:numPr>
      </w:pPr>
      <w:r w:rsidRPr="00ED6D63">
        <w:rPr>
          <w:cs/>
        </w:rPr>
        <w:t xml:space="preserve">แผนที่แบบ </w:t>
      </w:r>
      <w:r w:rsidRPr="00ED6D63">
        <w:t xml:space="preserve">Online map </w:t>
      </w:r>
      <w:r w:rsidRPr="00ED6D63">
        <w:rPr>
          <w:cs/>
        </w:rPr>
        <w:t xml:space="preserve">ไม่สามารถระบุตำแหน่งของผู้ใช้ได้ </w:t>
      </w:r>
    </w:p>
    <w:p w14:paraId="0057AF55" w14:textId="77777777" w:rsidR="00ED6D63" w:rsidRPr="00ED6D63" w:rsidRDefault="00ED6D63" w:rsidP="00ED6D63">
      <w:pPr>
        <w:pStyle w:val="ListParagraph"/>
        <w:numPr>
          <w:ilvl w:val="0"/>
          <w:numId w:val="28"/>
        </w:numPr>
      </w:pPr>
      <w:r w:rsidRPr="00ED6D63">
        <w:rPr>
          <w:cs/>
        </w:rPr>
        <w:t xml:space="preserve">แผนที่แบบรูปภาพเล็กเกินไป ทำให้ไม่สามารถอ่านรายละเอียดได้ชัดเจน </w:t>
      </w:r>
    </w:p>
    <w:p w14:paraId="1A578D1E" w14:textId="77777777" w:rsidR="00ED6D63" w:rsidRPr="00ED6D63" w:rsidRDefault="00ED6D63" w:rsidP="001E0B65">
      <w:pPr>
        <w:pStyle w:val="Heading4"/>
      </w:pPr>
      <w:r w:rsidRPr="00ED6D63">
        <w:rPr>
          <w:cs/>
        </w:rPr>
        <w:lastRenderedPageBreak/>
        <w:t xml:space="preserve">จุดแตกต่างจากแอปพลิเคชันจากแอปพลิเคชันที่เราพัฒนาขึ้น </w:t>
      </w:r>
    </w:p>
    <w:p w14:paraId="2BCD6C80" w14:textId="77777777" w:rsidR="00ED6D63" w:rsidRPr="00ED6D63" w:rsidRDefault="00ED6D63" w:rsidP="00ED6D63">
      <w:pPr>
        <w:pStyle w:val="ListParagraph"/>
        <w:numPr>
          <w:ilvl w:val="0"/>
          <w:numId w:val="29"/>
        </w:numPr>
      </w:pPr>
      <w:r w:rsidRPr="00ED6D63">
        <w:rPr>
          <w:cs/>
        </w:rPr>
        <w:t xml:space="preserve">ดูสถานที่ในบริเวณรอบ ๆ ของแต่ละสถานี </w:t>
      </w:r>
    </w:p>
    <w:p w14:paraId="02C8319C" w14:textId="77777777" w:rsidR="00ED6D63" w:rsidRPr="00ED6D63" w:rsidRDefault="00ED6D63" w:rsidP="00ED6D63">
      <w:pPr>
        <w:pStyle w:val="ListParagraph"/>
        <w:numPr>
          <w:ilvl w:val="0"/>
          <w:numId w:val="29"/>
        </w:numPr>
      </w:pPr>
      <w:r w:rsidRPr="00ED6D63">
        <w:rPr>
          <w:cs/>
        </w:rPr>
        <w:t xml:space="preserve">แจ้งเตือนเมื่อถึงสถานีปลายทางที่ต้องการจะลง </w:t>
      </w:r>
    </w:p>
    <w:p w14:paraId="5523EF9C" w14:textId="77777777" w:rsidR="00ED6D63" w:rsidRPr="00ED6D63" w:rsidRDefault="00ED6D63" w:rsidP="00ED6D63">
      <w:pPr>
        <w:pStyle w:val="ListParagraph"/>
        <w:numPr>
          <w:ilvl w:val="0"/>
          <w:numId w:val="29"/>
        </w:numPr>
      </w:pPr>
      <w:r w:rsidRPr="00ED6D63">
        <w:rPr>
          <w:cs/>
        </w:rPr>
        <w:t xml:space="preserve">สามารถดูรายละเอียดของแต่ละสถานี เช่น จุดเชื่อมต่อต่าง ๆ เป็นต้น </w:t>
      </w:r>
    </w:p>
    <w:p w14:paraId="5EAC0784" w14:textId="77777777" w:rsidR="00ED6D63" w:rsidRPr="00ED6D63" w:rsidRDefault="00ED6D63" w:rsidP="00ED6D63">
      <w:pPr>
        <w:pStyle w:val="ListParagraph"/>
        <w:numPr>
          <w:ilvl w:val="0"/>
          <w:numId w:val="29"/>
        </w:numPr>
      </w:pPr>
      <w:r w:rsidRPr="00ED6D63">
        <w:rPr>
          <w:cs/>
        </w:rPr>
        <w:t xml:space="preserve">มีหน้าแสดงสถานีปลายทาง เพื่อยื่นให้พนักงานออกตั๋วดู </w:t>
      </w:r>
    </w:p>
    <w:p w14:paraId="08A94D9D" w14:textId="77777777" w:rsidR="00ED6D63" w:rsidRPr="00ED6D63" w:rsidRDefault="00ED6D63" w:rsidP="00ED6D63">
      <w:pPr>
        <w:pStyle w:val="ListParagraph"/>
        <w:numPr>
          <w:ilvl w:val="0"/>
          <w:numId w:val="29"/>
        </w:numPr>
      </w:pPr>
      <w:r w:rsidRPr="00ED6D63">
        <w:rPr>
          <w:cs/>
        </w:rPr>
        <w:t xml:space="preserve">สามารถดูรายละเอียดของสถานที่ใกล้เคียงของแต่ละสถานี </w:t>
      </w:r>
    </w:p>
    <w:p w14:paraId="61B51F4C" w14:textId="6BE951C5" w:rsidR="00CC6462" w:rsidRDefault="00ED6D63" w:rsidP="00ED6D63">
      <w:pPr>
        <w:pStyle w:val="ListParagraph"/>
        <w:numPr>
          <w:ilvl w:val="0"/>
          <w:numId w:val="29"/>
        </w:numPr>
      </w:pPr>
      <w:r w:rsidRPr="00ED6D63">
        <w:rPr>
          <w:cs/>
        </w:rPr>
        <w:t xml:space="preserve">ดูว่าอยู่ที่สถานีใดแล้ว ในระหว่างการเดินทางได้ </w:t>
      </w:r>
    </w:p>
    <w:p w14:paraId="70F2D8FE" w14:textId="77777777" w:rsidR="00ED6D63" w:rsidRPr="007964AF" w:rsidRDefault="00ED6D63" w:rsidP="00ED6D63"/>
    <w:p w14:paraId="6F1F2C04" w14:textId="77777777" w:rsidR="00B02F46" w:rsidRPr="007964AF" w:rsidRDefault="00B02F46" w:rsidP="00B02F46">
      <w:pPr>
        <w:keepNext/>
        <w:jc w:val="center"/>
      </w:pPr>
      <w:r w:rsidRPr="007964AF">
        <w:rPr>
          <w:noProof/>
        </w:rPr>
        <mc:AlternateContent>
          <mc:Choice Requires="wpg">
            <w:drawing>
              <wp:inline distT="0" distB="0" distL="0" distR="0" wp14:anchorId="5002563E" wp14:editId="4EACF16B">
                <wp:extent cx="3670019" cy="2872243"/>
                <wp:effectExtent l="0" t="0" r="6985" b="4445"/>
                <wp:docPr id="19" name="Group 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70019" cy="2872243"/>
                          <a:chOff x="0" y="0"/>
                          <a:chExt cx="3670300" cy="2872740"/>
                        </a:xfrm>
                      </wpg:grpSpPr>
                      <pic:pic xmlns:pic="http://schemas.openxmlformats.org/drawingml/2006/picture">
                        <pic:nvPicPr>
                          <pic:cNvPr id="3" name="Picture 3" descr="IMG_0940.PNG"/>
                          <pic:cNvPicPr>
                            <a:picLocks noChangeAspect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12900" cy="2872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4" name="Picture 14" descr="IMG_0941.PNG"/>
                          <pic:cNvPicPr>
                            <a:picLocks noChangeAspect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57400" y="0"/>
                            <a:ext cx="1612900" cy="2872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0AEE2F4" id="Group 19" o:spid="_x0000_s1026" style="width:289pt;height:226.15pt;mso-position-horizontal-relative:char;mso-position-vertical-relative:line" coordsize="36703,287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">
                <v:shape id="Picture 3" o:spid="_x0000_s1027" type="#_x0000_t75" alt="IMG_0940.PNG" style="position:absolute;width:16129;height:287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">
                  <v:imagedata r:id="rId28" o:title="IMG_0940"/>
                  <v:path arrowok="t"/>
                </v:shape>
                <v:shape id="Picture 14" o:spid="_x0000_s1028" type="#_x0000_t75" alt="IMG_0941.PNG" style="position:absolute;left:20574;width:16129;height:287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">
                  <v:imagedata r:id="rId29" o:title="IMG_0941"/>
                  <v:path arrowok="t"/>
                </v:shape>
                <w10:anchorlock/>
              </v:group>
            </w:pict>
          </mc:Fallback>
        </mc:AlternateContent>
      </w:r>
    </w:p>
    <w:p w14:paraId="6F2016D7" w14:textId="666F8CE0" w:rsidR="00B02F46" w:rsidRPr="007964AF" w:rsidRDefault="00B02F46" w:rsidP="001E0B65">
      <w:pPr>
        <w:jc w:val="center"/>
        <w:outlineLvl w:val="0"/>
        <w:rPr>
          <w:noProof/>
          <w:cs/>
        </w:rPr>
      </w:pPr>
      <w:bookmarkStart w:id="34" w:name="_Ref466904854"/>
      <w:bookmarkStart w:id="35" w:name="_Toc466903038"/>
      <w:r w:rsidRPr="00B37C29">
        <w:rPr>
          <w:b/>
          <w:bCs/>
          <w:cs/>
        </w:rPr>
        <w:t xml:space="preserve">รูปที่ </w:t>
      </w:r>
      <w:r w:rsidR="007E0FAD" w:rsidRPr="00B37C29">
        <w:rPr>
          <w:b/>
          <w:bCs/>
          <w:cs/>
        </w:rPr>
        <w:fldChar w:fldCharType="begin"/>
      </w:r>
      <w:r w:rsidR="007E0FAD" w:rsidRPr="00B37C29">
        <w:rPr>
          <w:b/>
          <w:bCs/>
          <w:cs/>
        </w:rPr>
        <w:instrText xml:space="preserve"> </w:instrText>
      </w:r>
      <w:r w:rsidR="007E0FAD" w:rsidRPr="00B37C29">
        <w:rPr>
          <w:b/>
          <w:bCs/>
        </w:rPr>
        <w:instrText xml:space="preserve">STYLEREF </w:instrText>
      </w:r>
      <w:r w:rsidR="007E0FAD" w:rsidRPr="00B37C29">
        <w:rPr>
          <w:b/>
          <w:bCs/>
          <w:cs/>
        </w:rPr>
        <w:instrText xml:space="preserve">1 </w:instrText>
      </w:r>
      <w:r w:rsidR="007E0FAD" w:rsidRPr="00B37C29">
        <w:rPr>
          <w:b/>
          <w:bCs/>
        </w:rPr>
        <w:instrText>\s</w:instrText>
      </w:r>
      <w:r w:rsidR="007E0FAD" w:rsidRPr="00B37C29">
        <w:rPr>
          <w:b/>
          <w:bCs/>
          <w:cs/>
        </w:rPr>
        <w:instrText xml:space="preserve"> </w:instrText>
      </w:r>
      <w:r w:rsidR="007E0FAD" w:rsidRPr="00B37C29">
        <w:rPr>
          <w:b/>
          <w:bCs/>
          <w:cs/>
        </w:rPr>
        <w:fldChar w:fldCharType="separate"/>
      </w:r>
      <w:r w:rsidR="00384590">
        <w:rPr>
          <w:b/>
          <w:bCs/>
          <w:noProof/>
          <w:cs/>
        </w:rPr>
        <w:t>3</w:t>
      </w:r>
      <w:r w:rsidR="007E0FAD" w:rsidRPr="00B37C29">
        <w:rPr>
          <w:b/>
          <w:bCs/>
          <w:cs/>
        </w:rPr>
        <w:fldChar w:fldCharType="end"/>
      </w:r>
      <w:r w:rsidR="007E0FAD" w:rsidRPr="00B37C29">
        <w:rPr>
          <w:b/>
          <w:bCs/>
          <w:cs/>
        </w:rPr>
        <w:t>.</w:t>
      </w:r>
      <w:r w:rsidR="007E0FAD" w:rsidRPr="00B37C29">
        <w:rPr>
          <w:b/>
          <w:bCs/>
          <w:cs/>
        </w:rPr>
        <w:fldChar w:fldCharType="begin"/>
      </w:r>
      <w:r w:rsidR="007E0FAD" w:rsidRPr="00B37C29">
        <w:rPr>
          <w:b/>
          <w:bCs/>
          <w:cs/>
        </w:rPr>
        <w:instrText xml:space="preserve"> </w:instrText>
      </w:r>
      <w:r w:rsidR="007E0FAD" w:rsidRPr="00B37C29">
        <w:rPr>
          <w:b/>
          <w:bCs/>
        </w:rPr>
        <w:instrText xml:space="preserve">SEQ </w:instrText>
      </w:r>
      <w:r w:rsidR="007E0FAD" w:rsidRPr="00B37C29">
        <w:rPr>
          <w:b/>
          <w:bCs/>
          <w:cs/>
        </w:rPr>
        <w:instrText xml:space="preserve">รูปที่ </w:instrText>
      </w:r>
      <w:r w:rsidR="007E0FAD" w:rsidRPr="00B37C29">
        <w:rPr>
          <w:b/>
          <w:bCs/>
        </w:rPr>
        <w:instrText xml:space="preserve">\* ARABIC \s </w:instrText>
      </w:r>
      <w:r w:rsidR="007E0FAD" w:rsidRPr="00B37C29">
        <w:rPr>
          <w:b/>
          <w:bCs/>
          <w:cs/>
        </w:rPr>
        <w:instrText xml:space="preserve">1 </w:instrText>
      </w:r>
      <w:r w:rsidR="007E0FAD" w:rsidRPr="00B37C29">
        <w:rPr>
          <w:b/>
          <w:bCs/>
          <w:cs/>
        </w:rPr>
        <w:fldChar w:fldCharType="separate"/>
      </w:r>
      <w:r w:rsidR="00384590">
        <w:rPr>
          <w:b/>
          <w:bCs/>
          <w:noProof/>
          <w:cs/>
        </w:rPr>
        <w:t>7</w:t>
      </w:r>
      <w:r w:rsidR="007E0FAD" w:rsidRPr="00B37C29">
        <w:rPr>
          <w:b/>
          <w:bCs/>
          <w:cs/>
        </w:rPr>
        <w:fldChar w:fldCharType="end"/>
      </w:r>
      <w:bookmarkEnd w:id="34"/>
      <w:r w:rsidRPr="007964AF">
        <w:rPr>
          <w:b/>
          <w:bCs/>
        </w:rPr>
        <w:t xml:space="preserve"> </w:t>
      </w:r>
      <w:r w:rsidRPr="007964AF">
        <w:rPr>
          <w:cs/>
        </w:rPr>
        <w:t>เลือกสถานีต้นทางและสถานีปลายทางที่ต้องการดูตารางเดินรถ</w:t>
      </w:r>
      <w:bookmarkEnd w:id="35"/>
    </w:p>
    <w:p w14:paraId="54ADC2F6" w14:textId="77777777" w:rsidR="00B02F46" w:rsidRPr="007964AF" w:rsidRDefault="00B02F46" w:rsidP="00CC6462">
      <w:pPr>
        <w:pStyle w:val="Caption"/>
      </w:pPr>
      <w:r w:rsidRPr="007964AF">
        <w:lastRenderedPageBreak/>
        <w:drawing>
          <wp:inline distT="0" distB="0" distL="0" distR="0" wp14:anchorId="40C6B55D" wp14:editId="5AB3651A">
            <wp:extent cx="1612900" cy="2872740"/>
            <wp:effectExtent l="0" t="0" r="6350" b="3810"/>
            <wp:docPr id="21" name="Picture 21" descr="IMG_09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IMG_0942.PNG"/>
                    <pic:cNvPicPr>
                      <a:picLocks noChangeAspect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2900" cy="287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E89835" w14:textId="76AF95DE" w:rsidR="00B02F46" w:rsidRPr="007964AF" w:rsidRDefault="00B02F46" w:rsidP="001E0B65">
      <w:pPr>
        <w:pStyle w:val="Caption"/>
        <w:outlineLvl w:val="0"/>
      </w:pPr>
      <w:bookmarkStart w:id="36" w:name="_Toc466903039"/>
      <w:r w:rsidRPr="00B37C29">
        <w:rPr>
          <w:b/>
          <w:bCs/>
          <w:cs/>
        </w:rPr>
        <w:t xml:space="preserve">รูปที่ </w:t>
      </w:r>
      <w:r w:rsidR="007E0FAD" w:rsidRPr="00B37C29">
        <w:rPr>
          <w:b/>
          <w:bCs/>
          <w:cs/>
        </w:rPr>
        <w:fldChar w:fldCharType="begin"/>
      </w:r>
      <w:r w:rsidR="007E0FAD" w:rsidRPr="00B37C29">
        <w:rPr>
          <w:b/>
          <w:bCs/>
          <w:cs/>
        </w:rPr>
        <w:instrText xml:space="preserve"> </w:instrText>
      </w:r>
      <w:r w:rsidR="007E0FAD" w:rsidRPr="00B37C29">
        <w:rPr>
          <w:b/>
          <w:bCs/>
        </w:rPr>
        <w:instrText xml:space="preserve">STYLEREF </w:instrText>
      </w:r>
      <w:r w:rsidR="007E0FAD" w:rsidRPr="00B37C29">
        <w:rPr>
          <w:b/>
          <w:bCs/>
          <w:cs/>
        </w:rPr>
        <w:instrText xml:space="preserve">1 </w:instrText>
      </w:r>
      <w:r w:rsidR="007E0FAD" w:rsidRPr="00B37C29">
        <w:rPr>
          <w:b/>
          <w:bCs/>
        </w:rPr>
        <w:instrText>\s</w:instrText>
      </w:r>
      <w:r w:rsidR="007E0FAD" w:rsidRPr="00B37C29">
        <w:rPr>
          <w:b/>
          <w:bCs/>
          <w:cs/>
        </w:rPr>
        <w:instrText xml:space="preserve"> </w:instrText>
      </w:r>
      <w:r w:rsidR="007E0FAD" w:rsidRPr="00B37C29">
        <w:rPr>
          <w:b/>
          <w:bCs/>
          <w:cs/>
        </w:rPr>
        <w:fldChar w:fldCharType="separate"/>
      </w:r>
      <w:r w:rsidR="00384590">
        <w:rPr>
          <w:b/>
          <w:bCs/>
          <w:cs/>
        </w:rPr>
        <w:t>3</w:t>
      </w:r>
      <w:r w:rsidR="007E0FAD" w:rsidRPr="00B37C29">
        <w:rPr>
          <w:b/>
          <w:bCs/>
          <w:cs/>
        </w:rPr>
        <w:fldChar w:fldCharType="end"/>
      </w:r>
      <w:r w:rsidR="007E0FAD" w:rsidRPr="00B37C29">
        <w:rPr>
          <w:b/>
          <w:bCs/>
          <w:cs/>
        </w:rPr>
        <w:t>.</w:t>
      </w:r>
      <w:r w:rsidR="007E0FAD" w:rsidRPr="00B37C29">
        <w:rPr>
          <w:b/>
          <w:bCs/>
          <w:cs/>
        </w:rPr>
        <w:fldChar w:fldCharType="begin"/>
      </w:r>
      <w:r w:rsidR="007E0FAD" w:rsidRPr="00B37C29">
        <w:rPr>
          <w:b/>
          <w:bCs/>
          <w:cs/>
        </w:rPr>
        <w:instrText xml:space="preserve"> </w:instrText>
      </w:r>
      <w:r w:rsidR="007E0FAD" w:rsidRPr="00B37C29">
        <w:rPr>
          <w:b/>
          <w:bCs/>
        </w:rPr>
        <w:instrText xml:space="preserve">SEQ </w:instrText>
      </w:r>
      <w:r w:rsidR="007E0FAD" w:rsidRPr="00B37C29">
        <w:rPr>
          <w:b/>
          <w:bCs/>
          <w:cs/>
        </w:rPr>
        <w:instrText xml:space="preserve">รูปที่ </w:instrText>
      </w:r>
      <w:r w:rsidR="007E0FAD" w:rsidRPr="00B37C29">
        <w:rPr>
          <w:b/>
          <w:bCs/>
        </w:rPr>
        <w:instrText xml:space="preserve">\* ARABIC \s </w:instrText>
      </w:r>
      <w:r w:rsidR="007E0FAD" w:rsidRPr="00B37C29">
        <w:rPr>
          <w:b/>
          <w:bCs/>
          <w:cs/>
        </w:rPr>
        <w:instrText xml:space="preserve">1 </w:instrText>
      </w:r>
      <w:r w:rsidR="007E0FAD" w:rsidRPr="00B37C29">
        <w:rPr>
          <w:b/>
          <w:bCs/>
          <w:cs/>
        </w:rPr>
        <w:fldChar w:fldCharType="separate"/>
      </w:r>
      <w:r w:rsidR="00384590">
        <w:rPr>
          <w:b/>
          <w:bCs/>
          <w:cs/>
        </w:rPr>
        <w:t>8</w:t>
      </w:r>
      <w:r w:rsidR="007E0FAD" w:rsidRPr="00B37C29">
        <w:rPr>
          <w:b/>
          <w:bCs/>
          <w:cs/>
        </w:rPr>
        <w:fldChar w:fldCharType="end"/>
      </w:r>
      <w:r w:rsidRPr="007964AF">
        <w:t xml:space="preserve"> </w:t>
      </w:r>
      <w:r w:rsidRPr="007964AF">
        <w:rPr>
          <w:cs/>
        </w:rPr>
        <w:t>ดูตารางเดินรถหลังจากที่เลือกสถานีต้นทาง</w:t>
      </w:r>
      <w:r w:rsidRPr="007964AF">
        <w:t xml:space="preserve"> – </w:t>
      </w:r>
      <w:r w:rsidRPr="007964AF">
        <w:rPr>
          <w:cs/>
        </w:rPr>
        <w:t>ปลายทางแล้ว</w:t>
      </w:r>
      <w:bookmarkEnd w:id="36"/>
    </w:p>
    <w:p w14:paraId="0762F08E" w14:textId="77777777" w:rsidR="00B02F46" w:rsidRPr="007964AF" w:rsidRDefault="00B02F46" w:rsidP="00B02F46">
      <w:pPr>
        <w:keepNext/>
        <w:jc w:val="center"/>
      </w:pPr>
      <w:r w:rsidRPr="007964AF">
        <w:rPr>
          <w:noProof/>
        </w:rPr>
        <w:drawing>
          <wp:inline distT="0" distB="0" distL="0" distR="0" wp14:anchorId="16B02E5F" wp14:editId="6F1CA04D">
            <wp:extent cx="1612900" cy="2872244"/>
            <wp:effectExtent l="0" t="0" r="6350" b="4445"/>
            <wp:docPr id="32" name="Picture 32" descr="IMG_09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IMG_0943.PNG"/>
                    <pic:cNvPicPr>
                      <a:picLocks noChangeAspect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2900" cy="28722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9931FC" w14:textId="449216F5" w:rsidR="00B02F46" w:rsidRPr="007964AF" w:rsidRDefault="00B02F46" w:rsidP="001E0B65">
      <w:pPr>
        <w:jc w:val="center"/>
        <w:outlineLvl w:val="0"/>
      </w:pPr>
      <w:bookmarkStart w:id="37" w:name="_Toc466903040"/>
      <w:r w:rsidRPr="00B37C29">
        <w:rPr>
          <w:b/>
          <w:bCs/>
          <w:cs/>
        </w:rPr>
        <w:t xml:space="preserve">รูปที่ </w:t>
      </w:r>
      <w:r w:rsidR="007E0FAD" w:rsidRPr="00B37C29">
        <w:rPr>
          <w:b/>
          <w:bCs/>
          <w:cs/>
        </w:rPr>
        <w:fldChar w:fldCharType="begin"/>
      </w:r>
      <w:r w:rsidR="007E0FAD" w:rsidRPr="00B37C29">
        <w:rPr>
          <w:b/>
          <w:bCs/>
          <w:cs/>
        </w:rPr>
        <w:instrText xml:space="preserve"> </w:instrText>
      </w:r>
      <w:r w:rsidR="007E0FAD" w:rsidRPr="00B37C29">
        <w:rPr>
          <w:b/>
          <w:bCs/>
        </w:rPr>
        <w:instrText xml:space="preserve">STYLEREF </w:instrText>
      </w:r>
      <w:r w:rsidR="007E0FAD" w:rsidRPr="00B37C29">
        <w:rPr>
          <w:b/>
          <w:bCs/>
          <w:cs/>
        </w:rPr>
        <w:instrText xml:space="preserve">1 </w:instrText>
      </w:r>
      <w:r w:rsidR="007E0FAD" w:rsidRPr="00B37C29">
        <w:rPr>
          <w:b/>
          <w:bCs/>
        </w:rPr>
        <w:instrText>\s</w:instrText>
      </w:r>
      <w:r w:rsidR="007E0FAD" w:rsidRPr="00B37C29">
        <w:rPr>
          <w:b/>
          <w:bCs/>
          <w:cs/>
        </w:rPr>
        <w:instrText xml:space="preserve"> </w:instrText>
      </w:r>
      <w:r w:rsidR="007E0FAD" w:rsidRPr="00B37C29">
        <w:rPr>
          <w:b/>
          <w:bCs/>
          <w:cs/>
        </w:rPr>
        <w:fldChar w:fldCharType="separate"/>
      </w:r>
      <w:r w:rsidR="00384590">
        <w:rPr>
          <w:b/>
          <w:bCs/>
          <w:noProof/>
          <w:cs/>
        </w:rPr>
        <w:t>3</w:t>
      </w:r>
      <w:r w:rsidR="007E0FAD" w:rsidRPr="00B37C29">
        <w:rPr>
          <w:b/>
          <w:bCs/>
          <w:cs/>
        </w:rPr>
        <w:fldChar w:fldCharType="end"/>
      </w:r>
      <w:r w:rsidR="007E0FAD" w:rsidRPr="00B37C29">
        <w:rPr>
          <w:b/>
          <w:bCs/>
          <w:cs/>
        </w:rPr>
        <w:t>.</w:t>
      </w:r>
      <w:r w:rsidR="007E0FAD" w:rsidRPr="00B37C29">
        <w:rPr>
          <w:b/>
          <w:bCs/>
          <w:cs/>
        </w:rPr>
        <w:fldChar w:fldCharType="begin"/>
      </w:r>
      <w:r w:rsidR="007E0FAD" w:rsidRPr="00B37C29">
        <w:rPr>
          <w:b/>
          <w:bCs/>
          <w:cs/>
        </w:rPr>
        <w:instrText xml:space="preserve"> </w:instrText>
      </w:r>
      <w:r w:rsidR="007E0FAD" w:rsidRPr="00B37C29">
        <w:rPr>
          <w:b/>
          <w:bCs/>
        </w:rPr>
        <w:instrText xml:space="preserve">SEQ </w:instrText>
      </w:r>
      <w:r w:rsidR="007E0FAD" w:rsidRPr="00B37C29">
        <w:rPr>
          <w:b/>
          <w:bCs/>
          <w:cs/>
        </w:rPr>
        <w:instrText xml:space="preserve">รูปที่ </w:instrText>
      </w:r>
      <w:r w:rsidR="007E0FAD" w:rsidRPr="00B37C29">
        <w:rPr>
          <w:b/>
          <w:bCs/>
        </w:rPr>
        <w:instrText xml:space="preserve">\* ARABIC \s </w:instrText>
      </w:r>
      <w:r w:rsidR="007E0FAD" w:rsidRPr="00B37C29">
        <w:rPr>
          <w:b/>
          <w:bCs/>
          <w:cs/>
        </w:rPr>
        <w:instrText xml:space="preserve">1 </w:instrText>
      </w:r>
      <w:r w:rsidR="007E0FAD" w:rsidRPr="00B37C29">
        <w:rPr>
          <w:b/>
          <w:bCs/>
          <w:cs/>
        </w:rPr>
        <w:fldChar w:fldCharType="separate"/>
      </w:r>
      <w:r w:rsidR="00384590">
        <w:rPr>
          <w:b/>
          <w:bCs/>
          <w:noProof/>
          <w:cs/>
        </w:rPr>
        <w:t>9</w:t>
      </w:r>
      <w:r w:rsidR="007E0FAD" w:rsidRPr="00B37C29">
        <w:rPr>
          <w:b/>
          <w:bCs/>
          <w:cs/>
        </w:rPr>
        <w:fldChar w:fldCharType="end"/>
      </w:r>
      <w:r w:rsidRPr="00B37C29">
        <w:rPr>
          <w:b/>
          <w:bCs/>
        </w:rPr>
        <w:t xml:space="preserve"> </w:t>
      </w:r>
      <w:r w:rsidRPr="007964AF">
        <w:rPr>
          <w:cs/>
        </w:rPr>
        <w:t>แสดงเวลาที่ใช้ในการเดินทางพร้อมค่าโดยสาร และสามารถเพิ่มลงในรายการโปรดได้</w:t>
      </w:r>
      <w:bookmarkEnd w:id="37"/>
    </w:p>
    <w:p w14:paraId="605B5726" w14:textId="77777777" w:rsidR="004B7BC9" w:rsidRPr="007964AF" w:rsidRDefault="004B7BC9" w:rsidP="004B7BC9">
      <w:pPr>
        <w:keepNext/>
        <w:jc w:val="center"/>
      </w:pPr>
      <w:r w:rsidRPr="007964AF">
        <w:rPr>
          <w:noProof/>
        </w:rPr>
        <w:lastRenderedPageBreak/>
        <mc:AlternateContent>
          <mc:Choice Requires="wpg">
            <w:drawing>
              <wp:inline distT="0" distB="0" distL="0" distR="0" wp14:anchorId="2EC854E4" wp14:editId="05910E7C">
                <wp:extent cx="3594735" cy="2872740"/>
                <wp:effectExtent l="0" t="0" r="5715" b="3810"/>
                <wp:docPr id="44" name="Group 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594735" cy="2872740"/>
                          <a:chOff x="0" y="0"/>
                          <a:chExt cx="3594735" cy="2872740"/>
                        </a:xfrm>
                      </wpg:grpSpPr>
                      <pic:pic xmlns:pic="http://schemas.openxmlformats.org/drawingml/2006/picture">
                        <pic:nvPicPr>
                          <pic:cNvPr id="45" name="Picture 45" descr="IMG_0945.PNG"/>
                          <pic:cNvPicPr>
                            <a:picLocks noChangeAspect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12900" cy="2872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46" name="Picture 46" descr="IMG_0946.PNG"/>
                          <pic:cNvPicPr>
                            <a:picLocks noChangeAspect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81835" y="0"/>
                            <a:ext cx="1612900" cy="2872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34367213" id="Group 44" o:spid="_x0000_s1026" style="width:283.05pt;height:226.2pt;mso-position-horizontal-relative:char;mso-position-vertical-relative:line" coordsize="35947,287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">
                <v:shape id="Picture 45" o:spid="_x0000_s1027" type="#_x0000_t75" alt="IMG_0945.PNG" style="position:absolute;width:16129;height:287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">
                  <v:imagedata r:id="rId34" o:title="IMG_0945"/>
                  <v:path arrowok="t"/>
                </v:shape>
                <v:shape id="Picture 46" o:spid="_x0000_s1028" type="#_x0000_t75" alt="IMG_0946.PNG" style="position:absolute;left:19818;width:16129;height:287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">
                  <v:imagedata r:id="rId35" o:title="IMG_0946"/>
                  <v:path arrowok="t"/>
                </v:shape>
                <w10:anchorlock/>
              </v:group>
            </w:pict>
          </mc:Fallback>
        </mc:AlternateContent>
      </w:r>
    </w:p>
    <w:p w14:paraId="5AEF31DB" w14:textId="311C683A" w:rsidR="004B7BC9" w:rsidRDefault="004B7BC9" w:rsidP="001E0B65">
      <w:pPr>
        <w:jc w:val="center"/>
        <w:outlineLvl w:val="0"/>
      </w:pPr>
      <w:bookmarkStart w:id="38" w:name="_Ref466904856"/>
      <w:bookmarkStart w:id="39" w:name="_Toc466903041"/>
      <w:r w:rsidRPr="00B37C29">
        <w:rPr>
          <w:b/>
          <w:bCs/>
          <w:cs/>
        </w:rPr>
        <w:t xml:space="preserve">รูปที่ </w:t>
      </w:r>
      <w:r w:rsidR="007E0FAD" w:rsidRPr="00B37C29">
        <w:rPr>
          <w:b/>
          <w:bCs/>
          <w:cs/>
        </w:rPr>
        <w:fldChar w:fldCharType="begin"/>
      </w:r>
      <w:r w:rsidR="007E0FAD" w:rsidRPr="00B37C29">
        <w:rPr>
          <w:b/>
          <w:bCs/>
          <w:cs/>
        </w:rPr>
        <w:instrText xml:space="preserve"> </w:instrText>
      </w:r>
      <w:r w:rsidR="007E0FAD" w:rsidRPr="00B37C29">
        <w:rPr>
          <w:b/>
          <w:bCs/>
        </w:rPr>
        <w:instrText xml:space="preserve">STYLEREF </w:instrText>
      </w:r>
      <w:r w:rsidR="007E0FAD" w:rsidRPr="00B37C29">
        <w:rPr>
          <w:b/>
          <w:bCs/>
          <w:cs/>
        </w:rPr>
        <w:instrText xml:space="preserve">1 </w:instrText>
      </w:r>
      <w:r w:rsidR="007E0FAD" w:rsidRPr="00B37C29">
        <w:rPr>
          <w:b/>
          <w:bCs/>
        </w:rPr>
        <w:instrText>\s</w:instrText>
      </w:r>
      <w:r w:rsidR="007E0FAD" w:rsidRPr="00B37C29">
        <w:rPr>
          <w:b/>
          <w:bCs/>
          <w:cs/>
        </w:rPr>
        <w:instrText xml:space="preserve"> </w:instrText>
      </w:r>
      <w:r w:rsidR="007E0FAD" w:rsidRPr="00B37C29">
        <w:rPr>
          <w:b/>
          <w:bCs/>
          <w:cs/>
        </w:rPr>
        <w:fldChar w:fldCharType="separate"/>
      </w:r>
      <w:r w:rsidR="00384590">
        <w:rPr>
          <w:b/>
          <w:bCs/>
          <w:noProof/>
          <w:cs/>
        </w:rPr>
        <w:t>3</w:t>
      </w:r>
      <w:r w:rsidR="007E0FAD" w:rsidRPr="00B37C29">
        <w:rPr>
          <w:b/>
          <w:bCs/>
          <w:cs/>
        </w:rPr>
        <w:fldChar w:fldCharType="end"/>
      </w:r>
      <w:r w:rsidR="007E0FAD" w:rsidRPr="00B37C29">
        <w:rPr>
          <w:b/>
          <w:bCs/>
          <w:cs/>
        </w:rPr>
        <w:t>.</w:t>
      </w:r>
      <w:r w:rsidR="007E0FAD" w:rsidRPr="00B37C29">
        <w:rPr>
          <w:b/>
          <w:bCs/>
          <w:cs/>
        </w:rPr>
        <w:fldChar w:fldCharType="begin"/>
      </w:r>
      <w:r w:rsidR="007E0FAD" w:rsidRPr="00B37C29">
        <w:rPr>
          <w:b/>
          <w:bCs/>
          <w:cs/>
        </w:rPr>
        <w:instrText xml:space="preserve"> </w:instrText>
      </w:r>
      <w:r w:rsidR="007E0FAD" w:rsidRPr="00B37C29">
        <w:rPr>
          <w:b/>
          <w:bCs/>
        </w:rPr>
        <w:instrText xml:space="preserve">SEQ </w:instrText>
      </w:r>
      <w:r w:rsidR="007E0FAD" w:rsidRPr="00B37C29">
        <w:rPr>
          <w:b/>
          <w:bCs/>
          <w:cs/>
        </w:rPr>
        <w:instrText xml:space="preserve">รูปที่ </w:instrText>
      </w:r>
      <w:r w:rsidR="007E0FAD" w:rsidRPr="00B37C29">
        <w:rPr>
          <w:b/>
          <w:bCs/>
        </w:rPr>
        <w:instrText xml:space="preserve">\* ARABIC \s </w:instrText>
      </w:r>
      <w:r w:rsidR="007E0FAD" w:rsidRPr="00B37C29">
        <w:rPr>
          <w:b/>
          <w:bCs/>
          <w:cs/>
        </w:rPr>
        <w:instrText xml:space="preserve">1 </w:instrText>
      </w:r>
      <w:r w:rsidR="007E0FAD" w:rsidRPr="00B37C29">
        <w:rPr>
          <w:b/>
          <w:bCs/>
          <w:cs/>
        </w:rPr>
        <w:fldChar w:fldCharType="separate"/>
      </w:r>
      <w:r w:rsidR="00384590">
        <w:rPr>
          <w:b/>
          <w:bCs/>
          <w:noProof/>
          <w:cs/>
        </w:rPr>
        <w:t>10</w:t>
      </w:r>
      <w:r w:rsidR="007E0FAD" w:rsidRPr="00B37C29">
        <w:rPr>
          <w:b/>
          <w:bCs/>
          <w:cs/>
        </w:rPr>
        <w:fldChar w:fldCharType="end"/>
      </w:r>
      <w:bookmarkEnd w:id="38"/>
      <w:r w:rsidRPr="007964AF">
        <w:rPr>
          <w:b/>
          <w:bCs/>
        </w:rPr>
        <w:t xml:space="preserve"> </w:t>
      </w:r>
      <w:r w:rsidRPr="007964AF">
        <w:rPr>
          <w:cs/>
        </w:rPr>
        <w:t xml:space="preserve">แสดงตำแหน่งของสถานีรถไฟฟ้าบนแผนที่แบบ </w:t>
      </w:r>
      <w:r w:rsidRPr="007964AF">
        <w:t>online</w:t>
      </w:r>
      <w:bookmarkEnd w:id="39"/>
    </w:p>
    <w:p w14:paraId="3C156EAF" w14:textId="77777777" w:rsidR="00FA2704" w:rsidRDefault="00FA2704" w:rsidP="001E0B65">
      <w:pPr>
        <w:pStyle w:val="Heading3"/>
        <w:rPr>
          <w:noProof/>
        </w:rPr>
      </w:pPr>
      <w:bookmarkStart w:id="40" w:name="_Toc466903181"/>
      <w:r>
        <w:rPr>
          <w:noProof/>
          <w:cs/>
        </w:rPr>
        <w:t xml:space="preserve">แอปพลิเคชัน </w:t>
      </w:r>
      <w:r>
        <w:rPr>
          <w:noProof/>
        </w:rPr>
        <w:t>BKK Stations</w:t>
      </w:r>
      <w:bookmarkEnd w:id="40"/>
      <w:r>
        <w:rPr>
          <w:noProof/>
        </w:rPr>
        <w:t xml:space="preserve"> </w:t>
      </w:r>
    </w:p>
    <w:p w14:paraId="1D4408E4" w14:textId="77777777" w:rsidR="00FA2704" w:rsidRDefault="00FA2704" w:rsidP="00FA2704">
      <w:pPr>
        <w:ind w:left="360" w:firstLine="360"/>
        <w:rPr>
          <w:noProof/>
        </w:rPr>
      </w:pPr>
      <w:r>
        <w:rPr>
          <w:noProof/>
          <w:cs/>
        </w:rPr>
        <w:t xml:space="preserve">เป็นแอปพลิเคชันสำหรับใช้แสดงตำแหน่งของสถานีการเดินทางต่างๆ ในกรุงเทพมหานคร โดยจะแสดงสถานีของแต่ละการเดินทางบนแผนที่จริง พร้อมทั้งบอกเวลาที่ใช้ในการเดินทางไปยังสถานีต่างๆจากจุดปัจจุบันของผู้ใช้ด้วยรถยนต์ส่วนตัว โดยแอปพลิเคชันประกอบไปด้วยข้อมูลของ  </w:t>
      </w:r>
    </w:p>
    <w:p w14:paraId="5615DA15" w14:textId="77777777" w:rsidR="00FA2704" w:rsidRPr="00FA2704" w:rsidRDefault="00FA2704" w:rsidP="00FA2704">
      <w:pPr>
        <w:pStyle w:val="ListParagraph"/>
        <w:numPr>
          <w:ilvl w:val="0"/>
          <w:numId w:val="31"/>
        </w:numPr>
      </w:pPr>
      <w:r w:rsidRPr="00FA2704">
        <w:t xml:space="preserve">BTS </w:t>
      </w:r>
      <w:proofErr w:type="spellStart"/>
      <w:r w:rsidRPr="00FA2704">
        <w:t>Skytrain</w:t>
      </w:r>
      <w:proofErr w:type="spellEnd"/>
      <w:r w:rsidRPr="00FA2704">
        <w:t xml:space="preserve"> </w:t>
      </w:r>
    </w:p>
    <w:p w14:paraId="1F5C4DDE" w14:textId="77777777" w:rsidR="00FA2704" w:rsidRPr="00FA2704" w:rsidRDefault="00FA2704" w:rsidP="00FA2704">
      <w:pPr>
        <w:pStyle w:val="ListParagraph"/>
        <w:numPr>
          <w:ilvl w:val="0"/>
          <w:numId w:val="31"/>
        </w:numPr>
      </w:pPr>
      <w:r w:rsidRPr="00FA2704">
        <w:t xml:space="preserve">Mass Rapid Transit (MRT) </w:t>
      </w:r>
    </w:p>
    <w:p w14:paraId="33240941" w14:textId="77777777" w:rsidR="00FA2704" w:rsidRPr="00FA2704" w:rsidRDefault="00FA2704" w:rsidP="00FA2704">
      <w:pPr>
        <w:pStyle w:val="ListParagraph"/>
        <w:numPr>
          <w:ilvl w:val="0"/>
          <w:numId w:val="31"/>
        </w:numPr>
      </w:pPr>
      <w:r w:rsidRPr="00FA2704">
        <w:t xml:space="preserve">Airport Rail Link </w:t>
      </w:r>
    </w:p>
    <w:p w14:paraId="0883C0A8" w14:textId="77777777" w:rsidR="00FA2704" w:rsidRPr="00FA2704" w:rsidRDefault="00FA2704" w:rsidP="00FA2704">
      <w:pPr>
        <w:pStyle w:val="ListParagraph"/>
        <w:numPr>
          <w:ilvl w:val="0"/>
          <w:numId w:val="31"/>
        </w:numPr>
      </w:pPr>
      <w:r w:rsidRPr="00FA2704">
        <w:t xml:space="preserve">Bus Rapid Transit (BRT) </w:t>
      </w:r>
    </w:p>
    <w:p w14:paraId="4182AFCB" w14:textId="77777777" w:rsidR="00FA2704" w:rsidRPr="00FA2704" w:rsidRDefault="00FA2704" w:rsidP="00FA2704">
      <w:pPr>
        <w:pStyle w:val="ListParagraph"/>
        <w:numPr>
          <w:ilvl w:val="0"/>
          <w:numId w:val="31"/>
        </w:numPr>
      </w:pPr>
      <w:r w:rsidRPr="00FA2704">
        <w:t xml:space="preserve">Chao Phraya Express Boat </w:t>
      </w:r>
    </w:p>
    <w:p w14:paraId="4D9ED284" w14:textId="0CAD8C39" w:rsidR="00FA2704" w:rsidRPr="00FA2704" w:rsidRDefault="00FA2704" w:rsidP="001E0B65">
      <w:pPr>
        <w:ind w:firstLine="720"/>
        <w:outlineLvl w:val="0"/>
      </w:pPr>
      <w:r>
        <w:rPr>
          <w:rFonts w:hint="cs"/>
          <w:cs/>
        </w:rPr>
        <w:t>แอปพลิเคชัน</w:t>
      </w:r>
      <w:r w:rsidRPr="00FA2704">
        <w:rPr>
          <w:cs/>
        </w:rPr>
        <w:t xml:space="preserve">พัฒนาโดย </w:t>
      </w:r>
      <w:proofErr w:type="spellStart"/>
      <w:r w:rsidRPr="00FA2704">
        <w:t>Applej</w:t>
      </w:r>
      <w:proofErr w:type="spellEnd"/>
      <w:r w:rsidRPr="00FA2704">
        <w:rPr>
          <w:cs/>
        </w:rPr>
        <w:t>4</w:t>
      </w:r>
      <w:proofErr w:type="spellStart"/>
      <w:r w:rsidRPr="00FA2704">
        <w:t>ck</w:t>
      </w:r>
      <w:proofErr w:type="spellEnd"/>
      <w:r w:rsidRPr="00FA2704">
        <w:t xml:space="preserve"> </w:t>
      </w:r>
      <w:r w:rsidR="00B37C29">
        <w:rPr>
          <w:rFonts w:hint="cs"/>
          <w:cs/>
        </w:rPr>
        <w:t>โดยมีหน้าแอปพลิเคชันดัง</w:t>
      </w:r>
      <w:r w:rsidR="00B37C29">
        <w:rPr>
          <w:cs/>
        </w:rPr>
        <w:fldChar w:fldCharType="begin"/>
      </w:r>
      <w:r w:rsidR="00B37C29">
        <w:rPr>
          <w:cs/>
        </w:rPr>
        <w:instrText xml:space="preserve"> </w:instrText>
      </w:r>
      <w:r w:rsidR="00B37C29">
        <w:rPr>
          <w:rFonts w:hint="cs"/>
        </w:rPr>
        <w:instrText>REF _Ref</w:instrText>
      </w:r>
      <w:r w:rsidR="00B37C29">
        <w:rPr>
          <w:rFonts w:hint="cs"/>
          <w:cs/>
        </w:rPr>
        <w:instrText xml:space="preserve">466904933 </w:instrText>
      </w:r>
      <w:r w:rsidR="00B37C29">
        <w:rPr>
          <w:rFonts w:hint="cs"/>
        </w:rPr>
        <w:instrText>\h</w:instrText>
      </w:r>
      <w:r w:rsidR="00B37C29">
        <w:rPr>
          <w:cs/>
        </w:rPr>
        <w:instrText xml:space="preserve"> </w:instrText>
      </w:r>
      <w:r w:rsidR="00B37C29">
        <w:rPr>
          <w:cs/>
        </w:rPr>
      </w:r>
      <w:r w:rsidR="00B37C29">
        <w:rPr>
          <w:cs/>
        </w:rPr>
        <w:fldChar w:fldCharType="separate"/>
      </w:r>
      <w:r w:rsidR="00384590" w:rsidRPr="00B37C29">
        <w:rPr>
          <w:b/>
          <w:bCs/>
          <w:cs/>
        </w:rPr>
        <w:t xml:space="preserve">รูปที่ </w:t>
      </w:r>
      <w:r w:rsidR="00384590">
        <w:rPr>
          <w:b/>
          <w:bCs/>
          <w:noProof/>
          <w:cs/>
        </w:rPr>
        <w:t>3</w:t>
      </w:r>
      <w:r w:rsidR="00384590" w:rsidRPr="00B37C29">
        <w:rPr>
          <w:b/>
          <w:bCs/>
          <w:cs/>
        </w:rPr>
        <w:t>.</w:t>
      </w:r>
      <w:r w:rsidR="00384590">
        <w:rPr>
          <w:b/>
          <w:bCs/>
          <w:noProof/>
          <w:cs/>
        </w:rPr>
        <w:t>11</w:t>
      </w:r>
      <w:r w:rsidR="00B37C29">
        <w:rPr>
          <w:cs/>
        </w:rPr>
        <w:fldChar w:fldCharType="end"/>
      </w:r>
      <w:r w:rsidR="00B37C29">
        <w:rPr>
          <w:rFonts w:hint="cs"/>
          <w:cs/>
        </w:rPr>
        <w:t xml:space="preserve"> ถึง </w:t>
      </w:r>
      <w:r w:rsidR="00B37C29">
        <w:rPr>
          <w:cs/>
        </w:rPr>
        <w:fldChar w:fldCharType="begin"/>
      </w:r>
      <w:r w:rsidR="00B37C29">
        <w:rPr>
          <w:cs/>
        </w:rPr>
        <w:instrText xml:space="preserve"> </w:instrText>
      </w:r>
      <w:r w:rsidR="00B37C29">
        <w:instrText>REF _Ref</w:instrText>
      </w:r>
      <w:r w:rsidR="00B37C29">
        <w:rPr>
          <w:cs/>
        </w:rPr>
        <w:instrText xml:space="preserve">466904941 </w:instrText>
      </w:r>
      <w:r w:rsidR="00B37C29">
        <w:instrText>\h</w:instrText>
      </w:r>
      <w:r w:rsidR="00B37C29">
        <w:rPr>
          <w:cs/>
        </w:rPr>
        <w:instrText xml:space="preserve"> </w:instrText>
      </w:r>
      <w:r w:rsidR="00B37C29">
        <w:rPr>
          <w:cs/>
        </w:rPr>
      </w:r>
      <w:r w:rsidR="00B37C29">
        <w:rPr>
          <w:cs/>
        </w:rPr>
        <w:fldChar w:fldCharType="separate"/>
      </w:r>
      <w:r w:rsidR="00384590" w:rsidRPr="00B37C29">
        <w:rPr>
          <w:b/>
          <w:bCs/>
          <w:cs/>
        </w:rPr>
        <w:t xml:space="preserve">รูปที่ </w:t>
      </w:r>
      <w:r w:rsidR="00384590">
        <w:rPr>
          <w:b/>
          <w:bCs/>
          <w:noProof/>
          <w:cs/>
        </w:rPr>
        <w:t>3</w:t>
      </w:r>
      <w:r w:rsidR="00384590" w:rsidRPr="00B37C29">
        <w:rPr>
          <w:b/>
          <w:bCs/>
          <w:cs/>
        </w:rPr>
        <w:t>.</w:t>
      </w:r>
      <w:r w:rsidR="00384590">
        <w:rPr>
          <w:b/>
          <w:bCs/>
          <w:noProof/>
          <w:cs/>
        </w:rPr>
        <w:t>13</w:t>
      </w:r>
      <w:r w:rsidR="00B37C29">
        <w:rPr>
          <w:cs/>
        </w:rPr>
        <w:fldChar w:fldCharType="end"/>
      </w:r>
    </w:p>
    <w:p w14:paraId="60FEEEA3" w14:textId="4E2D87D5" w:rsidR="00FA2704" w:rsidRDefault="00080DD9" w:rsidP="001E0B65">
      <w:pPr>
        <w:pStyle w:val="Heading4"/>
        <w:rPr>
          <w:noProof/>
        </w:rPr>
      </w:pPr>
      <w:r>
        <w:rPr>
          <w:rFonts w:hint="cs"/>
          <w:noProof/>
          <w:cs/>
        </w:rPr>
        <w:t>ข้อดี</w:t>
      </w:r>
      <w:r w:rsidR="00FA2704">
        <w:rPr>
          <w:noProof/>
          <w:cs/>
        </w:rPr>
        <w:t xml:space="preserve">ของแอปพลิเคชัน </w:t>
      </w:r>
    </w:p>
    <w:p w14:paraId="2F15D781" w14:textId="77777777" w:rsidR="00FA2704" w:rsidRDefault="00FA2704" w:rsidP="00080DD9">
      <w:pPr>
        <w:pStyle w:val="ListParagraph"/>
        <w:numPr>
          <w:ilvl w:val="0"/>
          <w:numId w:val="32"/>
        </w:numPr>
        <w:rPr>
          <w:noProof/>
        </w:rPr>
      </w:pPr>
      <w:r>
        <w:rPr>
          <w:noProof/>
          <w:cs/>
        </w:rPr>
        <w:t xml:space="preserve">มีเส้นทางการเดินทางขนส่งสาธารณะหลากหลาย </w:t>
      </w:r>
    </w:p>
    <w:p w14:paraId="73F9461A" w14:textId="77777777" w:rsidR="00FA2704" w:rsidRDefault="00FA2704" w:rsidP="00080DD9">
      <w:pPr>
        <w:pStyle w:val="ListParagraph"/>
        <w:numPr>
          <w:ilvl w:val="0"/>
          <w:numId w:val="32"/>
        </w:numPr>
        <w:rPr>
          <w:noProof/>
        </w:rPr>
      </w:pPr>
      <w:r>
        <w:rPr>
          <w:noProof/>
          <w:cs/>
        </w:rPr>
        <w:t xml:space="preserve">ตำแหน่งและเส้นทางการเดินรถไฟฟ้าอ้างอิงกับตำแหน่งในแผนที่จริง </w:t>
      </w:r>
    </w:p>
    <w:p w14:paraId="3D035645" w14:textId="77777777" w:rsidR="00FA2704" w:rsidRDefault="00FA2704" w:rsidP="00080DD9">
      <w:pPr>
        <w:pStyle w:val="ListParagraph"/>
        <w:numPr>
          <w:ilvl w:val="0"/>
          <w:numId w:val="32"/>
        </w:numPr>
        <w:rPr>
          <w:noProof/>
        </w:rPr>
      </w:pPr>
      <w:r>
        <w:rPr>
          <w:noProof/>
          <w:cs/>
        </w:rPr>
        <w:t xml:space="preserve">สามารถนำทางจากตำแหน่งปัจจุบันของผู้ใช้ไปยังสถานีที่เลือกได้ </w:t>
      </w:r>
    </w:p>
    <w:p w14:paraId="4411749A" w14:textId="77777777" w:rsidR="00FA2704" w:rsidRDefault="00FA2704" w:rsidP="00080DD9">
      <w:pPr>
        <w:pStyle w:val="ListParagraph"/>
        <w:numPr>
          <w:ilvl w:val="0"/>
          <w:numId w:val="32"/>
        </w:numPr>
        <w:rPr>
          <w:noProof/>
        </w:rPr>
      </w:pPr>
      <w:r>
        <w:rPr>
          <w:noProof/>
          <w:cs/>
        </w:rPr>
        <w:lastRenderedPageBreak/>
        <w:t xml:space="preserve">บอกสถานที่บริเวณโดยรอบของสถานีที่ผู้ใช้เลือก </w:t>
      </w:r>
    </w:p>
    <w:p w14:paraId="6CB3021F" w14:textId="00C64764" w:rsidR="00FA2704" w:rsidRDefault="00080DD9" w:rsidP="001E0B65">
      <w:pPr>
        <w:pStyle w:val="Heading4"/>
        <w:rPr>
          <w:noProof/>
        </w:rPr>
      </w:pPr>
      <w:r>
        <w:rPr>
          <w:rFonts w:hint="cs"/>
          <w:noProof/>
          <w:cs/>
        </w:rPr>
        <w:t>ข้อเสีย</w:t>
      </w:r>
      <w:r w:rsidR="00FA2704">
        <w:rPr>
          <w:noProof/>
          <w:cs/>
        </w:rPr>
        <w:t xml:space="preserve">ที่พบในแอปพลิเคชัน </w:t>
      </w:r>
      <w:r w:rsidR="00FA2704">
        <w:rPr>
          <w:noProof/>
        </w:rPr>
        <w:t xml:space="preserve">BKK Stations </w:t>
      </w:r>
    </w:p>
    <w:p w14:paraId="2A6558B9" w14:textId="77777777" w:rsidR="00FA2704" w:rsidRDefault="00FA2704" w:rsidP="00080DD9">
      <w:pPr>
        <w:pStyle w:val="ListParagraph"/>
        <w:numPr>
          <w:ilvl w:val="0"/>
          <w:numId w:val="33"/>
        </w:numPr>
        <w:rPr>
          <w:noProof/>
        </w:rPr>
      </w:pPr>
      <w:r>
        <w:rPr>
          <w:noProof/>
          <w:cs/>
        </w:rPr>
        <w:t xml:space="preserve">ไม่มีค่าโดยสารบอก </w:t>
      </w:r>
    </w:p>
    <w:p w14:paraId="0D09759F" w14:textId="77777777" w:rsidR="00FA2704" w:rsidRDefault="00FA2704" w:rsidP="00080DD9">
      <w:pPr>
        <w:pStyle w:val="ListParagraph"/>
        <w:numPr>
          <w:ilvl w:val="0"/>
          <w:numId w:val="33"/>
        </w:numPr>
        <w:rPr>
          <w:noProof/>
        </w:rPr>
      </w:pPr>
      <w:r>
        <w:rPr>
          <w:noProof/>
          <w:cs/>
        </w:rPr>
        <w:t xml:space="preserve">ไม่มีเวลาที่ใช้ในการเดินทางจากสถานีต้นทาง ไปยังปลายทาง </w:t>
      </w:r>
    </w:p>
    <w:p w14:paraId="3EF20205" w14:textId="77777777" w:rsidR="00FA2704" w:rsidRDefault="00FA2704" w:rsidP="00080DD9">
      <w:pPr>
        <w:pStyle w:val="ListParagraph"/>
        <w:numPr>
          <w:ilvl w:val="0"/>
          <w:numId w:val="33"/>
        </w:numPr>
        <w:rPr>
          <w:noProof/>
        </w:rPr>
      </w:pPr>
      <w:r>
        <w:rPr>
          <w:noProof/>
          <w:cs/>
        </w:rPr>
        <w:t xml:space="preserve">ข้อมูลสถานที่โดยรอบของสถานี มีแค่ตำแหน่งเท่านั้น แต่ไม่มีคำอธิบายให้ชัดเจนว่าเป็นสถานที่อะไร </w:t>
      </w:r>
    </w:p>
    <w:p w14:paraId="65444890" w14:textId="77777777" w:rsidR="00FA2704" w:rsidRDefault="00FA2704" w:rsidP="00080DD9">
      <w:pPr>
        <w:pStyle w:val="ListParagraph"/>
        <w:numPr>
          <w:ilvl w:val="0"/>
          <w:numId w:val="33"/>
        </w:numPr>
        <w:rPr>
          <w:noProof/>
        </w:rPr>
      </w:pPr>
      <w:r>
        <w:rPr>
          <w:noProof/>
          <w:cs/>
        </w:rPr>
        <w:t xml:space="preserve">เวลาที่ใช้ในการเดินทางในแอปพลิเคชันกับในแผนที่การนำทางไม่ตรงกัน </w:t>
      </w:r>
    </w:p>
    <w:p w14:paraId="07A0B8D9" w14:textId="77777777" w:rsidR="00FA2704" w:rsidRDefault="00FA2704" w:rsidP="001E0B65">
      <w:pPr>
        <w:pStyle w:val="Heading4"/>
        <w:rPr>
          <w:noProof/>
        </w:rPr>
      </w:pPr>
      <w:r>
        <w:rPr>
          <w:noProof/>
          <w:cs/>
        </w:rPr>
        <w:t xml:space="preserve">จุดแตกต่างจากแอปพลิเคชันที่เราพัฒนาขึ้น </w:t>
      </w:r>
    </w:p>
    <w:p w14:paraId="3BE00BF6" w14:textId="77777777" w:rsidR="00FA2704" w:rsidRDefault="00FA2704" w:rsidP="00080DD9">
      <w:pPr>
        <w:pStyle w:val="ListParagraph"/>
        <w:numPr>
          <w:ilvl w:val="0"/>
          <w:numId w:val="34"/>
        </w:numPr>
        <w:rPr>
          <w:noProof/>
        </w:rPr>
      </w:pPr>
      <w:r>
        <w:rPr>
          <w:noProof/>
          <w:cs/>
        </w:rPr>
        <w:t xml:space="preserve">แจ้งเตือนเมื่อถึงสถานีปลายทางที่ต้องการจะลง </w:t>
      </w:r>
    </w:p>
    <w:p w14:paraId="1D37BFE0" w14:textId="77777777" w:rsidR="00FA2704" w:rsidRDefault="00FA2704" w:rsidP="00080DD9">
      <w:pPr>
        <w:pStyle w:val="ListParagraph"/>
        <w:numPr>
          <w:ilvl w:val="0"/>
          <w:numId w:val="34"/>
        </w:numPr>
        <w:rPr>
          <w:noProof/>
        </w:rPr>
      </w:pPr>
      <w:r>
        <w:rPr>
          <w:noProof/>
          <w:cs/>
        </w:rPr>
        <w:t xml:space="preserve">สามารถดูรายละเอียดของแต่ละสถานี เช่น จุดเชื่อมต่อต่าง ๆ เป็นต้น </w:t>
      </w:r>
    </w:p>
    <w:p w14:paraId="7EC8B03D" w14:textId="77777777" w:rsidR="00FA2704" w:rsidRDefault="00FA2704" w:rsidP="00080DD9">
      <w:pPr>
        <w:pStyle w:val="ListParagraph"/>
        <w:numPr>
          <w:ilvl w:val="0"/>
          <w:numId w:val="34"/>
        </w:numPr>
        <w:rPr>
          <w:noProof/>
        </w:rPr>
      </w:pPr>
      <w:r>
        <w:rPr>
          <w:noProof/>
          <w:cs/>
        </w:rPr>
        <w:t xml:space="preserve">มีหน้าแสดงสถานีปลายทาง เพื่อยื่นให้พนักงานออกตั๋วดู </w:t>
      </w:r>
    </w:p>
    <w:p w14:paraId="741E1961" w14:textId="77777777" w:rsidR="00FA2704" w:rsidRDefault="00FA2704" w:rsidP="00080DD9">
      <w:pPr>
        <w:pStyle w:val="ListParagraph"/>
        <w:numPr>
          <w:ilvl w:val="0"/>
          <w:numId w:val="34"/>
        </w:numPr>
        <w:rPr>
          <w:noProof/>
        </w:rPr>
      </w:pPr>
      <w:r>
        <w:rPr>
          <w:noProof/>
          <w:cs/>
        </w:rPr>
        <w:t xml:space="preserve">บอกเวลาที่ใช้ในการเดินทาง </w:t>
      </w:r>
    </w:p>
    <w:p w14:paraId="2ACD97A8" w14:textId="3C0E3B05" w:rsidR="00FA2704" w:rsidRDefault="00FA2704" w:rsidP="00080DD9">
      <w:pPr>
        <w:pStyle w:val="ListParagraph"/>
        <w:numPr>
          <w:ilvl w:val="0"/>
          <w:numId w:val="34"/>
        </w:numPr>
        <w:rPr>
          <w:noProof/>
        </w:rPr>
      </w:pPr>
      <w:r>
        <w:rPr>
          <w:noProof/>
          <w:cs/>
        </w:rPr>
        <w:t>บอกว่าอยู่ที่สถานีใดแล้ว ในกระหว่างที่กำลังเดินทาง</w:t>
      </w:r>
    </w:p>
    <w:p w14:paraId="16C24CF4" w14:textId="77777777" w:rsidR="00D62EEB" w:rsidRDefault="00D62EEB" w:rsidP="00D62EEB">
      <w:pPr>
        <w:keepNext/>
        <w:jc w:val="center"/>
      </w:pPr>
      <w:r>
        <w:rPr>
          <w:noProof/>
        </w:rPr>
        <w:drawing>
          <wp:inline distT="0" distB="0" distL="0" distR="0" wp14:anchorId="04A49F89" wp14:editId="27EC700A">
            <wp:extent cx="1612900" cy="2872740"/>
            <wp:effectExtent l="0" t="0" r="6350" b="3810"/>
            <wp:docPr id="51" name="Picture 51" descr="IMG_09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IMG_0948.PNG"/>
                    <pic:cNvPicPr>
                      <a:picLocks noChangeAspect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2900" cy="287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749F9B" w14:textId="4B2FEA8E" w:rsidR="00D62EEB" w:rsidRDefault="00D62EEB" w:rsidP="001E0B65">
      <w:pPr>
        <w:pStyle w:val="Caption"/>
        <w:outlineLvl w:val="0"/>
      </w:pPr>
      <w:bookmarkStart w:id="41" w:name="_Ref466904933"/>
      <w:bookmarkStart w:id="42" w:name="_Toc466903042"/>
      <w:r w:rsidRPr="00B37C29">
        <w:rPr>
          <w:b/>
          <w:bCs/>
          <w:cs/>
        </w:rPr>
        <w:t xml:space="preserve">รูปที่ </w:t>
      </w:r>
      <w:r w:rsidR="007E0FAD" w:rsidRPr="00B37C29">
        <w:rPr>
          <w:b/>
          <w:bCs/>
          <w:cs/>
        </w:rPr>
        <w:fldChar w:fldCharType="begin"/>
      </w:r>
      <w:r w:rsidR="007E0FAD" w:rsidRPr="00B37C29">
        <w:rPr>
          <w:b/>
          <w:bCs/>
          <w:cs/>
        </w:rPr>
        <w:instrText xml:space="preserve"> </w:instrText>
      </w:r>
      <w:r w:rsidR="007E0FAD" w:rsidRPr="00B37C29">
        <w:rPr>
          <w:b/>
          <w:bCs/>
        </w:rPr>
        <w:instrText xml:space="preserve">STYLEREF </w:instrText>
      </w:r>
      <w:r w:rsidR="007E0FAD" w:rsidRPr="00B37C29">
        <w:rPr>
          <w:b/>
          <w:bCs/>
          <w:cs/>
        </w:rPr>
        <w:instrText xml:space="preserve">1 </w:instrText>
      </w:r>
      <w:r w:rsidR="007E0FAD" w:rsidRPr="00B37C29">
        <w:rPr>
          <w:b/>
          <w:bCs/>
        </w:rPr>
        <w:instrText>\s</w:instrText>
      </w:r>
      <w:r w:rsidR="007E0FAD" w:rsidRPr="00B37C29">
        <w:rPr>
          <w:b/>
          <w:bCs/>
          <w:cs/>
        </w:rPr>
        <w:instrText xml:space="preserve"> </w:instrText>
      </w:r>
      <w:r w:rsidR="007E0FAD" w:rsidRPr="00B37C29">
        <w:rPr>
          <w:b/>
          <w:bCs/>
          <w:cs/>
        </w:rPr>
        <w:fldChar w:fldCharType="separate"/>
      </w:r>
      <w:r w:rsidR="00384590">
        <w:rPr>
          <w:b/>
          <w:bCs/>
          <w:cs/>
        </w:rPr>
        <w:t>3</w:t>
      </w:r>
      <w:r w:rsidR="007E0FAD" w:rsidRPr="00B37C29">
        <w:rPr>
          <w:b/>
          <w:bCs/>
          <w:cs/>
        </w:rPr>
        <w:fldChar w:fldCharType="end"/>
      </w:r>
      <w:r w:rsidR="007E0FAD" w:rsidRPr="00B37C29">
        <w:rPr>
          <w:b/>
          <w:bCs/>
          <w:cs/>
        </w:rPr>
        <w:t>.</w:t>
      </w:r>
      <w:r w:rsidR="007E0FAD" w:rsidRPr="00B37C29">
        <w:rPr>
          <w:b/>
          <w:bCs/>
          <w:cs/>
        </w:rPr>
        <w:fldChar w:fldCharType="begin"/>
      </w:r>
      <w:r w:rsidR="007E0FAD" w:rsidRPr="00B37C29">
        <w:rPr>
          <w:b/>
          <w:bCs/>
          <w:cs/>
        </w:rPr>
        <w:instrText xml:space="preserve"> </w:instrText>
      </w:r>
      <w:r w:rsidR="007E0FAD" w:rsidRPr="00B37C29">
        <w:rPr>
          <w:b/>
          <w:bCs/>
        </w:rPr>
        <w:instrText xml:space="preserve">SEQ </w:instrText>
      </w:r>
      <w:r w:rsidR="007E0FAD" w:rsidRPr="00B37C29">
        <w:rPr>
          <w:b/>
          <w:bCs/>
          <w:cs/>
        </w:rPr>
        <w:instrText xml:space="preserve">รูปที่ </w:instrText>
      </w:r>
      <w:r w:rsidR="007E0FAD" w:rsidRPr="00B37C29">
        <w:rPr>
          <w:b/>
          <w:bCs/>
        </w:rPr>
        <w:instrText xml:space="preserve">\* ARABIC \s </w:instrText>
      </w:r>
      <w:r w:rsidR="007E0FAD" w:rsidRPr="00B37C29">
        <w:rPr>
          <w:b/>
          <w:bCs/>
          <w:cs/>
        </w:rPr>
        <w:instrText xml:space="preserve">1 </w:instrText>
      </w:r>
      <w:r w:rsidR="007E0FAD" w:rsidRPr="00B37C29">
        <w:rPr>
          <w:b/>
          <w:bCs/>
          <w:cs/>
        </w:rPr>
        <w:fldChar w:fldCharType="separate"/>
      </w:r>
      <w:r w:rsidR="00384590">
        <w:rPr>
          <w:b/>
          <w:bCs/>
          <w:cs/>
        </w:rPr>
        <w:t>11</w:t>
      </w:r>
      <w:r w:rsidR="007E0FAD" w:rsidRPr="00B37C29">
        <w:rPr>
          <w:b/>
          <w:bCs/>
          <w:cs/>
        </w:rPr>
        <w:fldChar w:fldCharType="end"/>
      </w:r>
      <w:bookmarkEnd w:id="41"/>
      <w:r>
        <w:rPr>
          <w:rFonts w:hint="cs"/>
          <w:cs/>
        </w:rPr>
        <w:t xml:space="preserve"> หน้า</w:t>
      </w:r>
      <w:r w:rsidRPr="00D62EEB">
        <w:rPr>
          <w:cs/>
        </w:rPr>
        <w:t>เลือกรูปแบบของการเดินทาง</w:t>
      </w:r>
      <w:bookmarkEnd w:id="42"/>
    </w:p>
    <w:p w14:paraId="00176E6E" w14:textId="77777777" w:rsidR="00D62EEB" w:rsidRPr="00D62EEB" w:rsidRDefault="00D62EEB" w:rsidP="00D62EEB">
      <w:pPr>
        <w:rPr>
          <w:cs/>
        </w:rPr>
      </w:pPr>
    </w:p>
    <w:p w14:paraId="2B7976FC" w14:textId="77777777" w:rsidR="00D62EEB" w:rsidRDefault="00D62EEB" w:rsidP="00D62EEB">
      <w:pPr>
        <w:keepNext/>
        <w:jc w:val="center"/>
      </w:pPr>
      <w:r>
        <w:rPr>
          <w:rFonts w:hint="cs"/>
          <w:noProof/>
          <w:cs/>
        </w:rPr>
        <w:lastRenderedPageBreak/>
        <w:drawing>
          <wp:inline distT="0" distB="0" distL="0" distR="0" wp14:anchorId="07BAD48D" wp14:editId="1A7928B7">
            <wp:extent cx="1612900" cy="2872740"/>
            <wp:effectExtent l="0" t="0" r="6350" b="3810"/>
            <wp:docPr id="55" name="Picture 55" descr="IMG_09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IMG_0949.PN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2900" cy="287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D673E4" w14:textId="1500C862" w:rsidR="00D62EEB" w:rsidRDefault="00D62EEB" w:rsidP="001E0B65">
      <w:pPr>
        <w:pStyle w:val="Caption"/>
        <w:outlineLvl w:val="0"/>
      </w:pPr>
      <w:bookmarkStart w:id="43" w:name="_Toc466903043"/>
      <w:r w:rsidRPr="00B37C29">
        <w:rPr>
          <w:b/>
          <w:bCs/>
          <w:cs/>
        </w:rPr>
        <w:t xml:space="preserve">รูปที่ </w:t>
      </w:r>
      <w:r w:rsidR="007E0FAD" w:rsidRPr="00B37C29">
        <w:rPr>
          <w:b/>
          <w:bCs/>
          <w:cs/>
        </w:rPr>
        <w:fldChar w:fldCharType="begin"/>
      </w:r>
      <w:r w:rsidR="007E0FAD" w:rsidRPr="00B37C29">
        <w:rPr>
          <w:b/>
          <w:bCs/>
          <w:cs/>
        </w:rPr>
        <w:instrText xml:space="preserve"> </w:instrText>
      </w:r>
      <w:r w:rsidR="007E0FAD" w:rsidRPr="00B37C29">
        <w:rPr>
          <w:b/>
          <w:bCs/>
        </w:rPr>
        <w:instrText xml:space="preserve">STYLEREF </w:instrText>
      </w:r>
      <w:r w:rsidR="007E0FAD" w:rsidRPr="00B37C29">
        <w:rPr>
          <w:b/>
          <w:bCs/>
          <w:cs/>
        </w:rPr>
        <w:instrText xml:space="preserve">1 </w:instrText>
      </w:r>
      <w:r w:rsidR="007E0FAD" w:rsidRPr="00B37C29">
        <w:rPr>
          <w:b/>
          <w:bCs/>
        </w:rPr>
        <w:instrText>\s</w:instrText>
      </w:r>
      <w:r w:rsidR="007E0FAD" w:rsidRPr="00B37C29">
        <w:rPr>
          <w:b/>
          <w:bCs/>
          <w:cs/>
        </w:rPr>
        <w:instrText xml:space="preserve"> </w:instrText>
      </w:r>
      <w:r w:rsidR="007E0FAD" w:rsidRPr="00B37C29">
        <w:rPr>
          <w:b/>
          <w:bCs/>
          <w:cs/>
        </w:rPr>
        <w:fldChar w:fldCharType="separate"/>
      </w:r>
      <w:r w:rsidR="00384590">
        <w:rPr>
          <w:b/>
          <w:bCs/>
          <w:cs/>
        </w:rPr>
        <w:t>3</w:t>
      </w:r>
      <w:r w:rsidR="007E0FAD" w:rsidRPr="00B37C29">
        <w:rPr>
          <w:b/>
          <w:bCs/>
          <w:cs/>
        </w:rPr>
        <w:fldChar w:fldCharType="end"/>
      </w:r>
      <w:r w:rsidR="007E0FAD" w:rsidRPr="00B37C29">
        <w:rPr>
          <w:b/>
          <w:bCs/>
          <w:cs/>
        </w:rPr>
        <w:t>.</w:t>
      </w:r>
      <w:r w:rsidR="007E0FAD" w:rsidRPr="00B37C29">
        <w:rPr>
          <w:b/>
          <w:bCs/>
          <w:cs/>
        </w:rPr>
        <w:fldChar w:fldCharType="begin"/>
      </w:r>
      <w:r w:rsidR="007E0FAD" w:rsidRPr="00B37C29">
        <w:rPr>
          <w:b/>
          <w:bCs/>
          <w:cs/>
        </w:rPr>
        <w:instrText xml:space="preserve"> </w:instrText>
      </w:r>
      <w:r w:rsidR="007E0FAD" w:rsidRPr="00B37C29">
        <w:rPr>
          <w:b/>
          <w:bCs/>
        </w:rPr>
        <w:instrText xml:space="preserve">SEQ </w:instrText>
      </w:r>
      <w:r w:rsidR="007E0FAD" w:rsidRPr="00B37C29">
        <w:rPr>
          <w:b/>
          <w:bCs/>
          <w:cs/>
        </w:rPr>
        <w:instrText xml:space="preserve">รูปที่ </w:instrText>
      </w:r>
      <w:r w:rsidR="007E0FAD" w:rsidRPr="00B37C29">
        <w:rPr>
          <w:b/>
          <w:bCs/>
        </w:rPr>
        <w:instrText xml:space="preserve">\* ARABIC \s </w:instrText>
      </w:r>
      <w:r w:rsidR="007E0FAD" w:rsidRPr="00B37C29">
        <w:rPr>
          <w:b/>
          <w:bCs/>
          <w:cs/>
        </w:rPr>
        <w:instrText xml:space="preserve">1 </w:instrText>
      </w:r>
      <w:r w:rsidR="007E0FAD" w:rsidRPr="00B37C29">
        <w:rPr>
          <w:b/>
          <w:bCs/>
          <w:cs/>
        </w:rPr>
        <w:fldChar w:fldCharType="separate"/>
      </w:r>
      <w:r w:rsidR="00384590">
        <w:rPr>
          <w:b/>
          <w:bCs/>
          <w:cs/>
        </w:rPr>
        <w:t>12</w:t>
      </w:r>
      <w:r w:rsidR="007E0FAD" w:rsidRPr="00B37C29">
        <w:rPr>
          <w:b/>
          <w:bCs/>
          <w:cs/>
        </w:rPr>
        <w:fldChar w:fldCharType="end"/>
      </w:r>
      <w:r>
        <w:rPr>
          <w:rFonts w:hint="cs"/>
          <w:cs/>
        </w:rPr>
        <w:t xml:space="preserve"> แสดงแผนที่ของสถานีหลังจากเลือกรูปแบบการเดินทางแล้ว</w:t>
      </w:r>
      <w:bookmarkEnd w:id="43"/>
    </w:p>
    <w:p w14:paraId="3CDEE317" w14:textId="77777777" w:rsidR="002F291E" w:rsidRPr="002F291E" w:rsidRDefault="002F291E" w:rsidP="002F291E"/>
    <w:p w14:paraId="0D57212C" w14:textId="77777777" w:rsidR="007E0FAD" w:rsidRDefault="007E0FAD" w:rsidP="007E0FAD">
      <w:pPr>
        <w:keepNext/>
        <w:jc w:val="center"/>
      </w:pPr>
      <w:r>
        <w:rPr>
          <w:rFonts w:hint="cs"/>
          <w:noProof/>
        </w:rPr>
        <mc:AlternateContent>
          <mc:Choice Requires="wpg">
            <w:drawing>
              <wp:inline distT="0" distB="0" distL="0" distR="0" wp14:anchorId="006DDD99" wp14:editId="424144EF">
                <wp:extent cx="3670300" cy="2872740"/>
                <wp:effectExtent l="0" t="0" r="6350" b="3810"/>
                <wp:docPr id="60" name="Group 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70300" cy="2872740"/>
                          <a:chOff x="0" y="0"/>
                          <a:chExt cx="3670300" cy="2872740"/>
                        </a:xfrm>
                      </wpg:grpSpPr>
                      <pic:pic xmlns:pic="http://schemas.openxmlformats.org/drawingml/2006/picture">
                        <pic:nvPicPr>
                          <pic:cNvPr id="57" name="Picture 57" descr="IMG_0950.PNG"/>
                          <pic:cNvPicPr>
                            <a:picLocks noChangeAspect="1"/>
                          </pic:cNvPicPr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12900" cy="2872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59" name="Picture 59" descr="IMG_0952.PNG"/>
                          <pic:cNvPicPr>
                            <a:picLocks noChangeAspect="1"/>
                          </pic:cNvPicPr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57400" y="0"/>
                            <a:ext cx="1612900" cy="2872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7AB69BD" id="Group 60" o:spid="_x0000_s1026" style="width:289pt;height:226.2pt;mso-position-horizontal-relative:char;mso-position-vertical-relative:line" coordsize="36703,28727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">
                <v:shape id="Picture 57" o:spid="_x0000_s1027" type="#_x0000_t75" alt="IMG_0950.PNG" style="position:absolute;width:16129;height:287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">
                  <v:imagedata r:id="rId40" o:title="IMG_0950"/>
                  <v:path arrowok="t"/>
                </v:shape>
                <v:shape id="Picture 59" o:spid="_x0000_s1028" type="#_x0000_t75" alt="IMG_0952.PNG" style="position:absolute;left:20574;width:16129;height:287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">
                  <v:imagedata r:id="rId41" o:title="IMG_0952"/>
                  <v:path arrowok="t"/>
                </v:shape>
                <w10:anchorlock/>
              </v:group>
            </w:pict>
          </mc:Fallback>
        </mc:AlternateContent>
      </w:r>
    </w:p>
    <w:p w14:paraId="78B5B237" w14:textId="4C7152C6" w:rsidR="007E0FAD" w:rsidRDefault="007E0FAD" w:rsidP="001E0B65">
      <w:pPr>
        <w:pStyle w:val="Caption"/>
        <w:outlineLvl w:val="0"/>
      </w:pPr>
      <w:bookmarkStart w:id="44" w:name="_Ref466904941"/>
      <w:bookmarkStart w:id="45" w:name="_Toc466903044"/>
      <w:r w:rsidRPr="00B37C29">
        <w:rPr>
          <w:b/>
          <w:bCs/>
          <w:cs/>
        </w:rPr>
        <w:t xml:space="preserve">รูปที่ </w:t>
      </w:r>
      <w:r w:rsidRPr="00B37C29">
        <w:rPr>
          <w:b/>
          <w:bCs/>
          <w:cs/>
        </w:rPr>
        <w:fldChar w:fldCharType="begin"/>
      </w:r>
      <w:r w:rsidRPr="00B37C29">
        <w:rPr>
          <w:b/>
          <w:bCs/>
          <w:cs/>
        </w:rPr>
        <w:instrText xml:space="preserve"> </w:instrText>
      </w:r>
      <w:r w:rsidRPr="00B37C29">
        <w:rPr>
          <w:b/>
          <w:bCs/>
        </w:rPr>
        <w:instrText xml:space="preserve">STYLEREF </w:instrText>
      </w:r>
      <w:r w:rsidRPr="00B37C29">
        <w:rPr>
          <w:b/>
          <w:bCs/>
          <w:cs/>
        </w:rPr>
        <w:instrText xml:space="preserve">1 </w:instrText>
      </w:r>
      <w:r w:rsidRPr="00B37C29">
        <w:rPr>
          <w:b/>
          <w:bCs/>
        </w:rPr>
        <w:instrText>\s</w:instrText>
      </w:r>
      <w:r w:rsidRPr="00B37C29">
        <w:rPr>
          <w:b/>
          <w:bCs/>
          <w:cs/>
        </w:rPr>
        <w:instrText xml:space="preserve"> </w:instrText>
      </w:r>
      <w:r w:rsidRPr="00B37C29">
        <w:rPr>
          <w:b/>
          <w:bCs/>
          <w:cs/>
        </w:rPr>
        <w:fldChar w:fldCharType="separate"/>
      </w:r>
      <w:r w:rsidR="00384590">
        <w:rPr>
          <w:b/>
          <w:bCs/>
          <w:cs/>
        </w:rPr>
        <w:t>3</w:t>
      </w:r>
      <w:r w:rsidRPr="00B37C29">
        <w:rPr>
          <w:b/>
          <w:bCs/>
          <w:cs/>
        </w:rPr>
        <w:fldChar w:fldCharType="end"/>
      </w:r>
      <w:r w:rsidRPr="00B37C29">
        <w:rPr>
          <w:b/>
          <w:bCs/>
          <w:cs/>
        </w:rPr>
        <w:t>.</w:t>
      </w:r>
      <w:r w:rsidRPr="00B37C29">
        <w:rPr>
          <w:b/>
          <w:bCs/>
          <w:cs/>
        </w:rPr>
        <w:fldChar w:fldCharType="begin"/>
      </w:r>
      <w:r w:rsidRPr="00B37C29">
        <w:rPr>
          <w:b/>
          <w:bCs/>
          <w:cs/>
        </w:rPr>
        <w:instrText xml:space="preserve"> </w:instrText>
      </w:r>
      <w:r w:rsidRPr="00B37C29">
        <w:rPr>
          <w:b/>
          <w:bCs/>
        </w:rPr>
        <w:instrText xml:space="preserve">SEQ </w:instrText>
      </w:r>
      <w:r w:rsidRPr="00B37C29">
        <w:rPr>
          <w:b/>
          <w:bCs/>
          <w:cs/>
        </w:rPr>
        <w:instrText xml:space="preserve">รูปที่ </w:instrText>
      </w:r>
      <w:r w:rsidRPr="00B37C29">
        <w:rPr>
          <w:b/>
          <w:bCs/>
        </w:rPr>
        <w:instrText xml:space="preserve">\* ARABIC \s </w:instrText>
      </w:r>
      <w:r w:rsidRPr="00B37C29">
        <w:rPr>
          <w:b/>
          <w:bCs/>
          <w:cs/>
        </w:rPr>
        <w:instrText xml:space="preserve">1 </w:instrText>
      </w:r>
      <w:r w:rsidRPr="00B37C29">
        <w:rPr>
          <w:b/>
          <w:bCs/>
          <w:cs/>
        </w:rPr>
        <w:fldChar w:fldCharType="separate"/>
      </w:r>
      <w:r w:rsidR="00384590">
        <w:rPr>
          <w:b/>
          <w:bCs/>
          <w:cs/>
        </w:rPr>
        <w:t>13</w:t>
      </w:r>
      <w:r w:rsidRPr="00B37C29">
        <w:rPr>
          <w:b/>
          <w:bCs/>
          <w:cs/>
        </w:rPr>
        <w:fldChar w:fldCharType="end"/>
      </w:r>
      <w:bookmarkEnd w:id="44"/>
      <w:r w:rsidRPr="00B37C29">
        <w:rPr>
          <w:rFonts w:hint="cs"/>
          <w:b/>
          <w:bCs/>
          <w:cs/>
        </w:rPr>
        <w:t xml:space="preserve"> </w:t>
      </w:r>
      <w:r>
        <w:rPr>
          <w:rFonts w:hint="cs"/>
          <w:cs/>
        </w:rPr>
        <w:t xml:space="preserve">แสดงสถานที่โดยรอบสถานีมีอะไรบ้าง และมีรูปจาก </w:t>
      </w:r>
      <w:r>
        <w:t xml:space="preserve">Foursquare </w:t>
      </w:r>
      <w:r>
        <w:rPr>
          <w:rFonts w:hint="cs"/>
          <w:cs/>
        </w:rPr>
        <w:t>มาแสดงผล</w:t>
      </w:r>
      <w:bookmarkEnd w:id="45"/>
    </w:p>
    <w:p w14:paraId="0EED649F" w14:textId="732FD6FA" w:rsidR="007E0FAD" w:rsidRPr="007E0FAD" w:rsidRDefault="007E0FAD" w:rsidP="007E0FAD">
      <w:pPr>
        <w:jc w:val="center"/>
      </w:pPr>
    </w:p>
    <w:p w14:paraId="02179829" w14:textId="75251A93" w:rsidR="00D62EEB" w:rsidRDefault="00D62EEB" w:rsidP="00D62EEB">
      <w:pPr>
        <w:jc w:val="center"/>
        <w:rPr>
          <w:noProof/>
          <w:cs/>
        </w:rPr>
      </w:pPr>
      <w:r>
        <w:rPr>
          <w:noProof/>
          <w:cs/>
        </w:rPr>
        <w:br w:type="page"/>
      </w:r>
    </w:p>
    <w:p w14:paraId="41CF8390" w14:textId="47278FC3" w:rsidR="00523CA0" w:rsidRPr="00523CA0" w:rsidRDefault="00D62EEB" w:rsidP="001E0B65">
      <w:pPr>
        <w:pStyle w:val="Heading3"/>
      </w:pPr>
      <w:bookmarkStart w:id="46" w:name="_Toc466903182"/>
      <w:r>
        <w:rPr>
          <w:rFonts w:hint="cs"/>
          <w:noProof/>
          <w:cs/>
        </w:rPr>
        <w:lastRenderedPageBreak/>
        <w:t>ส</w:t>
      </w:r>
      <w:r w:rsidR="00523CA0" w:rsidRPr="00523CA0">
        <w:rPr>
          <w:cs/>
        </w:rPr>
        <w:t>รุปข้อแตกต่างของระบบงานเดิมกับแอปพลิเคชันที่พัฒนาขึ้น</w:t>
      </w:r>
      <w:bookmarkEnd w:id="46"/>
      <w:r w:rsidR="00523CA0" w:rsidRPr="00523CA0">
        <w:t> </w:t>
      </w:r>
    </w:p>
    <w:p w14:paraId="50F6FAD0" w14:textId="77777777" w:rsidR="00523CA0" w:rsidRPr="00523CA0" w:rsidRDefault="00523CA0" w:rsidP="00523CA0">
      <w:pPr>
        <w:ind w:left="360" w:firstLine="360"/>
        <w:rPr>
          <w:rFonts w:ascii="Segoe UI" w:hAnsi="Segoe UI" w:cs="Segoe UI"/>
          <w:sz w:val="12"/>
          <w:szCs w:val="12"/>
        </w:rPr>
      </w:pPr>
      <w:r w:rsidRPr="00523CA0">
        <w:rPr>
          <w:cs/>
        </w:rPr>
        <w:t>แอปพลิเคชันส่วนใหญ่ที่เปิดให้ดาวน์โหลดในตอนนี้ ส่วนใหญ่จะเป็นแอปพลิเคชันที่ใช้ในการวางแผนการเดินทางด้วยรถไฟฟ้า</w:t>
      </w:r>
      <w:r w:rsidRPr="00523CA0">
        <w:t> Airport Rail Link </w:t>
      </w:r>
      <w:r w:rsidRPr="00523CA0">
        <w:rPr>
          <w:cs/>
        </w:rPr>
        <w:t>ซึ่งโดยลักษณะการใช้งานจะเป็นการใช้แอปพลิเคชันให้เสร็จก่อนที่จะใช้บริการรถไฟฟ้า</w:t>
      </w:r>
      <w:r w:rsidRPr="00523CA0">
        <w:t> Airport Rail Link </w:t>
      </w:r>
      <w:r w:rsidRPr="00523CA0">
        <w:rPr>
          <w:cs/>
        </w:rPr>
        <w:t>โดยฟังก์ชันพื้นฐานทั่ว</w:t>
      </w:r>
      <w:r w:rsidRPr="00523CA0">
        <w:t> </w:t>
      </w:r>
      <w:r w:rsidRPr="00523CA0">
        <w:rPr>
          <w:cs/>
        </w:rPr>
        <w:t>ๆ</w:t>
      </w:r>
      <w:r w:rsidRPr="00523CA0">
        <w:t> </w:t>
      </w:r>
      <w:r w:rsidRPr="00523CA0">
        <w:rPr>
          <w:cs/>
        </w:rPr>
        <w:t>ไปที่จะมีเหมือนกัน คือ สามารถดูตารางการเดินรถไฟฟ้าได้ ดูเวลาที่ใช้ในการเดินทาง และดูราคาด่าโดยสารที่ใช้ในการเดินทาง ซึ่งข้อมูลเหล่านี้จะแทบไม่มีความจำเป็นเลย ดังนั้นแอปพลิเคชันที่เราพัฒนาขึ้นจึง เป็นแอปพลิเคชันที่บอกข้อมูลที่จำเป็นให้กับผู้ใช้ในระหว่างที่กำลังเดินทางอยู่บนรถไฟฟ้า เช่น ข้อมูลของสถานีถัดไปที่รถไฟฟ้าจะเข้าจอด เวลาที่เหลือที่ใช้ในการเดินทางไปยังสถานีปลายทางที่ผู้ใช้เลือก การแจ้งเตือนเมื่อใกล้ถึงและเมื่อถึงสถานีปลายทางที่ผู้ใช้ต้องการจะลงเพื่อป้องกันการนั่งเลยสถานี</w:t>
      </w:r>
    </w:p>
    <w:p w14:paraId="4899DAA2" w14:textId="77777777" w:rsidR="00523CA0" w:rsidRDefault="00523CA0" w:rsidP="00523CA0">
      <w:pPr>
        <w:rPr>
          <w:noProof/>
        </w:rPr>
      </w:pPr>
    </w:p>
    <w:p w14:paraId="3A3241E9" w14:textId="77777777" w:rsidR="00D62EEB" w:rsidRDefault="00D62EEB">
      <w:pPr>
        <w:jc w:val="left"/>
        <w:rPr>
          <w:b/>
          <w:bCs/>
          <w:noProof/>
          <w:sz w:val="36"/>
          <w:szCs w:val="36"/>
          <w:cs/>
        </w:rPr>
      </w:pPr>
      <w:r>
        <w:rPr>
          <w:noProof/>
          <w:cs/>
        </w:rPr>
        <w:br w:type="page"/>
      </w:r>
    </w:p>
    <w:p w14:paraId="796281E0" w14:textId="1F988BA7" w:rsidR="007D75F6" w:rsidRPr="007964AF" w:rsidRDefault="007D75F6" w:rsidP="001E0B65">
      <w:pPr>
        <w:pStyle w:val="Heading2"/>
        <w:rPr>
          <w:noProof/>
        </w:rPr>
      </w:pPr>
      <w:bookmarkStart w:id="47" w:name="_Toc466903183"/>
      <w:r w:rsidRPr="007964AF">
        <w:rPr>
          <w:noProof/>
          <w:cs/>
        </w:rPr>
        <w:lastRenderedPageBreak/>
        <w:t>การวิเคราะห์ความต้องการ</w:t>
      </w:r>
      <w:bookmarkEnd w:id="47"/>
    </w:p>
    <w:p w14:paraId="72157C79" w14:textId="204FC1C6" w:rsidR="007D75F6" w:rsidRPr="007964AF" w:rsidRDefault="007D75F6" w:rsidP="001E0B65">
      <w:pPr>
        <w:pStyle w:val="Heading3"/>
      </w:pPr>
      <w:bookmarkStart w:id="48" w:name="_Toc466903184"/>
      <w:r w:rsidRPr="007964AF">
        <w:rPr>
          <w:cs/>
        </w:rPr>
        <w:t>ความต้องการที่เป็นหน้าที่หลัก (</w:t>
      </w:r>
      <w:r w:rsidRPr="007964AF">
        <w:t>Functional Requirement)</w:t>
      </w:r>
      <w:bookmarkEnd w:id="48"/>
    </w:p>
    <w:p w14:paraId="437A6607" w14:textId="06CB1073" w:rsidR="007D75F6" w:rsidRPr="007964AF" w:rsidRDefault="007D75F6" w:rsidP="00ED6D63">
      <w:pPr>
        <w:pStyle w:val="ListParagraph"/>
        <w:numPr>
          <w:ilvl w:val="0"/>
          <w:numId w:val="5"/>
        </w:numPr>
      </w:pPr>
      <w:r w:rsidRPr="007964AF">
        <w:rPr>
          <w:cs/>
        </w:rPr>
        <w:t xml:space="preserve">สามารถแสดงเส้นทางการเดินรถของระบบรถไฟฟ้า </w:t>
      </w:r>
      <w:r w:rsidRPr="007964AF">
        <w:t xml:space="preserve">Airport Rail Link </w:t>
      </w:r>
      <w:r w:rsidRPr="007964AF">
        <w:rPr>
          <w:cs/>
        </w:rPr>
        <w:t xml:space="preserve">ได้ </w:t>
      </w:r>
    </w:p>
    <w:p w14:paraId="49A8E03A" w14:textId="3742BE34" w:rsidR="007D75F6" w:rsidRPr="007964AF" w:rsidRDefault="007D75F6" w:rsidP="00ED6D63">
      <w:pPr>
        <w:pStyle w:val="ListParagraph"/>
        <w:numPr>
          <w:ilvl w:val="0"/>
          <w:numId w:val="5"/>
        </w:numPr>
      </w:pPr>
      <w:r w:rsidRPr="007964AF">
        <w:rPr>
          <w:cs/>
        </w:rPr>
        <w:t>สามารถแสดงตำแหน่งสถานีปัจจุบันของผู้ใช้ได้</w:t>
      </w:r>
    </w:p>
    <w:p w14:paraId="6EAEE80F" w14:textId="1687B419" w:rsidR="007D75F6" w:rsidRPr="007964AF" w:rsidRDefault="007D75F6" w:rsidP="00ED6D63">
      <w:pPr>
        <w:pStyle w:val="ListParagraph"/>
        <w:numPr>
          <w:ilvl w:val="0"/>
          <w:numId w:val="5"/>
        </w:numPr>
      </w:pPr>
      <w:r w:rsidRPr="007964AF">
        <w:rPr>
          <w:cs/>
        </w:rPr>
        <w:t xml:space="preserve">สามารถดูรายละเอียดของการเดินทางได้ </w:t>
      </w:r>
    </w:p>
    <w:p w14:paraId="4709833B" w14:textId="6F14E970" w:rsidR="007D75F6" w:rsidRPr="007964AF" w:rsidRDefault="007D75F6" w:rsidP="00ED6D63">
      <w:pPr>
        <w:pStyle w:val="ListParagraph"/>
        <w:numPr>
          <w:ilvl w:val="0"/>
          <w:numId w:val="5"/>
        </w:numPr>
      </w:pPr>
      <w:r w:rsidRPr="007964AF">
        <w:rPr>
          <w:cs/>
        </w:rPr>
        <w:t>สามารถแจ้งเตือนเมื่อใกล้ถึงสถานีที่ต้องการจะลงหรือแจ้งเตือนเมื่อเลยสถานีแล้วได้</w:t>
      </w:r>
    </w:p>
    <w:p w14:paraId="52FC4AF8" w14:textId="104C5D09" w:rsidR="007D75F6" w:rsidRPr="007964AF" w:rsidRDefault="007D75F6" w:rsidP="00ED6D63">
      <w:pPr>
        <w:pStyle w:val="ListParagraph"/>
        <w:numPr>
          <w:ilvl w:val="0"/>
          <w:numId w:val="5"/>
        </w:numPr>
      </w:pPr>
      <w:r w:rsidRPr="007964AF">
        <w:rPr>
          <w:cs/>
        </w:rPr>
        <w:t>สามารถยกเลิกการแจ้งเตือนได้</w:t>
      </w:r>
    </w:p>
    <w:p w14:paraId="33D4F272" w14:textId="5C99D2BF" w:rsidR="007D75F6" w:rsidRPr="007964AF" w:rsidRDefault="007D75F6" w:rsidP="00ED6D63">
      <w:pPr>
        <w:pStyle w:val="ListParagraph"/>
        <w:numPr>
          <w:ilvl w:val="0"/>
          <w:numId w:val="5"/>
        </w:numPr>
      </w:pPr>
      <w:r w:rsidRPr="007964AF">
        <w:rPr>
          <w:cs/>
        </w:rPr>
        <w:t>สามารถดูรายละเอียดของแต่ละสถานีได้</w:t>
      </w:r>
    </w:p>
    <w:p w14:paraId="0B65DDE7" w14:textId="1436D73C" w:rsidR="007D75F6" w:rsidRPr="007964AF" w:rsidRDefault="007D75F6" w:rsidP="00ED6D63">
      <w:pPr>
        <w:pStyle w:val="ListParagraph"/>
        <w:numPr>
          <w:ilvl w:val="0"/>
          <w:numId w:val="5"/>
        </w:numPr>
      </w:pPr>
      <w:r w:rsidRPr="007964AF">
        <w:rPr>
          <w:cs/>
        </w:rPr>
        <w:t xml:space="preserve">สามารถดูรายละเอียดของสถานที่บริเวณใกล้รถไฟฟ้าได้ </w:t>
      </w:r>
    </w:p>
    <w:p w14:paraId="2EC983F9" w14:textId="7EE3C5D8" w:rsidR="007D75F6" w:rsidRPr="007964AF" w:rsidRDefault="00ED6D63" w:rsidP="00ED6D63">
      <w:pPr>
        <w:pStyle w:val="ListParagraph"/>
        <w:numPr>
          <w:ilvl w:val="0"/>
          <w:numId w:val="5"/>
        </w:numPr>
      </w:pPr>
      <w:r>
        <w:rPr>
          <w:cs/>
        </w:rPr>
        <w:t>สามารถ</w:t>
      </w:r>
      <w:r>
        <w:rPr>
          <w:rFonts w:hint="cs"/>
          <w:cs/>
        </w:rPr>
        <w:t>แสดง</w:t>
      </w:r>
      <w:r w:rsidR="007D75F6" w:rsidRPr="007964AF">
        <w:rPr>
          <w:cs/>
        </w:rPr>
        <w:t>สถานีที่ผู้ใช้ต้องการจะลงได้</w:t>
      </w:r>
    </w:p>
    <w:p w14:paraId="2ED36087" w14:textId="45CE0B8B" w:rsidR="007D75F6" w:rsidRPr="007964AF" w:rsidRDefault="007D75F6" w:rsidP="001E0B65">
      <w:pPr>
        <w:pStyle w:val="Heading3"/>
      </w:pPr>
      <w:bookmarkStart w:id="49" w:name="_Toc466903185"/>
      <w:r w:rsidRPr="007964AF">
        <w:rPr>
          <w:cs/>
        </w:rPr>
        <w:t>ความต้องการที่ไม่ใช่หน้าที่หลักของระบบ</w:t>
      </w:r>
      <w:r w:rsidRPr="007964AF">
        <w:t xml:space="preserve"> (Non-Functional Requirement)</w:t>
      </w:r>
      <w:bookmarkEnd w:id="49"/>
    </w:p>
    <w:p w14:paraId="203A758B" w14:textId="30364DF4" w:rsidR="007D75F6" w:rsidRPr="007964AF" w:rsidRDefault="007D75F6" w:rsidP="00ED6D63">
      <w:pPr>
        <w:pStyle w:val="ListParagraph"/>
        <w:numPr>
          <w:ilvl w:val="0"/>
          <w:numId w:val="6"/>
        </w:numPr>
      </w:pPr>
      <w:r w:rsidRPr="007964AF">
        <w:rPr>
          <w:cs/>
        </w:rPr>
        <w:t>รองรับการต่อขยายของระบบได้</w:t>
      </w:r>
    </w:p>
    <w:p w14:paraId="7DBC22AB" w14:textId="2E5945E2" w:rsidR="007D75F6" w:rsidRPr="007964AF" w:rsidRDefault="007D75F6" w:rsidP="00ED6D63">
      <w:pPr>
        <w:pStyle w:val="ListParagraph"/>
        <w:numPr>
          <w:ilvl w:val="0"/>
          <w:numId w:val="6"/>
        </w:numPr>
      </w:pPr>
      <w:r w:rsidRPr="007964AF">
        <w:rPr>
          <w:cs/>
        </w:rPr>
        <w:t>มีส่วนติดต่อผู้ใช้ที่เข้าใจง่าย</w:t>
      </w:r>
    </w:p>
    <w:p w14:paraId="1B69F4BC" w14:textId="2D7B412B" w:rsidR="007D75F6" w:rsidRPr="007964AF" w:rsidRDefault="007D75F6" w:rsidP="00ED6D63">
      <w:pPr>
        <w:pStyle w:val="ListParagraph"/>
        <w:numPr>
          <w:ilvl w:val="0"/>
          <w:numId w:val="6"/>
        </w:numPr>
      </w:pPr>
      <w:r w:rsidRPr="007964AF">
        <w:rPr>
          <w:cs/>
        </w:rPr>
        <w:t>มีการแจ้งเตือนที่แม่นยำ</w:t>
      </w:r>
    </w:p>
    <w:p w14:paraId="6C7FD14E" w14:textId="72810B10" w:rsidR="007D75F6" w:rsidRPr="007964AF" w:rsidRDefault="007D75F6" w:rsidP="001E0B65">
      <w:pPr>
        <w:pStyle w:val="Heading2"/>
      </w:pPr>
      <w:bookmarkStart w:id="50" w:name="_Toc466903186"/>
      <w:r w:rsidRPr="007964AF">
        <w:rPr>
          <w:cs/>
        </w:rPr>
        <w:t>วิเคราะห์และวิจารณ์ระบบที่ต้องการออกแบบ</w:t>
      </w:r>
      <w:bookmarkEnd w:id="50"/>
    </w:p>
    <w:p w14:paraId="5C160097" w14:textId="77777777" w:rsidR="007D75F6" w:rsidRPr="007964AF" w:rsidRDefault="007D75F6" w:rsidP="001E0B65">
      <w:pPr>
        <w:pStyle w:val="Heading3"/>
      </w:pPr>
      <w:bookmarkStart w:id="51" w:name="_Toc466903187"/>
      <w:r w:rsidRPr="007964AF">
        <w:rPr>
          <w:cs/>
        </w:rPr>
        <w:t>ยูสเคสโมเดล</w:t>
      </w:r>
      <w:bookmarkEnd w:id="51"/>
    </w:p>
    <w:p w14:paraId="54099862" w14:textId="12A7775F" w:rsidR="007D75F6" w:rsidRPr="007964AF" w:rsidRDefault="007D75F6" w:rsidP="007D75F6">
      <w:pPr>
        <w:ind w:left="360" w:firstLine="720"/>
      </w:pPr>
      <w:r w:rsidRPr="007964AF">
        <w:rPr>
          <w:cs/>
        </w:rPr>
        <w:t xml:space="preserve">เป็นแผนภาพที่แสดงความสัมพันธ์ระหว่าง </w:t>
      </w:r>
      <w:r w:rsidRPr="007964AF">
        <w:t xml:space="preserve">Use case </w:t>
      </w:r>
      <w:r w:rsidRPr="007964AF">
        <w:rPr>
          <w:cs/>
        </w:rPr>
        <w:t>และ ผู้ที่เกี่ยวข้องกับระบบ เพื่อแสดงว่าที่ผู้ที่เกี่ยวของกับระบบ มีความเกี่ยวข้องอย่างไรกับกิจกรรมในระบบ และแสดงว่าระบบมีกิจกรรมใดบ้าง</w:t>
      </w:r>
    </w:p>
    <w:p w14:paraId="5D0B4121" w14:textId="1168F7E9" w:rsidR="007D75F6" w:rsidRPr="007964AF" w:rsidRDefault="007D75F6" w:rsidP="007D75F6">
      <w:pPr>
        <w:pStyle w:val="Heading4"/>
      </w:pPr>
      <w:r w:rsidRPr="007964AF">
        <w:rPr>
          <w:cs/>
        </w:rPr>
        <w:t>ผู้ที่เกี่ยวข้องกับระบบ (</w:t>
      </w:r>
      <w:r w:rsidRPr="007964AF">
        <w:t xml:space="preserve">Actor) </w:t>
      </w:r>
      <w:r w:rsidRPr="007964AF">
        <w:rPr>
          <w:cs/>
        </w:rPr>
        <w:t>ประกอบไปด้วย</w:t>
      </w:r>
    </w:p>
    <w:p w14:paraId="1EAEED0C" w14:textId="163896D3" w:rsidR="007D75F6" w:rsidRPr="007964AF" w:rsidRDefault="007D75F6" w:rsidP="00ED6D63">
      <w:pPr>
        <w:pStyle w:val="ListParagraph"/>
      </w:pPr>
      <w:r w:rsidRPr="007964AF">
        <w:rPr>
          <w:cs/>
        </w:rPr>
        <w:t>ผู้บกพร่องทางการได้ยิน</w:t>
      </w:r>
    </w:p>
    <w:p w14:paraId="3AF53BA7" w14:textId="70DE3A1C" w:rsidR="004E0601" w:rsidRPr="007964AF" w:rsidRDefault="004E0601" w:rsidP="001E0B65">
      <w:pPr>
        <w:pStyle w:val="Heading4"/>
      </w:pPr>
      <w:r w:rsidRPr="007964AF">
        <w:rPr>
          <w:cs/>
        </w:rPr>
        <w:t>ฟังก์ชั่นการทำงานหลัก</w:t>
      </w:r>
    </w:p>
    <w:p w14:paraId="50F902F0" w14:textId="01817EC5" w:rsidR="004E0601" w:rsidRPr="007964AF" w:rsidRDefault="004E0601" w:rsidP="00ED6D63">
      <w:pPr>
        <w:pStyle w:val="ListParagraph"/>
      </w:pPr>
      <w:r w:rsidRPr="007964AF">
        <w:rPr>
          <w:cs/>
        </w:rPr>
        <w:t>ดูเส้นทางการเดินรถ</w:t>
      </w:r>
    </w:p>
    <w:p w14:paraId="7BF2839B" w14:textId="6BBD92E1" w:rsidR="004E0601" w:rsidRPr="007964AF" w:rsidRDefault="004E0601" w:rsidP="00ED6D63">
      <w:pPr>
        <w:pStyle w:val="ListParagraph"/>
      </w:pPr>
      <w:r w:rsidRPr="007964AF">
        <w:rPr>
          <w:cs/>
        </w:rPr>
        <w:lastRenderedPageBreak/>
        <w:t>เลือกสถานีปลายทางที่จะลง</w:t>
      </w:r>
    </w:p>
    <w:p w14:paraId="21AFCA05" w14:textId="7ACC8FFF" w:rsidR="004E0601" w:rsidRPr="007964AF" w:rsidRDefault="004E0601" w:rsidP="00ED6D63">
      <w:pPr>
        <w:pStyle w:val="ListParagraph"/>
      </w:pPr>
      <w:r w:rsidRPr="007964AF">
        <w:rPr>
          <w:cs/>
        </w:rPr>
        <w:t>ยกเลิกการแจ้งเตือน</w:t>
      </w:r>
    </w:p>
    <w:p w14:paraId="6FE5ED44" w14:textId="5FF3212B" w:rsidR="004E0601" w:rsidRPr="007964AF" w:rsidRDefault="004E0601" w:rsidP="00ED6D63">
      <w:pPr>
        <w:pStyle w:val="ListParagraph"/>
      </w:pPr>
      <w:r w:rsidRPr="007964AF">
        <w:rPr>
          <w:cs/>
        </w:rPr>
        <w:t>ดูรายละเอียดในการเดินทาง</w:t>
      </w:r>
    </w:p>
    <w:p w14:paraId="62CC4688" w14:textId="2DE6798E" w:rsidR="004E0601" w:rsidRPr="007964AF" w:rsidRDefault="004E0601" w:rsidP="00ED6D63">
      <w:pPr>
        <w:pStyle w:val="ListParagraph"/>
      </w:pPr>
      <w:r w:rsidRPr="007964AF">
        <w:rPr>
          <w:cs/>
        </w:rPr>
        <w:t>ดูรายละเอียดของสถานีรถไฟฟ้า</w:t>
      </w:r>
    </w:p>
    <w:p w14:paraId="51BAC0EC" w14:textId="63A8B1C6" w:rsidR="004E0601" w:rsidRPr="007964AF" w:rsidRDefault="004E0601" w:rsidP="00ED6D63">
      <w:pPr>
        <w:pStyle w:val="ListParagraph"/>
      </w:pPr>
      <w:r w:rsidRPr="007964AF">
        <w:rPr>
          <w:cs/>
        </w:rPr>
        <w:t>ดูรายละเอียดของสถานที่โดยรอบสถานี</w:t>
      </w:r>
    </w:p>
    <w:p w14:paraId="1F5E78BA" w14:textId="110C44E0" w:rsidR="004E0601" w:rsidRPr="007964AF" w:rsidRDefault="004E0601" w:rsidP="00ED6D63">
      <w:pPr>
        <w:pStyle w:val="ListParagraph"/>
      </w:pPr>
      <w:r w:rsidRPr="007964AF">
        <w:rPr>
          <w:cs/>
        </w:rPr>
        <w:t>ดูสถานีที่ผู้ใช้ต้องการจะลง</w:t>
      </w:r>
    </w:p>
    <w:p w14:paraId="1EBB007F" w14:textId="2269A4C7" w:rsidR="004E0601" w:rsidRPr="007964AF" w:rsidRDefault="004E0601" w:rsidP="001E0B65">
      <w:pPr>
        <w:pStyle w:val="Heading4"/>
      </w:pPr>
      <w:r w:rsidRPr="007964AF">
        <w:rPr>
          <w:cs/>
        </w:rPr>
        <w:t xml:space="preserve">แผนภาพยูสเคส </w:t>
      </w:r>
      <w:r w:rsidRPr="007964AF">
        <w:t>(Use Case Diagram)</w:t>
      </w:r>
    </w:p>
    <w:p w14:paraId="49E32981" w14:textId="2ABC1115" w:rsidR="004E0601" w:rsidRPr="007964AF" w:rsidRDefault="004E0601" w:rsidP="004E0601">
      <w:pPr>
        <w:ind w:left="720" w:firstLine="720"/>
      </w:pPr>
      <w:r w:rsidRPr="007964AF">
        <w:rPr>
          <w:rFonts w:eastAsiaTheme="majorBidi"/>
          <w:cs/>
        </w:rPr>
        <w:t xml:space="preserve">แผนภาพ </w:t>
      </w:r>
      <w:r w:rsidRPr="007964AF">
        <w:rPr>
          <w:rFonts w:eastAsiaTheme="majorBidi"/>
        </w:rPr>
        <w:t xml:space="preserve">Use Case Diagram </w:t>
      </w:r>
      <w:r w:rsidRPr="007964AF">
        <w:rPr>
          <w:rFonts w:eastAsiaTheme="majorBidi"/>
          <w:cs/>
        </w:rPr>
        <w:t xml:space="preserve">ของแอปพลิเคชันช่วยเหลือผู้บกพร่องทางการได้ยินในการเดินทางด้วยระบบขนส่งรถไฟฟ้า </w:t>
      </w:r>
      <w:r w:rsidRPr="007964AF">
        <w:rPr>
          <w:rFonts w:eastAsiaTheme="majorBidi"/>
        </w:rPr>
        <w:t>Airport Rail Link</w:t>
      </w:r>
    </w:p>
    <w:p w14:paraId="7CCE30A7" w14:textId="77777777" w:rsidR="004E0601" w:rsidRPr="007964AF" w:rsidRDefault="004E0601" w:rsidP="004E0601">
      <w:pPr>
        <w:keepNext/>
        <w:jc w:val="center"/>
      </w:pPr>
      <w:r w:rsidRPr="007964AF">
        <w:rPr>
          <w:noProof/>
        </w:rPr>
        <w:lastRenderedPageBreak/>
        <w:drawing>
          <wp:inline distT="0" distB="0" distL="0" distR="0" wp14:anchorId="00E0EF7F" wp14:editId="505092BC">
            <wp:extent cx="5727700" cy="4922520"/>
            <wp:effectExtent l="19050" t="19050" r="25400" b="1143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UseCase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9225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D9EEED7" w14:textId="41D035BF" w:rsidR="004E0601" w:rsidRPr="007964AF" w:rsidRDefault="004E0601" w:rsidP="004E0601">
      <w:pPr>
        <w:jc w:val="center"/>
      </w:pPr>
      <w:bookmarkStart w:id="52" w:name="_Toc466903045"/>
      <w:r w:rsidRPr="00B37C29">
        <w:rPr>
          <w:b/>
          <w:bCs/>
          <w:cs/>
        </w:rPr>
        <w:t xml:space="preserve">รูปที่ </w:t>
      </w:r>
      <w:r w:rsidR="007E0FAD" w:rsidRPr="00B37C29">
        <w:rPr>
          <w:b/>
          <w:bCs/>
          <w:cs/>
        </w:rPr>
        <w:fldChar w:fldCharType="begin"/>
      </w:r>
      <w:r w:rsidR="007E0FAD" w:rsidRPr="00B37C29">
        <w:rPr>
          <w:b/>
          <w:bCs/>
          <w:cs/>
        </w:rPr>
        <w:instrText xml:space="preserve"> </w:instrText>
      </w:r>
      <w:r w:rsidR="007E0FAD" w:rsidRPr="00B37C29">
        <w:rPr>
          <w:b/>
          <w:bCs/>
        </w:rPr>
        <w:instrText xml:space="preserve">STYLEREF </w:instrText>
      </w:r>
      <w:r w:rsidR="007E0FAD" w:rsidRPr="00B37C29">
        <w:rPr>
          <w:b/>
          <w:bCs/>
          <w:cs/>
        </w:rPr>
        <w:instrText xml:space="preserve">1 </w:instrText>
      </w:r>
      <w:r w:rsidR="007E0FAD" w:rsidRPr="00B37C29">
        <w:rPr>
          <w:b/>
          <w:bCs/>
        </w:rPr>
        <w:instrText>\s</w:instrText>
      </w:r>
      <w:r w:rsidR="007E0FAD" w:rsidRPr="00B37C29">
        <w:rPr>
          <w:b/>
          <w:bCs/>
          <w:cs/>
        </w:rPr>
        <w:instrText xml:space="preserve"> </w:instrText>
      </w:r>
      <w:r w:rsidR="007E0FAD" w:rsidRPr="00B37C29">
        <w:rPr>
          <w:b/>
          <w:bCs/>
          <w:cs/>
        </w:rPr>
        <w:fldChar w:fldCharType="separate"/>
      </w:r>
      <w:r w:rsidR="00384590">
        <w:rPr>
          <w:b/>
          <w:bCs/>
          <w:noProof/>
          <w:cs/>
        </w:rPr>
        <w:t>3</w:t>
      </w:r>
      <w:r w:rsidR="007E0FAD" w:rsidRPr="00B37C29">
        <w:rPr>
          <w:b/>
          <w:bCs/>
          <w:cs/>
        </w:rPr>
        <w:fldChar w:fldCharType="end"/>
      </w:r>
      <w:r w:rsidR="007E0FAD" w:rsidRPr="00B37C29">
        <w:rPr>
          <w:b/>
          <w:bCs/>
          <w:cs/>
        </w:rPr>
        <w:t>.</w:t>
      </w:r>
      <w:r w:rsidR="007E0FAD" w:rsidRPr="00B37C29">
        <w:rPr>
          <w:b/>
          <w:bCs/>
          <w:cs/>
        </w:rPr>
        <w:fldChar w:fldCharType="begin"/>
      </w:r>
      <w:r w:rsidR="007E0FAD" w:rsidRPr="00B37C29">
        <w:rPr>
          <w:b/>
          <w:bCs/>
          <w:cs/>
        </w:rPr>
        <w:instrText xml:space="preserve"> </w:instrText>
      </w:r>
      <w:r w:rsidR="007E0FAD" w:rsidRPr="00B37C29">
        <w:rPr>
          <w:b/>
          <w:bCs/>
        </w:rPr>
        <w:instrText xml:space="preserve">SEQ </w:instrText>
      </w:r>
      <w:r w:rsidR="007E0FAD" w:rsidRPr="00B37C29">
        <w:rPr>
          <w:b/>
          <w:bCs/>
          <w:cs/>
        </w:rPr>
        <w:instrText xml:space="preserve">รูปที่ </w:instrText>
      </w:r>
      <w:r w:rsidR="007E0FAD" w:rsidRPr="00B37C29">
        <w:rPr>
          <w:b/>
          <w:bCs/>
        </w:rPr>
        <w:instrText xml:space="preserve">\* ARABIC \s </w:instrText>
      </w:r>
      <w:r w:rsidR="007E0FAD" w:rsidRPr="00B37C29">
        <w:rPr>
          <w:b/>
          <w:bCs/>
          <w:cs/>
        </w:rPr>
        <w:instrText xml:space="preserve">1 </w:instrText>
      </w:r>
      <w:r w:rsidR="007E0FAD" w:rsidRPr="00B37C29">
        <w:rPr>
          <w:b/>
          <w:bCs/>
          <w:cs/>
        </w:rPr>
        <w:fldChar w:fldCharType="separate"/>
      </w:r>
      <w:r w:rsidR="00384590">
        <w:rPr>
          <w:b/>
          <w:bCs/>
          <w:noProof/>
          <w:cs/>
        </w:rPr>
        <w:t>14</w:t>
      </w:r>
      <w:r w:rsidR="007E0FAD" w:rsidRPr="00B37C29">
        <w:rPr>
          <w:b/>
          <w:bCs/>
          <w:cs/>
        </w:rPr>
        <w:fldChar w:fldCharType="end"/>
      </w:r>
      <w:r w:rsidRPr="007964AF">
        <w:rPr>
          <w:cs/>
        </w:rPr>
        <w:t xml:space="preserve"> </w:t>
      </w:r>
      <w:r w:rsidRPr="007964AF">
        <w:rPr>
          <w:rFonts w:eastAsiaTheme="majorBidi"/>
          <w:cs/>
        </w:rPr>
        <w:t xml:space="preserve">แผนภาพ </w:t>
      </w:r>
      <w:r w:rsidRPr="007964AF">
        <w:rPr>
          <w:rFonts w:eastAsiaTheme="majorBidi"/>
        </w:rPr>
        <w:t xml:space="preserve">Use Case Diagram </w:t>
      </w:r>
      <w:r w:rsidRPr="007964AF">
        <w:rPr>
          <w:rFonts w:eastAsiaTheme="majorBidi"/>
          <w:cs/>
        </w:rPr>
        <w:t xml:space="preserve">ของแอปพลิเคชันช่วยเหลือผู้บกพร่องทางการได้ยินในการเดินทางด้วยระบบขนส่งรถไฟฟ้า </w:t>
      </w:r>
      <w:r w:rsidRPr="007964AF">
        <w:rPr>
          <w:rFonts w:eastAsiaTheme="majorBidi"/>
        </w:rPr>
        <w:t>Airport Rail Link</w:t>
      </w:r>
      <w:bookmarkEnd w:id="52"/>
    </w:p>
    <w:p w14:paraId="1DCDB71A" w14:textId="77777777" w:rsidR="00484712" w:rsidRPr="007964AF" w:rsidRDefault="00484712">
      <w:pPr>
        <w:jc w:val="left"/>
        <w:rPr>
          <w:b/>
          <w:bCs/>
          <w:cs/>
        </w:rPr>
      </w:pPr>
      <w:r w:rsidRPr="007964AF">
        <w:rPr>
          <w:cs/>
        </w:rPr>
        <w:br w:type="page"/>
      </w:r>
    </w:p>
    <w:p w14:paraId="1AA745FD" w14:textId="3ACB216A" w:rsidR="004E0601" w:rsidRPr="007964AF" w:rsidRDefault="004E0601" w:rsidP="001E0B65">
      <w:pPr>
        <w:pStyle w:val="Heading4"/>
      </w:pPr>
      <w:r w:rsidRPr="007964AF">
        <w:rPr>
          <w:cs/>
        </w:rPr>
        <w:lastRenderedPageBreak/>
        <w:t>รายละเอียดของยูสเคส (</w:t>
      </w:r>
      <w:r w:rsidRPr="007964AF">
        <w:t>Use Case Description)</w:t>
      </w:r>
    </w:p>
    <w:p w14:paraId="3168FC55" w14:textId="40BD8F81" w:rsidR="00484712" w:rsidRPr="007964AF" w:rsidRDefault="00484712" w:rsidP="001E0B65">
      <w:pPr>
        <w:pStyle w:val="Caption"/>
        <w:outlineLvl w:val="0"/>
      </w:pPr>
      <w:bookmarkStart w:id="53" w:name="_Toc466903095"/>
      <w:r w:rsidRPr="00B37C29">
        <w:rPr>
          <w:b/>
          <w:bCs/>
          <w:cs/>
        </w:rPr>
        <w:t xml:space="preserve">ตารางที่ </w:t>
      </w:r>
      <w:r w:rsidR="00B3346A" w:rsidRPr="00B37C29">
        <w:rPr>
          <w:b/>
          <w:bCs/>
          <w:cs/>
        </w:rPr>
        <w:fldChar w:fldCharType="begin"/>
      </w:r>
      <w:r w:rsidR="00B3346A" w:rsidRPr="00B37C29">
        <w:rPr>
          <w:b/>
          <w:bCs/>
          <w:cs/>
        </w:rPr>
        <w:instrText xml:space="preserve"> </w:instrText>
      </w:r>
      <w:r w:rsidR="00B3346A" w:rsidRPr="00B37C29">
        <w:rPr>
          <w:b/>
          <w:bCs/>
        </w:rPr>
        <w:instrText xml:space="preserve">STYLEREF </w:instrText>
      </w:r>
      <w:r w:rsidR="00B3346A" w:rsidRPr="00B37C29">
        <w:rPr>
          <w:b/>
          <w:bCs/>
          <w:cs/>
        </w:rPr>
        <w:instrText xml:space="preserve">1 </w:instrText>
      </w:r>
      <w:r w:rsidR="00B3346A" w:rsidRPr="00B37C29">
        <w:rPr>
          <w:b/>
          <w:bCs/>
        </w:rPr>
        <w:instrText>\s</w:instrText>
      </w:r>
      <w:r w:rsidR="00B3346A" w:rsidRPr="00B37C29">
        <w:rPr>
          <w:b/>
          <w:bCs/>
          <w:cs/>
        </w:rPr>
        <w:instrText xml:space="preserve"> </w:instrText>
      </w:r>
      <w:r w:rsidR="00B3346A" w:rsidRPr="00B37C29">
        <w:rPr>
          <w:b/>
          <w:bCs/>
          <w:cs/>
        </w:rPr>
        <w:fldChar w:fldCharType="separate"/>
      </w:r>
      <w:r w:rsidR="00384590">
        <w:rPr>
          <w:b/>
          <w:bCs/>
          <w:cs/>
        </w:rPr>
        <w:t>3</w:t>
      </w:r>
      <w:r w:rsidR="00B3346A" w:rsidRPr="00B37C29">
        <w:rPr>
          <w:b/>
          <w:bCs/>
          <w:cs/>
        </w:rPr>
        <w:fldChar w:fldCharType="end"/>
      </w:r>
      <w:r w:rsidR="00B3346A" w:rsidRPr="00B37C29">
        <w:rPr>
          <w:b/>
          <w:bCs/>
          <w:cs/>
        </w:rPr>
        <w:t>.</w:t>
      </w:r>
      <w:r w:rsidR="00B3346A" w:rsidRPr="00B37C29">
        <w:rPr>
          <w:b/>
          <w:bCs/>
          <w:cs/>
        </w:rPr>
        <w:fldChar w:fldCharType="begin"/>
      </w:r>
      <w:r w:rsidR="00B3346A" w:rsidRPr="00B37C29">
        <w:rPr>
          <w:b/>
          <w:bCs/>
          <w:cs/>
        </w:rPr>
        <w:instrText xml:space="preserve"> </w:instrText>
      </w:r>
      <w:r w:rsidR="00B3346A" w:rsidRPr="00B37C29">
        <w:rPr>
          <w:b/>
          <w:bCs/>
        </w:rPr>
        <w:instrText xml:space="preserve">SEQ </w:instrText>
      </w:r>
      <w:r w:rsidR="00B3346A" w:rsidRPr="00B37C29">
        <w:rPr>
          <w:b/>
          <w:bCs/>
          <w:cs/>
        </w:rPr>
        <w:instrText xml:space="preserve">ตารางที่ </w:instrText>
      </w:r>
      <w:r w:rsidR="00B3346A" w:rsidRPr="00B37C29">
        <w:rPr>
          <w:b/>
          <w:bCs/>
        </w:rPr>
        <w:instrText xml:space="preserve">\* ARABIC \s </w:instrText>
      </w:r>
      <w:r w:rsidR="00B3346A" w:rsidRPr="00B37C29">
        <w:rPr>
          <w:b/>
          <w:bCs/>
          <w:cs/>
        </w:rPr>
        <w:instrText xml:space="preserve">1 </w:instrText>
      </w:r>
      <w:r w:rsidR="00B3346A" w:rsidRPr="00B37C29">
        <w:rPr>
          <w:b/>
          <w:bCs/>
          <w:cs/>
        </w:rPr>
        <w:fldChar w:fldCharType="separate"/>
      </w:r>
      <w:r w:rsidR="00384590">
        <w:rPr>
          <w:b/>
          <w:bCs/>
          <w:cs/>
        </w:rPr>
        <w:t>1</w:t>
      </w:r>
      <w:r w:rsidR="00B3346A" w:rsidRPr="00B37C29">
        <w:rPr>
          <w:b/>
          <w:bCs/>
          <w:cs/>
        </w:rPr>
        <w:fldChar w:fldCharType="end"/>
      </w:r>
      <w:r w:rsidRPr="00B37C29">
        <w:rPr>
          <w:b/>
          <w:bCs/>
          <w:cs/>
        </w:rPr>
        <w:t xml:space="preserve"> </w:t>
      </w:r>
      <w:r w:rsidRPr="007964AF">
        <w:rPr>
          <w:cs/>
        </w:rPr>
        <w:t>คำอธิบายยูสเคสดูแผนที่สถานีทั้งหมด</w:t>
      </w:r>
      <w:bookmarkEnd w:id="53"/>
    </w:p>
    <w:tbl>
      <w:tblPr>
        <w:tblW w:w="0" w:type="auto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260"/>
        <w:gridCol w:w="3018"/>
        <w:gridCol w:w="1189"/>
        <w:gridCol w:w="1826"/>
      </w:tblGrid>
      <w:tr w:rsidR="00484712" w:rsidRPr="007964AF" w14:paraId="682DFBEE" w14:textId="77777777" w:rsidTr="00484712">
        <w:trPr>
          <w:jc w:val="center"/>
        </w:trPr>
        <w:tc>
          <w:tcPr>
            <w:tcW w:w="226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noWrap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278D8FF2" w14:textId="77777777" w:rsidR="00484712" w:rsidRPr="007964AF" w:rsidRDefault="00484712" w:rsidP="00484712">
            <w:pPr>
              <w:spacing w:before="40" w:after="40" w:line="240" w:lineRule="auto"/>
              <w:ind w:left="120"/>
              <w:rPr>
                <w:rFonts w:eastAsia="Times New Roman"/>
                <w:sz w:val="24"/>
                <w:szCs w:val="24"/>
              </w:rPr>
            </w:pPr>
            <w:r w:rsidRPr="007964AF">
              <w:rPr>
                <w:rFonts w:eastAsiaTheme="majorBidi"/>
                <w:color w:val="000000"/>
                <w:shd w:val="clear" w:color="auto" w:fill="FFFFFF"/>
              </w:rPr>
              <w:t xml:space="preserve">Use Case Name </w:t>
            </w:r>
          </w:p>
        </w:tc>
        <w:tc>
          <w:tcPr>
            <w:tcW w:w="4207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4" w:space="0" w:color="auto"/>
            </w:tcBorders>
            <w:noWrap/>
            <w:tcMar>
              <w:top w:w="0" w:type="dxa"/>
              <w:left w:w="144" w:type="dxa"/>
              <w:bottom w:w="0" w:type="dxa"/>
              <w:right w:w="0" w:type="dxa"/>
            </w:tcMar>
            <w:vAlign w:val="center"/>
            <w:hideMark/>
          </w:tcPr>
          <w:p w14:paraId="7CD80151" w14:textId="77777777" w:rsidR="00484712" w:rsidRPr="007964AF" w:rsidRDefault="00484712" w:rsidP="00484712">
            <w:pPr>
              <w:rPr>
                <w:sz w:val="24"/>
                <w:szCs w:val="24"/>
              </w:rPr>
            </w:pPr>
            <w:r w:rsidRPr="007964AF">
              <w:rPr>
                <w:rFonts w:eastAsiaTheme="majorBidi"/>
                <w:shd w:val="clear" w:color="auto" w:fill="FFFFFF"/>
                <w:cs/>
              </w:rPr>
              <w:t>ดูเส้นทางการเดินรถทั้งหมด</w:t>
            </w:r>
          </w:p>
        </w:tc>
        <w:tc>
          <w:tcPr>
            <w:tcW w:w="1826" w:type="dxa"/>
            <w:tcBorders>
              <w:top w:val="single" w:sz="6" w:space="0" w:color="000000" w:themeColor="text1"/>
              <w:left w:val="single" w:sz="4" w:space="0" w:color="auto"/>
              <w:bottom w:val="single" w:sz="6" w:space="0" w:color="000000" w:themeColor="text1"/>
              <w:right w:val="single" w:sz="6" w:space="0" w:color="000000" w:themeColor="text1"/>
            </w:tcBorders>
            <w:noWrap/>
            <w:tcMar>
              <w:left w:w="144" w:type="dxa"/>
            </w:tcMar>
            <w:vAlign w:val="center"/>
          </w:tcPr>
          <w:p w14:paraId="05B7686E" w14:textId="77777777" w:rsidR="00484712" w:rsidRPr="007964AF" w:rsidRDefault="00484712" w:rsidP="00484712">
            <w:r w:rsidRPr="007964AF">
              <w:rPr>
                <w:rFonts w:eastAsiaTheme="majorBidi"/>
              </w:rPr>
              <w:t>ID: 1</w:t>
            </w:r>
          </w:p>
        </w:tc>
      </w:tr>
      <w:tr w:rsidR="00484712" w:rsidRPr="007964AF" w14:paraId="3F955CF4" w14:textId="77777777" w:rsidTr="00484712">
        <w:trPr>
          <w:jc w:val="center"/>
        </w:trPr>
        <w:tc>
          <w:tcPr>
            <w:tcW w:w="226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noWrap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4726CD9A" w14:textId="77777777" w:rsidR="00484712" w:rsidRPr="007964AF" w:rsidRDefault="00484712" w:rsidP="00484712">
            <w:pPr>
              <w:spacing w:before="40" w:after="40" w:line="240" w:lineRule="auto"/>
              <w:ind w:left="120"/>
              <w:rPr>
                <w:rFonts w:eastAsia="Times New Roman"/>
                <w:sz w:val="24"/>
                <w:szCs w:val="24"/>
              </w:rPr>
            </w:pPr>
            <w:r w:rsidRPr="007964AF">
              <w:rPr>
                <w:rFonts w:eastAsiaTheme="majorBidi"/>
                <w:color w:val="000000"/>
                <w:shd w:val="clear" w:color="auto" w:fill="FFFFFF"/>
              </w:rPr>
              <w:t xml:space="preserve">Actor </w:t>
            </w:r>
          </w:p>
        </w:tc>
        <w:tc>
          <w:tcPr>
            <w:tcW w:w="6033" w:type="dxa"/>
            <w:gridSpan w:val="3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noWrap/>
            <w:tcMar>
              <w:top w:w="0" w:type="dxa"/>
              <w:left w:w="144" w:type="dxa"/>
              <w:bottom w:w="0" w:type="dxa"/>
              <w:right w:w="0" w:type="dxa"/>
            </w:tcMar>
            <w:vAlign w:val="center"/>
            <w:hideMark/>
          </w:tcPr>
          <w:p w14:paraId="36AA5541" w14:textId="77777777" w:rsidR="00484712" w:rsidRPr="007964AF" w:rsidRDefault="00484712" w:rsidP="00484712">
            <w:pPr>
              <w:rPr>
                <w:sz w:val="24"/>
                <w:szCs w:val="24"/>
              </w:rPr>
            </w:pPr>
            <w:r w:rsidRPr="007964AF">
              <w:rPr>
                <w:rFonts w:eastAsiaTheme="majorBidi"/>
                <w:shd w:val="clear" w:color="auto" w:fill="FFFFFF"/>
                <w:cs/>
              </w:rPr>
              <w:t>ผู้บกพร่องทางการได้ยิน</w:t>
            </w:r>
          </w:p>
        </w:tc>
      </w:tr>
      <w:tr w:rsidR="00484712" w:rsidRPr="007964AF" w14:paraId="57683B73" w14:textId="77777777" w:rsidTr="00484712">
        <w:trPr>
          <w:jc w:val="center"/>
        </w:trPr>
        <w:tc>
          <w:tcPr>
            <w:tcW w:w="226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noWrap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601BDB46" w14:textId="77777777" w:rsidR="00484712" w:rsidRPr="007964AF" w:rsidRDefault="00484712" w:rsidP="00484712">
            <w:pPr>
              <w:spacing w:before="40" w:after="40" w:line="240" w:lineRule="auto"/>
              <w:rPr>
                <w:rFonts w:eastAsia="Times New Roman"/>
                <w:sz w:val="24"/>
                <w:szCs w:val="24"/>
              </w:rPr>
            </w:pPr>
            <w:r w:rsidRPr="007964AF">
              <w:rPr>
                <w:rFonts w:eastAsiaTheme="majorBidi"/>
                <w:sz w:val="24"/>
                <w:szCs w:val="24"/>
              </w:rPr>
              <w:t xml:space="preserve">  </w:t>
            </w:r>
            <w:r w:rsidRPr="007964AF">
              <w:rPr>
                <w:rFonts w:eastAsiaTheme="majorBidi"/>
                <w:color w:val="000000"/>
                <w:shd w:val="clear" w:color="auto" w:fill="FFFFFF"/>
              </w:rPr>
              <w:t xml:space="preserve">Description </w:t>
            </w:r>
          </w:p>
        </w:tc>
        <w:tc>
          <w:tcPr>
            <w:tcW w:w="6033" w:type="dxa"/>
            <w:gridSpan w:val="3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noWrap/>
            <w:tcMar>
              <w:top w:w="0" w:type="dxa"/>
              <w:left w:w="144" w:type="dxa"/>
              <w:bottom w:w="0" w:type="dxa"/>
              <w:right w:w="0" w:type="dxa"/>
            </w:tcMar>
            <w:vAlign w:val="center"/>
            <w:hideMark/>
          </w:tcPr>
          <w:p w14:paraId="27B7F615" w14:textId="77777777" w:rsidR="00484712" w:rsidRPr="007964AF" w:rsidRDefault="00484712" w:rsidP="00484712">
            <w:pPr>
              <w:rPr>
                <w:sz w:val="24"/>
                <w:szCs w:val="24"/>
              </w:rPr>
            </w:pPr>
            <w:r w:rsidRPr="007964AF">
              <w:rPr>
                <w:rFonts w:eastAsiaTheme="majorBidi"/>
                <w:shd w:val="clear" w:color="auto" w:fill="FFFFFF"/>
                <w:cs/>
              </w:rPr>
              <w:t xml:space="preserve">ดูเส้นทางการเดินรถของระบบรถไฟฟ้า </w:t>
            </w:r>
            <w:r w:rsidRPr="007964AF">
              <w:rPr>
                <w:rFonts w:eastAsiaTheme="majorBidi"/>
                <w:shd w:val="clear" w:color="auto" w:fill="FFFFFF"/>
              </w:rPr>
              <w:t>Airport Rail Link</w:t>
            </w:r>
            <w:r w:rsidRPr="007964AF">
              <w:rPr>
                <w:rFonts w:eastAsiaTheme="majorBidi"/>
                <w:shd w:val="clear" w:color="auto" w:fill="FFFFFF"/>
                <w:cs/>
              </w:rPr>
              <w:t xml:space="preserve"> และแสดงสถานีปัจจุบันของผู้ใช้งาน</w:t>
            </w:r>
          </w:p>
        </w:tc>
      </w:tr>
      <w:tr w:rsidR="00484712" w:rsidRPr="007964AF" w14:paraId="64CE92E3" w14:textId="77777777" w:rsidTr="00484712">
        <w:trPr>
          <w:jc w:val="center"/>
        </w:trPr>
        <w:tc>
          <w:tcPr>
            <w:tcW w:w="226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noWrap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54BD90FB" w14:textId="77777777" w:rsidR="00484712" w:rsidRPr="007964AF" w:rsidRDefault="00484712" w:rsidP="00484712">
            <w:pPr>
              <w:spacing w:before="40" w:after="40" w:line="240" w:lineRule="auto"/>
              <w:ind w:left="120"/>
              <w:rPr>
                <w:rFonts w:eastAsia="Times New Roman"/>
                <w:sz w:val="24"/>
                <w:szCs w:val="24"/>
              </w:rPr>
            </w:pPr>
            <w:r w:rsidRPr="007964AF">
              <w:rPr>
                <w:rFonts w:eastAsiaTheme="majorBidi"/>
                <w:color w:val="000000"/>
                <w:shd w:val="clear" w:color="auto" w:fill="FFFFFF"/>
              </w:rPr>
              <w:t xml:space="preserve">Pre-conditions </w:t>
            </w:r>
          </w:p>
        </w:tc>
        <w:tc>
          <w:tcPr>
            <w:tcW w:w="6033" w:type="dxa"/>
            <w:gridSpan w:val="3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noWrap/>
            <w:tcMar>
              <w:top w:w="0" w:type="dxa"/>
              <w:left w:w="144" w:type="dxa"/>
              <w:bottom w:w="0" w:type="dxa"/>
              <w:right w:w="0" w:type="dxa"/>
            </w:tcMar>
            <w:vAlign w:val="center"/>
            <w:hideMark/>
          </w:tcPr>
          <w:p w14:paraId="076FBDBC" w14:textId="77777777" w:rsidR="00484712" w:rsidRPr="007964AF" w:rsidRDefault="00484712" w:rsidP="00484712">
            <w:r w:rsidRPr="007964AF">
              <w:rPr>
                <w:rFonts w:eastAsiaTheme="majorBidi"/>
              </w:rPr>
              <w:t>-</w:t>
            </w:r>
          </w:p>
        </w:tc>
      </w:tr>
      <w:tr w:rsidR="00484712" w:rsidRPr="007964AF" w14:paraId="6980E2D7" w14:textId="77777777" w:rsidTr="00484712">
        <w:trPr>
          <w:jc w:val="center"/>
        </w:trPr>
        <w:tc>
          <w:tcPr>
            <w:tcW w:w="226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noWrap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63E5F424" w14:textId="77777777" w:rsidR="00484712" w:rsidRPr="007964AF" w:rsidRDefault="00484712" w:rsidP="00484712">
            <w:pPr>
              <w:spacing w:before="40" w:after="40" w:line="240" w:lineRule="auto"/>
              <w:ind w:left="120"/>
              <w:rPr>
                <w:rFonts w:eastAsia="Times New Roman"/>
                <w:sz w:val="24"/>
                <w:szCs w:val="24"/>
              </w:rPr>
            </w:pPr>
            <w:r w:rsidRPr="007964AF">
              <w:rPr>
                <w:rFonts w:eastAsiaTheme="majorBidi"/>
                <w:color w:val="000000"/>
                <w:shd w:val="clear" w:color="auto" w:fill="FFFFFF"/>
              </w:rPr>
              <w:t xml:space="preserve">Post conditions </w:t>
            </w:r>
          </w:p>
        </w:tc>
        <w:tc>
          <w:tcPr>
            <w:tcW w:w="6033" w:type="dxa"/>
            <w:gridSpan w:val="3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noWrap/>
            <w:tcMar>
              <w:top w:w="0" w:type="dxa"/>
              <w:left w:w="144" w:type="dxa"/>
              <w:bottom w:w="0" w:type="dxa"/>
              <w:right w:w="0" w:type="dxa"/>
            </w:tcMar>
            <w:vAlign w:val="center"/>
          </w:tcPr>
          <w:p w14:paraId="07D3F594" w14:textId="77777777" w:rsidR="00484712" w:rsidRPr="007964AF" w:rsidRDefault="00484712" w:rsidP="00484712">
            <w:r w:rsidRPr="007964AF">
              <w:rPr>
                <w:rFonts w:eastAsiaTheme="majorBidi"/>
              </w:rPr>
              <w:t>-</w:t>
            </w:r>
          </w:p>
        </w:tc>
      </w:tr>
      <w:tr w:rsidR="00484712" w:rsidRPr="007964AF" w14:paraId="095AB045" w14:textId="77777777" w:rsidTr="00484712">
        <w:trPr>
          <w:jc w:val="center"/>
        </w:trPr>
        <w:tc>
          <w:tcPr>
            <w:tcW w:w="226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noWrap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108B352A" w14:textId="77777777" w:rsidR="00484712" w:rsidRPr="007964AF" w:rsidRDefault="00484712" w:rsidP="00484712">
            <w:pPr>
              <w:spacing w:before="40" w:after="40" w:line="240" w:lineRule="auto"/>
              <w:ind w:left="120"/>
              <w:rPr>
                <w:rFonts w:eastAsia="Times New Roman"/>
                <w:sz w:val="24"/>
                <w:szCs w:val="24"/>
              </w:rPr>
            </w:pPr>
            <w:r w:rsidRPr="007964AF">
              <w:rPr>
                <w:rFonts w:eastAsiaTheme="majorBidi"/>
                <w:color w:val="000000"/>
                <w:shd w:val="clear" w:color="auto" w:fill="FFFFFF"/>
              </w:rPr>
              <w:t xml:space="preserve">Flow of Events </w:t>
            </w:r>
          </w:p>
        </w:tc>
        <w:tc>
          <w:tcPr>
            <w:tcW w:w="3018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4" w:space="0" w:color="auto"/>
            </w:tcBorders>
            <w:noWrap/>
            <w:tcMar>
              <w:top w:w="0" w:type="dxa"/>
              <w:left w:w="144" w:type="dxa"/>
              <w:bottom w:w="0" w:type="dxa"/>
              <w:right w:w="0" w:type="dxa"/>
            </w:tcMar>
            <w:vAlign w:val="center"/>
          </w:tcPr>
          <w:p w14:paraId="478344AE" w14:textId="77777777" w:rsidR="00484712" w:rsidRPr="007964AF" w:rsidRDefault="00484712" w:rsidP="00484712">
            <w:r w:rsidRPr="007964AF">
              <w:rPr>
                <w:rFonts w:eastAsiaTheme="majorBidi"/>
              </w:rPr>
              <w:t>Actor</w:t>
            </w:r>
          </w:p>
        </w:tc>
        <w:tc>
          <w:tcPr>
            <w:tcW w:w="3015" w:type="dxa"/>
            <w:gridSpan w:val="2"/>
            <w:tcBorders>
              <w:top w:val="single" w:sz="6" w:space="0" w:color="000000" w:themeColor="text1"/>
              <w:left w:val="single" w:sz="4" w:space="0" w:color="auto"/>
              <w:bottom w:val="single" w:sz="6" w:space="0" w:color="000000" w:themeColor="text1"/>
              <w:right w:val="single" w:sz="6" w:space="0" w:color="000000" w:themeColor="text1"/>
            </w:tcBorders>
            <w:noWrap/>
            <w:tcMar>
              <w:left w:w="144" w:type="dxa"/>
            </w:tcMar>
            <w:vAlign w:val="center"/>
          </w:tcPr>
          <w:p w14:paraId="11EE9870" w14:textId="77777777" w:rsidR="00484712" w:rsidRPr="007964AF" w:rsidRDefault="00484712" w:rsidP="00484712">
            <w:r w:rsidRPr="007964AF">
              <w:rPr>
                <w:rFonts w:eastAsiaTheme="majorBidi"/>
              </w:rPr>
              <w:t>System</w:t>
            </w:r>
          </w:p>
        </w:tc>
      </w:tr>
      <w:tr w:rsidR="00484712" w:rsidRPr="007964AF" w14:paraId="7AB34A83" w14:textId="77777777" w:rsidTr="00484712">
        <w:trPr>
          <w:jc w:val="center"/>
        </w:trPr>
        <w:tc>
          <w:tcPr>
            <w:tcW w:w="226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noWrap/>
            <w:tcMar>
              <w:top w:w="0" w:type="dxa"/>
              <w:left w:w="0" w:type="dxa"/>
              <w:bottom w:w="0" w:type="dxa"/>
              <w:right w:w="0" w:type="dxa"/>
            </w:tcMar>
          </w:tcPr>
          <w:p w14:paraId="772907A7" w14:textId="77777777" w:rsidR="00484712" w:rsidRPr="007964AF" w:rsidRDefault="00484712" w:rsidP="00484712">
            <w:pPr>
              <w:spacing w:before="40" w:after="40" w:line="240" w:lineRule="auto"/>
              <w:ind w:left="120"/>
              <w:rPr>
                <w:rFonts w:eastAsia="Times New Roman"/>
                <w:color w:val="000000"/>
                <w:shd w:val="clear" w:color="auto" w:fill="FFFFFF"/>
              </w:rPr>
            </w:pPr>
          </w:p>
        </w:tc>
        <w:tc>
          <w:tcPr>
            <w:tcW w:w="3018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4" w:space="0" w:color="auto"/>
            </w:tcBorders>
            <w:noWrap/>
            <w:tcMar>
              <w:top w:w="0" w:type="dxa"/>
              <w:left w:w="144" w:type="dxa"/>
              <w:bottom w:w="0" w:type="dxa"/>
              <w:right w:w="0" w:type="dxa"/>
            </w:tcMar>
            <w:vAlign w:val="center"/>
          </w:tcPr>
          <w:p w14:paraId="7C178188" w14:textId="77777777" w:rsidR="00484712" w:rsidRPr="007964AF" w:rsidRDefault="00484712" w:rsidP="00484712">
            <w:pPr>
              <w:rPr>
                <w:sz w:val="24"/>
                <w:szCs w:val="24"/>
                <w:cs/>
              </w:rPr>
            </w:pPr>
          </w:p>
        </w:tc>
        <w:tc>
          <w:tcPr>
            <w:tcW w:w="3015" w:type="dxa"/>
            <w:gridSpan w:val="2"/>
            <w:tcBorders>
              <w:top w:val="single" w:sz="6" w:space="0" w:color="000000" w:themeColor="text1"/>
              <w:left w:val="single" w:sz="4" w:space="0" w:color="auto"/>
              <w:bottom w:val="single" w:sz="6" w:space="0" w:color="000000" w:themeColor="text1"/>
              <w:right w:val="single" w:sz="6" w:space="0" w:color="000000" w:themeColor="text1"/>
            </w:tcBorders>
            <w:noWrap/>
            <w:tcMar>
              <w:left w:w="144" w:type="dxa"/>
            </w:tcMar>
            <w:vAlign w:val="center"/>
          </w:tcPr>
          <w:p w14:paraId="2CD145F4" w14:textId="77777777" w:rsidR="00484712" w:rsidRPr="007964AF" w:rsidRDefault="00484712" w:rsidP="00ED6D63">
            <w:pPr>
              <w:pStyle w:val="ListParagraph"/>
              <w:numPr>
                <w:ilvl w:val="0"/>
                <w:numId w:val="8"/>
              </w:numPr>
              <w:rPr>
                <w:sz w:val="24"/>
                <w:szCs w:val="24"/>
              </w:rPr>
            </w:pPr>
            <w:r w:rsidRPr="007964AF">
              <w:rPr>
                <w:cs/>
              </w:rPr>
              <w:t>ตรวจสอบตำแหน่งที่อยู่ปัจจุบันของผู้ใช้งาน</w:t>
            </w:r>
          </w:p>
          <w:p w14:paraId="73756BBE" w14:textId="77777777" w:rsidR="00484712" w:rsidRPr="007964AF" w:rsidRDefault="00484712" w:rsidP="00ED6D63">
            <w:pPr>
              <w:pStyle w:val="ListParagraph"/>
              <w:numPr>
                <w:ilvl w:val="0"/>
                <w:numId w:val="8"/>
              </w:numPr>
              <w:rPr>
                <w:sz w:val="24"/>
                <w:szCs w:val="24"/>
              </w:rPr>
            </w:pPr>
            <w:r w:rsidRPr="007964AF">
              <w:rPr>
                <w:cs/>
              </w:rPr>
              <w:t>ทำการแสดงเส้นทางการเดินรถ และแสดงสถานีปัจจุบันของผู้ใช้งาน</w:t>
            </w:r>
          </w:p>
        </w:tc>
      </w:tr>
      <w:tr w:rsidR="00484712" w:rsidRPr="007964AF" w14:paraId="6CDECF7F" w14:textId="77777777" w:rsidTr="00484712">
        <w:trPr>
          <w:jc w:val="center"/>
        </w:trPr>
        <w:tc>
          <w:tcPr>
            <w:tcW w:w="226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noWrap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4B3E7269" w14:textId="77777777" w:rsidR="00484712" w:rsidRPr="007964AF" w:rsidRDefault="00484712" w:rsidP="00484712">
            <w:pPr>
              <w:spacing w:before="40" w:after="40" w:line="240" w:lineRule="auto"/>
              <w:ind w:left="120"/>
              <w:rPr>
                <w:rFonts w:eastAsia="Times New Roman"/>
                <w:sz w:val="24"/>
                <w:szCs w:val="24"/>
              </w:rPr>
            </w:pPr>
            <w:r w:rsidRPr="007964AF">
              <w:rPr>
                <w:rFonts w:eastAsiaTheme="majorBidi"/>
                <w:color w:val="000000"/>
                <w:shd w:val="clear" w:color="auto" w:fill="FFFFFF"/>
              </w:rPr>
              <w:t xml:space="preserve">Alternative Flow </w:t>
            </w:r>
          </w:p>
        </w:tc>
        <w:tc>
          <w:tcPr>
            <w:tcW w:w="6033" w:type="dxa"/>
            <w:gridSpan w:val="3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noWrap/>
            <w:tcMar>
              <w:top w:w="0" w:type="dxa"/>
              <w:left w:w="144" w:type="dxa"/>
              <w:bottom w:w="0" w:type="dxa"/>
              <w:right w:w="0" w:type="dxa"/>
            </w:tcMar>
            <w:vAlign w:val="center"/>
            <w:hideMark/>
          </w:tcPr>
          <w:p w14:paraId="35B7F27F" w14:textId="77777777" w:rsidR="00484712" w:rsidRPr="007964AF" w:rsidRDefault="00484712" w:rsidP="00484712">
            <w:pPr>
              <w:rPr>
                <w:sz w:val="24"/>
                <w:szCs w:val="24"/>
              </w:rPr>
            </w:pPr>
            <w:r w:rsidRPr="007964AF">
              <w:rPr>
                <w:rFonts w:eastAsiaTheme="majorBidi"/>
                <w:shd w:val="clear" w:color="auto" w:fill="FFFFFF"/>
              </w:rPr>
              <w:t xml:space="preserve">A1 </w:t>
            </w:r>
            <w:r w:rsidRPr="007964AF">
              <w:rPr>
                <w:rFonts w:eastAsiaTheme="majorBidi"/>
                <w:shd w:val="clear" w:color="auto" w:fill="FFFFFF"/>
                <w:cs/>
              </w:rPr>
              <w:t>เมื่อไม่ได้อยู่ใกล้สถานีใดเลย</w:t>
            </w:r>
          </w:p>
        </w:tc>
      </w:tr>
    </w:tbl>
    <w:p w14:paraId="0D2D64F7" w14:textId="187B5D03" w:rsidR="00484712" w:rsidRPr="007964AF" w:rsidRDefault="00484712" w:rsidP="004E0601">
      <w:pPr>
        <w:rPr>
          <w:cs/>
        </w:rPr>
      </w:pPr>
    </w:p>
    <w:p w14:paraId="4FABFEB3" w14:textId="77777777" w:rsidR="00484712" w:rsidRPr="007964AF" w:rsidRDefault="00484712">
      <w:pPr>
        <w:jc w:val="left"/>
        <w:rPr>
          <w:cs/>
        </w:rPr>
      </w:pPr>
      <w:r w:rsidRPr="007964AF">
        <w:rPr>
          <w:cs/>
        </w:rPr>
        <w:br w:type="page"/>
      </w:r>
    </w:p>
    <w:p w14:paraId="697040A2" w14:textId="316D61D7" w:rsidR="00484712" w:rsidRPr="007964AF" w:rsidRDefault="00484712" w:rsidP="001E0B65">
      <w:pPr>
        <w:pStyle w:val="Caption"/>
        <w:outlineLvl w:val="0"/>
        <w:rPr>
          <w:i/>
          <w:iCs/>
        </w:rPr>
      </w:pPr>
      <w:bookmarkStart w:id="54" w:name="_Toc466903096"/>
      <w:r w:rsidRPr="00B37C29">
        <w:rPr>
          <w:b/>
          <w:bCs/>
          <w:cs/>
        </w:rPr>
        <w:lastRenderedPageBreak/>
        <w:t xml:space="preserve">ตารางที่ </w:t>
      </w:r>
      <w:r w:rsidR="00B3346A" w:rsidRPr="00B37C29">
        <w:rPr>
          <w:b/>
          <w:bCs/>
          <w:cs/>
        </w:rPr>
        <w:fldChar w:fldCharType="begin"/>
      </w:r>
      <w:r w:rsidR="00B3346A" w:rsidRPr="00B37C29">
        <w:rPr>
          <w:b/>
          <w:bCs/>
          <w:cs/>
        </w:rPr>
        <w:instrText xml:space="preserve"> </w:instrText>
      </w:r>
      <w:r w:rsidR="00B3346A" w:rsidRPr="00B37C29">
        <w:rPr>
          <w:b/>
          <w:bCs/>
        </w:rPr>
        <w:instrText xml:space="preserve">STYLEREF </w:instrText>
      </w:r>
      <w:r w:rsidR="00B3346A" w:rsidRPr="00B37C29">
        <w:rPr>
          <w:b/>
          <w:bCs/>
          <w:cs/>
        </w:rPr>
        <w:instrText xml:space="preserve">1 </w:instrText>
      </w:r>
      <w:r w:rsidR="00B3346A" w:rsidRPr="00B37C29">
        <w:rPr>
          <w:b/>
          <w:bCs/>
        </w:rPr>
        <w:instrText>\s</w:instrText>
      </w:r>
      <w:r w:rsidR="00B3346A" w:rsidRPr="00B37C29">
        <w:rPr>
          <w:b/>
          <w:bCs/>
          <w:cs/>
        </w:rPr>
        <w:instrText xml:space="preserve"> </w:instrText>
      </w:r>
      <w:r w:rsidR="00B3346A" w:rsidRPr="00B37C29">
        <w:rPr>
          <w:b/>
          <w:bCs/>
          <w:cs/>
        </w:rPr>
        <w:fldChar w:fldCharType="separate"/>
      </w:r>
      <w:r w:rsidR="00384590">
        <w:rPr>
          <w:b/>
          <w:bCs/>
          <w:cs/>
        </w:rPr>
        <w:t>3</w:t>
      </w:r>
      <w:r w:rsidR="00B3346A" w:rsidRPr="00B37C29">
        <w:rPr>
          <w:b/>
          <w:bCs/>
          <w:cs/>
        </w:rPr>
        <w:fldChar w:fldCharType="end"/>
      </w:r>
      <w:r w:rsidR="00B3346A" w:rsidRPr="00B37C29">
        <w:rPr>
          <w:b/>
          <w:bCs/>
          <w:cs/>
        </w:rPr>
        <w:t>.</w:t>
      </w:r>
      <w:r w:rsidR="00B3346A" w:rsidRPr="00B37C29">
        <w:rPr>
          <w:b/>
          <w:bCs/>
          <w:cs/>
        </w:rPr>
        <w:fldChar w:fldCharType="begin"/>
      </w:r>
      <w:r w:rsidR="00B3346A" w:rsidRPr="00B37C29">
        <w:rPr>
          <w:b/>
          <w:bCs/>
          <w:cs/>
        </w:rPr>
        <w:instrText xml:space="preserve"> </w:instrText>
      </w:r>
      <w:r w:rsidR="00B3346A" w:rsidRPr="00B37C29">
        <w:rPr>
          <w:b/>
          <w:bCs/>
        </w:rPr>
        <w:instrText xml:space="preserve">SEQ </w:instrText>
      </w:r>
      <w:r w:rsidR="00B3346A" w:rsidRPr="00B37C29">
        <w:rPr>
          <w:b/>
          <w:bCs/>
          <w:cs/>
        </w:rPr>
        <w:instrText xml:space="preserve">ตารางที่ </w:instrText>
      </w:r>
      <w:r w:rsidR="00B3346A" w:rsidRPr="00B37C29">
        <w:rPr>
          <w:b/>
          <w:bCs/>
        </w:rPr>
        <w:instrText xml:space="preserve">\* ARABIC \s </w:instrText>
      </w:r>
      <w:r w:rsidR="00B3346A" w:rsidRPr="00B37C29">
        <w:rPr>
          <w:b/>
          <w:bCs/>
          <w:cs/>
        </w:rPr>
        <w:instrText xml:space="preserve">1 </w:instrText>
      </w:r>
      <w:r w:rsidR="00B3346A" w:rsidRPr="00B37C29">
        <w:rPr>
          <w:b/>
          <w:bCs/>
          <w:cs/>
        </w:rPr>
        <w:fldChar w:fldCharType="separate"/>
      </w:r>
      <w:r w:rsidR="00384590">
        <w:rPr>
          <w:b/>
          <w:bCs/>
          <w:cs/>
        </w:rPr>
        <w:t>2</w:t>
      </w:r>
      <w:r w:rsidR="00B3346A" w:rsidRPr="00B37C29">
        <w:rPr>
          <w:b/>
          <w:bCs/>
          <w:cs/>
        </w:rPr>
        <w:fldChar w:fldCharType="end"/>
      </w:r>
      <w:r w:rsidR="00B37C29">
        <w:rPr>
          <w:rFonts w:hint="cs"/>
          <w:cs/>
        </w:rPr>
        <w:t xml:space="preserve"> </w:t>
      </w:r>
      <w:r w:rsidRPr="007964AF">
        <w:rPr>
          <w:cs/>
        </w:rPr>
        <w:t>คำอธิบายยูสเคส</w:t>
      </w:r>
      <w:r w:rsidRPr="007964AF">
        <w:rPr>
          <w:color w:val="000000"/>
          <w:shd w:val="clear" w:color="auto" w:fill="FFFFFF"/>
          <w:cs/>
        </w:rPr>
        <w:t>เลือกสถานีปลายทางที่จะลง</w:t>
      </w:r>
      <w:bookmarkEnd w:id="54"/>
    </w:p>
    <w:tbl>
      <w:tblPr>
        <w:tblW w:w="0" w:type="auto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260"/>
        <w:gridCol w:w="3015"/>
        <w:gridCol w:w="1205"/>
        <w:gridCol w:w="1810"/>
      </w:tblGrid>
      <w:tr w:rsidR="00484712" w:rsidRPr="007964AF" w14:paraId="46F7DC9B" w14:textId="77777777" w:rsidTr="00484712">
        <w:trPr>
          <w:jc w:val="center"/>
        </w:trPr>
        <w:tc>
          <w:tcPr>
            <w:tcW w:w="226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126C7A65" w14:textId="77777777" w:rsidR="00484712" w:rsidRPr="007964AF" w:rsidRDefault="00484712" w:rsidP="00484712">
            <w:pPr>
              <w:spacing w:before="40" w:after="40" w:line="240" w:lineRule="auto"/>
              <w:ind w:left="120"/>
              <w:rPr>
                <w:rFonts w:eastAsia="Times New Roman"/>
                <w:sz w:val="24"/>
                <w:szCs w:val="24"/>
              </w:rPr>
            </w:pPr>
            <w:r w:rsidRPr="007964AF">
              <w:rPr>
                <w:rFonts w:eastAsiaTheme="majorBidi"/>
                <w:color w:val="000000"/>
                <w:shd w:val="clear" w:color="auto" w:fill="FFFFFF"/>
              </w:rPr>
              <w:t xml:space="preserve">Use Case Name </w:t>
            </w:r>
          </w:p>
        </w:tc>
        <w:tc>
          <w:tcPr>
            <w:tcW w:w="4220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4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66A02B9D" w14:textId="77777777" w:rsidR="00484712" w:rsidRPr="007964AF" w:rsidRDefault="00484712" w:rsidP="00484712">
            <w:pPr>
              <w:spacing w:before="40" w:after="40" w:line="240" w:lineRule="auto"/>
              <w:ind w:left="-80" w:firstLine="230"/>
              <w:rPr>
                <w:rFonts w:eastAsia="Times New Roman"/>
                <w:cs/>
              </w:rPr>
            </w:pPr>
            <w:r w:rsidRPr="007964AF">
              <w:rPr>
                <w:rFonts w:eastAsiaTheme="majorBidi"/>
                <w:color w:val="000000"/>
                <w:shd w:val="clear" w:color="auto" w:fill="FFFFFF"/>
                <w:cs/>
              </w:rPr>
              <w:t>เลือกสถานีปลายทางที่จะลง</w:t>
            </w:r>
          </w:p>
        </w:tc>
        <w:tc>
          <w:tcPr>
            <w:tcW w:w="1810" w:type="dxa"/>
            <w:tcBorders>
              <w:top w:val="single" w:sz="6" w:space="0" w:color="000000" w:themeColor="text1"/>
              <w:left w:val="single" w:sz="4" w:space="0" w:color="auto"/>
              <w:bottom w:val="single" w:sz="6" w:space="0" w:color="000000" w:themeColor="text1"/>
              <w:right w:val="single" w:sz="6" w:space="0" w:color="000000" w:themeColor="text1"/>
            </w:tcBorders>
          </w:tcPr>
          <w:p w14:paraId="29B60558" w14:textId="77777777" w:rsidR="00484712" w:rsidRPr="007964AF" w:rsidRDefault="00484712" w:rsidP="00484712">
            <w:pPr>
              <w:spacing w:before="40" w:after="40" w:line="240" w:lineRule="auto"/>
              <w:rPr>
                <w:rFonts w:eastAsia="Times New Roman"/>
              </w:rPr>
            </w:pPr>
            <w:r w:rsidRPr="007964AF">
              <w:rPr>
                <w:rFonts w:eastAsiaTheme="majorBidi"/>
              </w:rPr>
              <w:t xml:space="preserve">  ID: 2</w:t>
            </w:r>
          </w:p>
        </w:tc>
      </w:tr>
      <w:tr w:rsidR="00484712" w:rsidRPr="007964AF" w14:paraId="37BABE83" w14:textId="77777777" w:rsidTr="00484712">
        <w:trPr>
          <w:jc w:val="center"/>
        </w:trPr>
        <w:tc>
          <w:tcPr>
            <w:tcW w:w="226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2DD705C5" w14:textId="77777777" w:rsidR="00484712" w:rsidRPr="007964AF" w:rsidRDefault="00484712" w:rsidP="00484712">
            <w:pPr>
              <w:spacing w:before="40" w:after="40" w:line="240" w:lineRule="auto"/>
              <w:ind w:left="120"/>
              <w:rPr>
                <w:rFonts w:eastAsia="Times New Roman"/>
                <w:sz w:val="24"/>
                <w:szCs w:val="24"/>
              </w:rPr>
            </w:pPr>
            <w:r w:rsidRPr="007964AF">
              <w:rPr>
                <w:rFonts w:eastAsiaTheme="majorBidi"/>
                <w:color w:val="000000"/>
                <w:shd w:val="clear" w:color="auto" w:fill="FFFFFF"/>
              </w:rPr>
              <w:t xml:space="preserve">Actor </w:t>
            </w:r>
          </w:p>
        </w:tc>
        <w:tc>
          <w:tcPr>
            <w:tcW w:w="6030" w:type="dxa"/>
            <w:gridSpan w:val="3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2D0519C7" w14:textId="77777777" w:rsidR="00484712" w:rsidRPr="007964AF" w:rsidRDefault="00484712" w:rsidP="00484712">
            <w:pPr>
              <w:spacing w:before="40" w:after="40" w:line="240" w:lineRule="auto"/>
              <w:ind w:left="-80" w:firstLine="230"/>
              <w:rPr>
                <w:rFonts w:eastAsia="Times New Roman"/>
              </w:rPr>
            </w:pPr>
            <w:r w:rsidRPr="007964AF">
              <w:rPr>
                <w:rFonts w:eastAsiaTheme="majorBidi"/>
                <w:color w:val="000000"/>
                <w:shd w:val="clear" w:color="auto" w:fill="FFFFFF"/>
                <w:cs/>
              </w:rPr>
              <w:t>ผู้บกพร่องทางการได้ยิน</w:t>
            </w:r>
            <w:r w:rsidRPr="007964AF">
              <w:rPr>
                <w:rFonts w:eastAsiaTheme="majorBidi"/>
                <w:color w:val="000000"/>
                <w:shd w:val="clear" w:color="auto" w:fill="FFFFFF"/>
              </w:rPr>
              <w:t xml:space="preserve"> </w:t>
            </w:r>
          </w:p>
        </w:tc>
      </w:tr>
      <w:tr w:rsidR="00484712" w:rsidRPr="007964AF" w14:paraId="274C9A2B" w14:textId="77777777" w:rsidTr="00484712">
        <w:trPr>
          <w:jc w:val="center"/>
        </w:trPr>
        <w:tc>
          <w:tcPr>
            <w:tcW w:w="226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122B6B8E" w14:textId="77777777" w:rsidR="00484712" w:rsidRPr="007964AF" w:rsidRDefault="00484712" w:rsidP="00484712">
            <w:pPr>
              <w:spacing w:before="40" w:after="40" w:line="240" w:lineRule="auto"/>
              <w:rPr>
                <w:rFonts w:eastAsia="Times New Roman"/>
                <w:sz w:val="24"/>
                <w:szCs w:val="24"/>
              </w:rPr>
            </w:pPr>
            <w:r w:rsidRPr="007964AF">
              <w:rPr>
                <w:rFonts w:eastAsiaTheme="majorBidi"/>
                <w:sz w:val="24"/>
                <w:szCs w:val="24"/>
              </w:rPr>
              <w:t xml:space="preserve">  </w:t>
            </w:r>
            <w:r w:rsidRPr="007964AF">
              <w:rPr>
                <w:rFonts w:eastAsiaTheme="majorBidi"/>
                <w:color w:val="000000"/>
                <w:shd w:val="clear" w:color="auto" w:fill="FFFFFF"/>
              </w:rPr>
              <w:t xml:space="preserve">Description </w:t>
            </w:r>
          </w:p>
        </w:tc>
        <w:tc>
          <w:tcPr>
            <w:tcW w:w="6030" w:type="dxa"/>
            <w:gridSpan w:val="3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26C9D066" w14:textId="64B3CE5C" w:rsidR="00484712" w:rsidRPr="007964AF" w:rsidRDefault="00484712" w:rsidP="00484712">
            <w:pPr>
              <w:spacing w:before="40" w:after="40" w:line="240" w:lineRule="auto"/>
              <w:ind w:left="150"/>
              <w:rPr>
                <w:rFonts w:eastAsia="Times New Roman"/>
              </w:rPr>
            </w:pPr>
            <w:r w:rsidRPr="007964AF">
              <w:rPr>
                <w:rFonts w:eastAsiaTheme="majorBidi"/>
                <w:color w:val="000000"/>
                <w:shd w:val="clear" w:color="auto" w:fill="FFFFFF"/>
                <w:cs/>
              </w:rPr>
              <w:t>เลื</w:t>
            </w:r>
            <w:r w:rsidR="00C4467C">
              <w:rPr>
                <w:rFonts w:eastAsiaTheme="majorBidi"/>
                <w:color w:val="000000"/>
                <w:shd w:val="clear" w:color="auto" w:fill="FFFFFF"/>
                <w:cs/>
              </w:rPr>
              <w:t>อกสถานีปลายทางที่จะลงเพื่อให้แอ</w:t>
            </w:r>
            <w:r w:rsidR="00C4467C">
              <w:rPr>
                <w:rFonts w:eastAsiaTheme="majorBidi" w:hint="cs"/>
                <w:color w:val="000000"/>
                <w:shd w:val="clear" w:color="auto" w:fill="FFFFFF"/>
                <w:cs/>
              </w:rPr>
              <w:t>ปพลิเคชัน</w:t>
            </w:r>
            <w:r w:rsidRPr="007964AF">
              <w:rPr>
                <w:rFonts w:eastAsiaTheme="majorBidi"/>
                <w:color w:val="000000"/>
                <w:shd w:val="clear" w:color="auto" w:fill="FFFFFF"/>
                <w:cs/>
              </w:rPr>
              <w:t>ทำการแจ้งเตือนเมื่อใกล้ถึงสถานีปลายทางที่ต้องการ</w:t>
            </w:r>
          </w:p>
        </w:tc>
      </w:tr>
      <w:tr w:rsidR="00484712" w:rsidRPr="007964AF" w14:paraId="74CF3F28" w14:textId="77777777" w:rsidTr="00484712">
        <w:trPr>
          <w:jc w:val="center"/>
        </w:trPr>
        <w:tc>
          <w:tcPr>
            <w:tcW w:w="226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40C3378B" w14:textId="77777777" w:rsidR="00484712" w:rsidRPr="007964AF" w:rsidRDefault="00484712" w:rsidP="00484712">
            <w:pPr>
              <w:spacing w:before="40" w:after="40" w:line="240" w:lineRule="auto"/>
              <w:ind w:left="120"/>
              <w:rPr>
                <w:rFonts w:eastAsia="Times New Roman"/>
                <w:sz w:val="24"/>
                <w:szCs w:val="24"/>
              </w:rPr>
            </w:pPr>
            <w:r w:rsidRPr="007964AF">
              <w:rPr>
                <w:rFonts w:eastAsiaTheme="majorBidi"/>
                <w:color w:val="000000"/>
                <w:shd w:val="clear" w:color="auto" w:fill="FFFFFF"/>
              </w:rPr>
              <w:t xml:space="preserve">Pre-conditions </w:t>
            </w:r>
          </w:p>
        </w:tc>
        <w:tc>
          <w:tcPr>
            <w:tcW w:w="6030" w:type="dxa"/>
            <w:gridSpan w:val="3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C3693C2" w14:textId="77777777" w:rsidR="00484712" w:rsidRPr="007964AF" w:rsidRDefault="00484712" w:rsidP="00484712">
            <w:pPr>
              <w:spacing w:before="40" w:after="40" w:line="240" w:lineRule="auto"/>
              <w:contextualSpacing/>
              <w:rPr>
                <w:rFonts w:eastAsia="Times New Roman"/>
              </w:rPr>
            </w:pPr>
            <w:r w:rsidRPr="007964AF">
              <w:rPr>
                <w:rFonts w:eastAsiaTheme="majorBidi"/>
              </w:rPr>
              <w:t xml:space="preserve">  </w:t>
            </w:r>
            <w:r w:rsidRPr="007964AF">
              <w:rPr>
                <w:rFonts w:eastAsiaTheme="majorBidi"/>
                <w:cs/>
              </w:rPr>
              <w:t xml:space="preserve"> </w:t>
            </w:r>
            <w:r w:rsidRPr="007964AF">
              <w:rPr>
                <w:rFonts w:eastAsiaTheme="majorBidi"/>
              </w:rPr>
              <w:t>-</w:t>
            </w:r>
          </w:p>
        </w:tc>
      </w:tr>
      <w:tr w:rsidR="00484712" w:rsidRPr="007964AF" w14:paraId="17E6BD83" w14:textId="77777777" w:rsidTr="00484712">
        <w:trPr>
          <w:jc w:val="center"/>
        </w:trPr>
        <w:tc>
          <w:tcPr>
            <w:tcW w:w="226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4DB6DEE3" w14:textId="77777777" w:rsidR="00484712" w:rsidRPr="007964AF" w:rsidRDefault="00484712" w:rsidP="00484712">
            <w:pPr>
              <w:spacing w:before="40" w:after="40" w:line="240" w:lineRule="auto"/>
              <w:ind w:left="120"/>
              <w:rPr>
                <w:rFonts w:eastAsia="Times New Roman"/>
                <w:sz w:val="24"/>
                <w:szCs w:val="24"/>
              </w:rPr>
            </w:pPr>
            <w:r w:rsidRPr="007964AF">
              <w:rPr>
                <w:rFonts w:eastAsiaTheme="majorBidi"/>
                <w:color w:val="000000"/>
                <w:shd w:val="clear" w:color="auto" w:fill="FFFFFF"/>
              </w:rPr>
              <w:t xml:space="preserve">Post conditions </w:t>
            </w:r>
          </w:p>
        </w:tc>
        <w:tc>
          <w:tcPr>
            <w:tcW w:w="6030" w:type="dxa"/>
            <w:gridSpan w:val="3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B917FF4" w14:textId="77777777" w:rsidR="00484712" w:rsidRPr="007964AF" w:rsidRDefault="00484712" w:rsidP="00484712">
            <w:pPr>
              <w:spacing w:before="40" w:after="40" w:line="240" w:lineRule="auto"/>
              <w:ind w:left="150"/>
              <w:rPr>
                <w:rFonts w:eastAsia="Times New Roman"/>
              </w:rPr>
            </w:pPr>
            <w:r w:rsidRPr="007964AF">
              <w:rPr>
                <w:rFonts w:eastAsiaTheme="majorBidi"/>
              </w:rPr>
              <w:t>-</w:t>
            </w:r>
          </w:p>
        </w:tc>
      </w:tr>
      <w:tr w:rsidR="00484712" w:rsidRPr="007964AF" w14:paraId="741590A4" w14:textId="77777777" w:rsidTr="00484712">
        <w:trPr>
          <w:jc w:val="center"/>
        </w:trPr>
        <w:tc>
          <w:tcPr>
            <w:tcW w:w="226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0A010676" w14:textId="77777777" w:rsidR="00484712" w:rsidRPr="007964AF" w:rsidRDefault="00484712" w:rsidP="00484712">
            <w:pPr>
              <w:spacing w:before="40" w:after="40" w:line="240" w:lineRule="auto"/>
              <w:ind w:left="120"/>
              <w:rPr>
                <w:rFonts w:eastAsia="Times New Roman"/>
                <w:sz w:val="24"/>
                <w:szCs w:val="24"/>
              </w:rPr>
            </w:pPr>
            <w:r w:rsidRPr="007964AF">
              <w:rPr>
                <w:rFonts w:eastAsiaTheme="majorBidi"/>
                <w:color w:val="000000"/>
                <w:shd w:val="clear" w:color="auto" w:fill="FFFFFF"/>
              </w:rPr>
              <w:t xml:space="preserve">Flow of Events </w:t>
            </w:r>
          </w:p>
        </w:tc>
        <w:tc>
          <w:tcPr>
            <w:tcW w:w="301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4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461955C" w14:textId="77777777" w:rsidR="00484712" w:rsidRPr="007964AF" w:rsidRDefault="00484712" w:rsidP="00484712">
            <w:pPr>
              <w:spacing w:before="40" w:after="40" w:line="240" w:lineRule="auto"/>
              <w:contextualSpacing/>
              <w:rPr>
                <w:rFonts w:eastAsia="Times New Roman"/>
              </w:rPr>
            </w:pPr>
            <w:r w:rsidRPr="007964AF">
              <w:rPr>
                <w:rFonts w:eastAsiaTheme="majorBidi"/>
              </w:rPr>
              <w:t xml:space="preserve">  Actor</w:t>
            </w:r>
          </w:p>
        </w:tc>
        <w:tc>
          <w:tcPr>
            <w:tcW w:w="3015" w:type="dxa"/>
            <w:gridSpan w:val="2"/>
            <w:tcBorders>
              <w:top w:val="single" w:sz="6" w:space="0" w:color="000000" w:themeColor="text1"/>
              <w:left w:val="single" w:sz="4" w:space="0" w:color="auto"/>
              <w:bottom w:val="single" w:sz="6" w:space="0" w:color="000000" w:themeColor="text1"/>
              <w:right w:val="single" w:sz="6" w:space="0" w:color="000000" w:themeColor="text1"/>
            </w:tcBorders>
          </w:tcPr>
          <w:p w14:paraId="0EABE8FB" w14:textId="77777777" w:rsidR="00484712" w:rsidRPr="007964AF" w:rsidRDefault="00484712" w:rsidP="00484712">
            <w:pPr>
              <w:spacing w:before="40" w:after="40" w:line="240" w:lineRule="auto"/>
              <w:contextualSpacing/>
              <w:rPr>
                <w:rFonts w:eastAsia="Times New Roman"/>
              </w:rPr>
            </w:pPr>
            <w:r w:rsidRPr="007964AF">
              <w:rPr>
                <w:rFonts w:eastAsiaTheme="majorBidi"/>
              </w:rPr>
              <w:t xml:space="preserve">  System</w:t>
            </w:r>
          </w:p>
        </w:tc>
      </w:tr>
      <w:tr w:rsidR="00484712" w:rsidRPr="007964AF" w14:paraId="30D0C24C" w14:textId="77777777" w:rsidTr="00484712">
        <w:trPr>
          <w:jc w:val="center"/>
        </w:trPr>
        <w:tc>
          <w:tcPr>
            <w:tcW w:w="226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A5ACAE7" w14:textId="77777777" w:rsidR="00484712" w:rsidRPr="007964AF" w:rsidRDefault="00484712" w:rsidP="00484712">
            <w:pPr>
              <w:spacing w:before="40" w:after="40" w:line="240" w:lineRule="auto"/>
              <w:ind w:left="120"/>
              <w:rPr>
                <w:rFonts w:eastAsia="Times New Roman"/>
                <w:color w:val="000000"/>
                <w:shd w:val="clear" w:color="auto" w:fill="FFFFFF"/>
              </w:rPr>
            </w:pPr>
          </w:p>
        </w:tc>
        <w:tc>
          <w:tcPr>
            <w:tcW w:w="301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4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826EC58" w14:textId="77777777" w:rsidR="00484712" w:rsidRPr="007964AF" w:rsidRDefault="00484712" w:rsidP="00ED6D63">
            <w:pPr>
              <w:pStyle w:val="ListParagraph"/>
              <w:numPr>
                <w:ilvl w:val="0"/>
                <w:numId w:val="9"/>
              </w:numPr>
            </w:pPr>
            <w:r w:rsidRPr="007964AF">
              <w:rPr>
                <w:cs/>
              </w:rPr>
              <w:t>ทำการเลือกสถานีปลายทางที่ต้องการจะลง</w:t>
            </w:r>
          </w:p>
          <w:p w14:paraId="58459926" w14:textId="77777777" w:rsidR="00484712" w:rsidRPr="007964AF" w:rsidRDefault="00484712" w:rsidP="00484712">
            <w:pPr>
              <w:spacing w:before="40" w:after="40" w:line="240" w:lineRule="auto"/>
              <w:rPr>
                <w:rFonts w:eastAsia="Times New Roman"/>
              </w:rPr>
            </w:pPr>
          </w:p>
          <w:p w14:paraId="011134F4" w14:textId="77777777" w:rsidR="00484712" w:rsidRPr="007964AF" w:rsidRDefault="00484712" w:rsidP="00484712">
            <w:pPr>
              <w:spacing w:before="40" w:after="40" w:line="240" w:lineRule="auto"/>
              <w:rPr>
                <w:rFonts w:eastAsia="Times New Roman"/>
              </w:rPr>
            </w:pPr>
          </w:p>
          <w:p w14:paraId="0C292892" w14:textId="77777777" w:rsidR="00484712" w:rsidRPr="007964AF" w:rsidRDefault="00484712" w:rsidP="00484712">
            <w:pPr>
              <w:spacing w:before="40" w:after="40" w:line="240" w:lineRule="auto"/>
              <w:rPr>
                <w:rFonts w:eastAsia="Times New Roman"/>
              </w:rPr>
            </w:pPr>
          </w:p>
          <w:p w14:paraId="220617CC" w14:textId="77777777" w:rsidR="00484712" w:rsidRPr="007964AF" w:rsidRDefault="00484712" w:rsidP="00ED6D63">
            <w:pPr>
              <w:pStyle w:val="ListParagraph"/>
              <w:numPr>
                <w:ilvl w:val="0"/>
                <w:numId w:val="11"/>
              </w:numPr>
              <w:rPr>
                <w:cs/>
              </w:rPr>
            </w:pPr>
            <w:r w:rsidRPr="007964AF">
              <w:rPr>
                <w:cs/>
              </w:rPr>
              <w:t>กดยืนยันสถานีดังกล่าวเพื่อให้ทำการแจ้งเตือน</w:t>
            </w:r>
          </w:p>
        </w:tc>
        <w:tc>
          <w:tcPr>
            <w:tcW w:w="3015" w:type="dxa"/>
            <w:gridSpan w:val="2"/>
            <w:tcBorders>
              <w:top w:val="single" w:sz="6" w:space="0" w:color="000000" w:themeColor="text1"/>
              <w:left w:val="single" w:sz="4" w:space="0" w:color="auto"/>
              <w:bottom w:val="single" w:sz="6" w:space="0" w:color="000000" w:themeColor="text1"/>
              <w:right w:val="single" w:sz="6" w:space="0" w:color="000000" w:themeColor="text1"/>
            </w:tcBorders>
          </w:tcPr>
          <w:p w14:paraId="5ECBB946" w14:textId="77777777" w:rsidR="00484712" w:rsidRPr="007964AF" w:rsidRDefault="00484712" w:rsidP="00484712">
            <w:pPr>
              <w:spacing w:before="40" w:after="40" w:line="240" w:lineRule="auto"/>
              <w:contextualSpacing/>
              <w:rPr>
                <w:rFonts w:eastAsia="Times New Roman"/>
              </w:rPr>
            </w:pPr>
          </w:p>
          <w:p w14:paraId="488F918D" w14:textId="77777777" w:rsidR="00484712" w:rsidRPr="007964AF" w:rsidRDefault="00484712" w:rsidP="00484712">
            <w:pPr>
              <w:spacing w:before="40" w:after="40" w:line="240" w:lineRule="auto"/>
              <w:contextualSpacing/>
              <w:rPr>
                <w:rFonts w:eastAsia="Times New Roman"/>
              </w:rPr>
            </w:pPr>
          </w:p>
          <w:p w14:paraId="46CFAB95" w14:textId="77777777" w:rsidR="00484712" w:rsidRPr="007964AF" w:rsidRDefault="00484712" w:rsidP="00484712">
            <w:pPr>
              <w:spacing w:before="40" w:after="40" w:line="240" w:lineRule="auto"/>
              <w:contextualSpacing/>
              <w:rPr>
                <w:rFonts w:eastAsia="Times New Roman"/>
              </w:rPr>
            </w:pPr>
          </w:p>
          <w:p w14:paraId="27F65968" w14:textId="77777777" w:rsidR="00484712" w:rsidRPr="007964AF" w:rsidRDefault="00484712" w:rsidP="00ED6D63">
            <w:pPr>
              <w:pStyle w:val="ListParagraph"/>
              <w:numPr>
                <w:ilvl w:val="0"/>
                <w:numId w:val="10"/>
              </w:numPr>
            </w:pPr>
            <w:r w:rsidRPr="007964AF">
              <w:rPr>
                <w:cs/>
              </w:rPr>
              <w:t>ทำการแสดงรายละเอียดของสถานีที่ทำการเลือก</w:t>
            </w:r>
          </w:p>
        </w:tc>
      </w:tr>
      <w:tr w:rsidR="00484712" w:rsidRPr="007964AF" w14:paraId="00AC946D" w14:textId="77777777" w:rsidTr="00484712">
        <w:trPr>
          <w:jc w:val="center"/>
        </w:trPr>
        <w:tc>
          <w:tcPr>
            <w:tcW w:w="226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53BABD71" w14:textId="77777777" w:rsidR="00484712" w:rsidRPr="007964AF" w:rsidRDefault="00484712" w:rsidP="00484712">
            <w:pPr>
              <w:spacing w:before="40" w:after="40" w:line="240" w:lineRule="auto"/>
              <w:ind w:left="120"/>
              <w:rPr>
                <w:rFonts w:eastAsia="Times New Roman"/>
                <w:sz w:val="24"/>
                <w:szCs w:val="24"/>
              </w:rPr>
            </w:pPr>
            <w:r w:rsidRPr="007964AF">
              <w:rPr>
                <w:rFonts w:eastAsiaTheme="majorBidi"/>
                <w:color w:val="000000"/>
                <w:shd w:val="clear" w:color="auto" w:fill="FFFFFF"/>
              </w:rPr>
              <w:t xml:space="preserve">Alternative Flow </w:t>
            </w:r>
          </w:p>
        </w:tc>
        <w:tc>
          <w:tcPr>
            <w:tcW w:w="6030" w:type="dxa"/>
            <w:gridSpan w:val="3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3E027E1B" w14:textId="77777777" w:rsidR="00484712" w:rsidRPr="007964AF" w:rsidRDefault="00484712" w:rsidP="00484712">
            <w:pPr>
              <w:spacing w:before="40" w:after="40" w:line="240" w:lineRule="auto"/>
              <w:ind w:left="150"/>
              <w:rPr>
                <w:rFonts w:eastAsia="Times New Roman"/>
              </w:rPr>
            </w:pPr>
            <w:r w:rsidRPr="007964AF">
              <w:rPr>
                <w:rFonts w:eastAsiaTheme="majorBidi"/>
                <w:color w:val="000000"/>
                <w:shd w:val="clear" w:color="auto" w:fill="FFFFFF"/>
              </w:rPr>
              <w:t xml:space="preserve"> A1 </w:t>
            </w:r>
            <w:r w:rsidRPr="007964AF">
              <w:rPr>
                <w:rFonts w:eastAsiaTheme="majorBidi"/>
                <w:color w:val="000000"/>
                <w:shd w:val="clear" w:color="auto" w:fill="FFFFFF"/>
                <w:cs/>
              </w:rPr>
              <w:t>เลือกผิดสถานี</w:t>
            </w:r>
          </w:p>
        </w:tc>
      </w:tr>
    </w:tbl>
    <w:p w14:paraId="77C6B911" w14:textId="77777777" w:rsidR="00484712" w:rsidRPr="007964AF" w:rsidRDefault="00484712" w:rsidP="00484712"/>
    <w:p w14:paraId="1DB6A61C" w14:textId="77777777" w:rsidR="00484712" w:rsidRPr="007964AF" w:rsidRDefault="00484712" w:rsidP="00484712">
      <w:r w:rsidRPr="007964AF">
        <w:br w:type="page"/>
      </w:r>
    </w:p>
    <w:p w14:paraId="030F329A" w14:textId="6EA10886" w:rsidR="00484712" w:rsidRPr="007964AF" w:rsidRDefault="00484712" w:rsidP="001E0B65">
      <w:pPr>
        <w:pStyle w:val="Caption"/>
        <w:outlineLvl w:val="0"/>
        <w:rPr>
          <w:rFonts w:eastAsia="Times New Roman"/>
          <w:sz w:val="24"/>
          <w:szCs w:val="24"/>
        </w:rPr>
      </w:pPr>
      <w:bookmarkStart w:id="55" w:name="_Toc466903097"/>
      <w:r w:rsidRPr="00B37C29">
        <w:rPr>
          <w:b/>
          <w:bCs/>
          <w:cs/>
        </w:rPr>
        <w:lastRenderedPageBreak/>
        <w:t xml:space="preserve">ตารางที่ </w:t>
      </w:r>
      <w:r w:rsidR="00B3346A" w:rsidRPr="00B37C29">
        <w:rPr>
          <w:b/>
          <w:bCs/>
          <w:cs/>
        </w:rPr>
        <w:fldChar w:fldCharType="begin"/>
      </w:r>
      <w:r w:rsidR="00B3346A" w:rsidRPr="00B37C29">
        <w:rPr>
          <w:b/>
          <w:bCs/>
          <w:cs/>
        </w:rPr>
        <w:instrText xml:space="preserve"> </w:instrText>
      </w:r>
      <w:r w:rsidR="00B3346A" w:rsidRPr="00B37C29">
        <w:rPr>
          <w:b/>
          <w:bCs/>
        </w:rPr>
        <w:instrText xml:space="preserve">STYLEREF </w:instrText>
      </w:r>
      <w:r w:rsidR="00B3346A" w:rsidRPr="00B37C29">
        <w:rPr>
          <w:b/>
          <w:bCs/>
          <w:cs/>
        </w:rPr>
        <w:instrText xml:space="preserve">1 </w:instrText>
      </w:r>
      <w:r w:rsidR="00B3346A" w:rsidRPr="00B37C29">
        <w:rPr>
          <w:b/>
          <w:bCs/>
        </w:rPr>
        <w:instrText>\s</w:instrText>
      </w:r>
      <w:r w:rsidR="00B3346A" w:rsidRPr="00B37C29">
        <w:rPr>
          <w:b/>
          <w:bCs/>
          <w:cs/>
        </w:rPr>
        <w:instrText xml:space="preserve"> </w:instrText>
      </w:r>
      <w:r w:rsidR="00B3346A" w:rsidRPr="00B37C29">
        <w:rPr>
          <w:b/>
          <w:bCs/>
          <w:cs/>
        </w:rPr>
        <w:fldChar w:fldCharType="separate"/>
      </w:r>
      <w:r w:rsidR="00384590">
        <w:rPr>
          <w:b/>
          <w:bCs/>
          <w:cs/>
        </w:rPr>
        <w:t>3</w:t>
      </w:r>
      <w:r w:rsidR="00B3346A" w:rsidRPr="00B37C29">
        <w:rPr>
          <w:b/>
          <w:bCs/>
          <w:cs/>
        </w:rPr>
        <w:fldChar w:fldCharType="end"/>
      </w:r>
      <w:r w:rsidR="00B3346A" w:rsidRPr="00B37C29">
        <w:rPr>
          <w:b/>
          <w:bCs/>
          <w:cs/>
        </w:rPr>
        <w:t>.</w:t>
      </w:r>
      <w:r w:rsidR="00B3346A" w:rsidRPr="00B37C29">
        <w:rPr>
          <w:b/>
          <w:bCs/>
          <w:cs/>
        </w:rPr>
        <w:fldChar w:fldCharType="begin"/>
      </w:r>
      <w:r w:rsidR="00B3346A" w:rsidRPr="00B37C29">
        <w:rPr>
          <w:b/>
          <w:bCs/>
          <w:cs/>
        </w:rPr>
        <w:instrText xml:space="preserve"> </w:instrText>
      </w:r>
      <w:r w:rsidR="00B3346A" w:rsidRPr="00B37C29">
        <w:rPr>
          <w:b/>
          <w:bCs/>
        </w:rPr>
        <w:instrText xml:space="preserve">SEQ </w:instrText>
      </w:r>
      <w:r w:rsidR="00B3346A" w:rsidRPr="00B37C29">
        <w:rPr>
          <w:b/>
          <w:bCs/>
          <w:cs/>
        </w:rPr>
        <w:instrText xml:space="preserve">ตารางที่ </w:instrText>
      </w:r>
      <w:r w:rsidR="00B3346A" w:rsidRPr="00B37C29">
        <w:rPr>
          <w:b/>
          <w:bCs/>
        </w:rPr>
        <w:instrText xml:space="preserve">\* ARABIC \s </w:instrText>
      </w:r>
      <w:r w:rsidR="00B3346A" w:rsidRPr="00B37C29">
        <w:rPr>
          <w:b/>
          <w:bCs/>
          <w:cs/>
        </w:rPr>
        <w:instrText xml:space="preserve">1 </w:instrText>
      </w:r>
      <w:r w:rsidR="00B3346A" w:rsidRPr="00B37C29">
        <w:rPr>
          <w:b/>
          <w:bCs/>
          <w:cs/>
        </w:rPr>
        <w:fldChar w:fldCharType="separate"/>
      </w:r>
      <w:r w:rsidR="00384590">
        <w:rPr>
          <w:b/>
          <w:bCs/>
          <w:cs/>
        </w:rPr>
        <w:t>3</w:t>
      </w:r>
      <w:r w:rsidR="00B3346A" w:rsidRPr="00B37C29">
        <w:rPr>
          <w:b/>
          <w:bCs/>
          <w:cs/>
        </w:rPr>
        <w:fldChar w:fldCharType="end"/>
      </w:r>
      <w:r w:rsidRPr="007964AF">
        <w:rPr>
          <w:cs/>
        </w:rPr>
        <w:t xml:space="preserve"> คำอธิบายยูสเคส</w:t>
      </w:r>
      <w:r w:rsidRPr="007964AF">
        <w:rPr>
          <w:color w:val="000000"/>
          <w:shd w:val="clear" w:color="auto" w:fill="FFFFFF"/>
          <w:cs/>
        </w:rPr>
        <w:t>ดูรายละเอียดในการเดินทาง</w:t>
      </w:r>
      <w:bookmarkEnd w:id="55"/>
    </w:p>
    <w:tbl>
      <w:tblPr>
        <w:tblW w:w="0" w:type="auto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260"/>
        <w:gridCol w:w="3015"/>
        <w:gridCol w:w="1167"/>
        <w:gridCol w:w="1848"/>
      </w:tblGrid>
      <w:tr w:rsidR="00484712" w:rsidRPr="007964AF" w14:paraId="3BEBF45A" w14:textId="77777777" w:rsidTr="00484712">
        <w:trPr>
          <w:jc w:val="center"/>
        </w:trPr>
        <w:tc>
          <w:tcPr>
            <w:tcW w:w="226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7914FAC9" w14:textId="77777777" w:rsidR="00484712" w:rsidRPr="007964AF" w:rsidRDefault="00484712" w:rsidP="00484712">
            <w:pPr>
              <w:spacing w:before="40" w:after="40" w:line="240" w:lineRule="auto"/>
              <w:ind w:left="120"/>
              <w:rPr>
                <w:rFonts w:eastAsia="Times New Roman"/>
                <w:sz w:val="24"/>
                <w:szCs w:val="24"/>
              </w:rPr>
            </w:pPr>
            <w:r w:rsidRPr="007964AF">
              <w:rPr>
                <w:rFonts w:eastAsiaTheme="majorBidi"/>
                <w:color w:val="000000"/>
                <w:shd w:val="clear" w:color="auto" w:fill="FFFFFF"/>
              </w:rPr>
              <w:t xml:space="preserve">Use Case Name </w:t>
            </w:r>
          </w:p>
        </w:tc>
        <w:tc>
          <w:tcPr>
            <w:tcW w:w="4182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4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34E5DDBE" w14:textId="77777777" w:rsidR="00484712" w:rsidRPr="007964AF" w:rsidRDefault="00484712" w:rsidP="00484712">
            <w:pPr>
              <w:spacing w:before="40" w:after="40" w:line="240" w:lineRule="auto"/>
              <w:ind w:left="-80" w:firstLine="230"/>
              <w:rPr>
                <w:rFonts w:eastAsia="Times New Roman"/>
              </w:rPr>
            </w:pPr>
            <w:r w:rsidRPr="007964AF">
              <w:rPr>
                <w:rFonts w:eastAsiaTheme="majorBidi"/>
                <w:color w:val="000000"/>
                <w:shd w:val="clear" w:color="auto" w:fill="FFFFFF"/>
                <w:cs/>
              </w:rPr>
              <w:t>ดูรายละเอียดในการเดินทาง</w:t>
            </w:r>
          </w:p>
        </w:tc>
        <w:tc>
          <w:tcPr>
            <w:tcW w:w="1848" w:type="dxa"/>
            <w:tcBorders>
              <w:top w:val="single" w:sz="6" w:space="0" w:color="000000" w:themeColor="text1"/>
              <w:left w:val="single" w:sz="4" w:space="0" w:color="auto"/>
              <w:bottom w:val="single" w:sz="6" w:space="0" w:color="000000" w:themeColor="text1"/>
              <w:right w:val="single" w:sz="6" w:space="0" w:color="000000" w:themeColor="text1"/>
            </w:tcBorders>
          </w:tcPr>
          <w:p w14:paraId="7178A201" w14:textId="77777777" w:rsidR="00484712" w:rsidRPr="007964AF" w:rsidRDefault="00484712" w:rsidP="00484712">
            <w:pPr>
              <w:spacing w:before="40" w:after="40" w:line="240" w:lineRule="auto"/>
              <w:rPr>
                <w:rFonts w:eastAsia="Times New Roman"/>
              </w:rPr>
            </w:pPr>
            <w:r w:rsidRPr="007964AF">
              <w:rPr>
                <w:rFonts w:eastAsiaTheme="majorBidi"/>
              </w:rPr>
              <w:t>ID:3</w:t>
            </w:r>
          </w:p>
        </w:tc>
      </w:tr>
      <w:tr w:rsidR="00484712" w:rsidRPr="007964AF" w14:paraId="0C267562" w14:textId="77777777" w:rsidTr="00484712">
        <w:trPr>
          <w:jc w:val="center"/>
        </w:trPr>
        <w:tc>
          <w:tcPr>
            <w:tcW w:w="226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660A016D" w14:textId="77777777" w:rsidR="00484712" w:rsidRPr="007964AF" w:rsidRDefault="00484712" w:rsidP="00484712">
            <w:pPr>
              <w:spacing w:before="40" w:after="40" w:line="240" w:lineRule="auto"/>
              <w:ind w:left="120"/>
              <w:rPr>
                <w:rFonts w:eastAsia="Times New Roman"/>
                <w:sz w:val="24"/>
                <w:szCs w:val="24"/>
              </w:rPr>
            </w:pPr>
            <w:r w:rsidRPr="007964AF">
              <w:rPr>
                <w:rFonts w:eastAsiaTheme="majorBidi"/>
                <w:color w:val="000000"/>
                <w:shd w:val="clear" w:color="auto" w:fill="FFFFFF"/>
              </w:rPr>
              <w:t xml:space="preserve">Actor </w:t>
            </w:r>
          </w:p>
        </w:tc>
        <w:tc>
          <w:tcPr>
            <w:tcW w:w="6030" w:type="dxa"/>
            <w:gridSpan w:val="3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28E59F8C" w14:textId="77777777" w:rsidR="00484712" w:rsidRPr="007964AF" w:rsidRDefault="00484712" w:rsidP="00484712">
            <w:pPr>
              <w:spacing w:before="40" w:after="40" w:line="240" w:lineRule="auto"/>
              <w:ind w:left="-80" w:firstLine="230"/>
              <w:rPr>
                <w:rFonts w:eastAsia="Times New Roman"/>
              </w:rPr>
            </w:pPr>
            <w:r w:rsidRPr="007964AF">
              <w:rPr>
                <w:rFonts w:eastAsiaTheme="majorBidi"/>
                <w:color w:val="000000"/>
                <w:shd w:val="clear" w:color="auto" w:fill="FFFFFF"/>
                <w:cs/>
              </w:rPr>
              <w:t>ผู้บกพร่องทางการได้ยิน</w:t>
            </w:r>
            <w:r w:rsidRPr="007964AF">
              <w:rPr>
                <w:rFonts w:eastAsiaTheme="majorBidi"/>
                <w:color w:val="000000"/>
                <w:shd w:val="clear" w:color="auto" w:fill="FFFFFF"/>
              </w:rPr>
              <w:t xml:space="preserve"> </w:t>
            </w:r>
          </w:p>
        </w:tc>
      </w:tr>
      <w:tr w:rsidR="00484712" w:rsidRPr="007964AF" w14:paraId="3F738D3B" w14:textId="77777777" w:rsidTr="00484712">
        <w:trPr>
          <w:jc w:val="center"/>
        </w:trPr>
        <w:tc>
          <w:tcPr>
            <w:tcW w:w="226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3A71FAEE" w14:textId="77777777" w:rsidR="00484712" w:rsidRPr="007964AF" w:rsidRDefault="00484712" w:rsidP="00484712">
            <w:pPr>
              <w:spacing w:before="40" w:after="40" w:line="240" w:lineRule="auto"/>
              <w:rPr>
                <w:rFonts w:eastAsia="Times New Roman"/>
                <w:sz w:val="24"/>
                <w:szCs w:val="24"/>
              </w:rPr>
            </w:pPr>
            <w:r w:rsidRPr="007964AF">
              <w:rPr>
                <w:rFonts w:eastAsiaTheme="majorBidi"/>
                <w:sz w:val="24"/>
                <w:szCs w:val="24"/>
              </w:rPr>
              <w:t xml:space="preserve">  </w:t>
            </w:r>
            <w:r w:rsidRPr="007964AF">
              <w:rPr>
                <w:rFonts w:eastAsiaTheme="majorBidi"/>
                <w:color w:val="000000"/>
                <w:shd w:val="clear" w:color="auto" w:fill="FFFFFF"/>
              </w:rPr>
              <w:t xml:space="preserve">Description </w:t>
            </w:r>
          </w:p>
        </w:tc>
        <w:tc>
          <w:tcPr>
            <w:tcW w:w="6030" w:type="dxa"/>
            <w:gridSpan w:val="3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41B45D7E" w14:textId="77777777" w:rsidR="00484712" w:rsidRPr="007964AF" w:rsidRDefault="00484712" w:rsidP="00484712">
            <w:pPr>
              <w:spacing w:before="40" w:after="40" w:line="240" w:lineRule="auto"/>
              <w:ind w:left="150"/>
              <w:rPr>
                <w:rFonts w:eastAsia="Times New Roman"/>
                <w:color w:val="000000"/>
                <w:shd w:val="clear" w:color="auto" w:fill="FFFFFF"/>
                <w:cs/>
              </w:rPr>
            </w:pPr>
            <w:r w:rsidRPr="007964AF">
              <w:rPr>
                <w:rFonts w:eastAsiaTheme="majorBidi"/>
                <w:color w:val="000000"/>
                <w:shd w:val="clear" w:color="auto" w:fill="FFFFFF"/>
                <w:cs/>
              </w:rPr>
              <w:t>ดูรายละเอียดในการเดินทางหลังจากเลือกสถานีปลายทางที่จะลงแล้ว จะสามารถดูรายละเอียดต่าง ๆ ได้เช่น เวลาที่ใช้ในการเดินทาง รายละเอียดสถานีถัดไป เหลืออีกกี่สถานีจะถึงปลายทาง เป็นต้น</w:t>
            </w:r>
          </w:p>
        </w:tc>
      </w:tr>
      <w:tr w:rsidR="00484712" w:rsidRPr="007964AF" w14:paraId="77B881FB" w14:textId="77777777" w:rsidTr="00484712">
        <w:trPr>
          <w:jc w:val="center"/>
        </w:trPr>
        <w:tc>
          <w:tcPr>
            <w:tcW w:w="226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4EFDDDD5" w14:textId="77777777" w:rsidR="00484712" w:rsidRPr="007964AF" w:rsidRDefault="00484712" w:rsidP="00484712">
            <w:pPr>
              <w:spacing w:before="40" w:after="40" w:line="240" w:lineRule="auto"/>
              <w:ind w:left="120"/>
              <w:rPr>
                <w:rFonts w:eastAsia="Times New Roman"/>
                <w:sz w:val="24"/>
                <w:szCs w:val="24"/>
              </w:rPr>
            </w:pPr>
            <w:r w:rsidRPr="007964AF">
              <w:rPr>
                <w:rFonts w:eastAsiaTheme="majorBidi"/>
                <w:color w:val="000000"/>
                <w:shd w:val="clear" w:color="auto" w:fill="FFFFFF"/>
              </w:rPr>
              <w:t xml:space="preserve">Pre-conditions </w:t>
            </w:r>
          </w:p>
        </w:tc>
        <w:tc>
          <w:tcPr>
            <w:tcW w:w="6030" w:type="dxa"/>
            <w:gridSpan w:val="3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7C342691" w14:textId="77777777" w:rsidR="00484712" w:rsidRPr="007964AF" w:rsidRDefault="00484712" w:rsidP="00484712">
            <w:r w:rsidRPr="007964AF">
              <w:rPr>
                <w:rFonts w:eastAsiaTheme="majorBidi"/>
              </w:rPr>
              <w:t xml:space="preserve">  </w:t>
            </w:r>
            <w:r w:rsidRPr="007964AF">
              <w:rPr>
                <w:rFonts w:eastAsiaTheme="majorBidi"/>
                <w:cs/>
              </w:rPr>
              <w:t>เลือกสถานีปลายทางที่จะลง</w:t>
            </w:r>
          </w:p>
        </w:tc>
      </w:tr>
      <w:tr w:rsidR="00484712" w:rsidRPr="007964AF" w14:paraId="7407272C" w14:textId="77777777" w:rsidTr="00484712">
        <w:trPr>
          <w:jc w:val="center"/>
        </w:trPr>
        <w:tc>
          <w:tcPr>
            <w:tcW w:w="226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7C5F7D61" w14:textId="77777777" w:rsidR="00484712" w:rsidRPr="007964AF" w:rsidRDefault="00484712" w:rsidP="00484712">
            <w:pPr>
              <w:spacing w:before="40" w:after="40" w:line="240" w:lineRule="auto"/>
              <w:ind w:left="120"/>
              <w:rPr>
                <w:rFonts w:eastAsia="Times New Roman"/>
                <w:sz w:val="24"/>
                <w:szCs w:val="24"/>
              </w:rPr>
            </w:pPr>
            <w:r w:rsidRPr="007964AF">
              <w:rPr>
                <w:rFonts w:eastAsiaTheme="majorBidi"/>
                <w:color w:val="000000"/>
                <w:shd w:val="clear" w:color="auto" w:fill="FFFFFF"/>
              </w:rPr>
              <w:t xml:space="preserve">Post conditions </w:t>
            </w:r>
          </w:p>
        </w:tc>
        <w:tc>
          <w:tcPr>
            <w:tcW w:w="6030" w:type="dxa"/>
            <w:gridSpan w:val="3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659F489" w14:textId="77777777" w:rsidR="00484712" w:rsidRPr="007964AF" w:rsidRDefault="00484712" w:rsidP="00484712">
            <w:pPr>
              <w:spacing w:before="40" w:after="40" w:line="240" w:lineRule="auto"/>
              <w:ind w:left="150"/>
              <w:rPr>
                <w:rFonts w:eastAsia="Times New Roman"/>
              </w:rPr>
            </w:pPr>
            <w:r w:rsidRPr="007964AF">
              <w:rPr>
                <w:rFonts w:eastAsiaTheme="majorBidi"/>
              </w:rPr>
              <w:t>-</w:t>
            </w:r>
          </w:p>
        </w:tc>
      </w:tr>
      <w:tr w:rsidR="00484712" w:rsidRPr="007964AF" w14:paraId="59DD4676" w14:textId="77777777" w:rsidTr="00484712">
        <w:trPr>
          <w:jc w:val="center"/>
        </w:trPr>
        <w:tc>
          <w:tcPr>
            <w:tcW w:w="226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5176C97B" w14:textId="77777777" w:rsidR="00484712" w:rsidRPr="007964AF" w:rsidRDefault="00484712" w:rsidP="00484712">
            <w:pPr>
              <w:spacing w:before="40" w:after="40" w:line="240" w:lineRule="auto"/>
              <w:ind w:left="120"/>
              <w:rPr>
                <w:rFonts w:eastAsia="Times New Roman"/>
                <w:sz w:val="24"/>
                <w:szCs w:val="24"/>
              </w:rPr>
            </w:pPr>
            <w:r w:rsidRPr="007964AF">
              <w:rPr>
                <w:rFonts w:eastAsiaTheme="majorBidi"/>
                <w:color w:val="000000"/>
                <w:shd w:val="clear" w:color="auto" w:fill="FFFFFF"/>
              </w:rPr>
              <w:t xml:space="preserve">Flow of Events </w:t>
            </w:r>
          </w:p>
        </w:tc>
        <w:tc>
          <w:tcPr>
            <w:tcW w:w="301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4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51C4F52" w14:textId="77777777" w:rsidR="00484712" w:rsidRPr="007964AF" w:rsidRDefault="00484712" w:rsidP="00484712">
            <w:pPr>
              <w:spacing w:before="40" w:after="40" w:line="240" w:lineRule="auto"/>
              <w:contextualSpacing/>
              <w:rPr>
                <w:rFonts w:eastAsia="Times New Roman"/>
              </w:rPr>
            </w:pPr>
            <w:r w:rsidRPr="007964AF">
              <w:rPr>
                <w:rFonts w:eastAsiaTheme="majorBidi"/>
                <w:cs/>
              </w:rPr>
              <w:t xml:space="preserve">  </w:t>
            </w:r>
            <w:r w:rsidRPr="007964AF">
              <w:rPr>
                <w:rFonts w:eastAsiaTheme="majorBidi"/>
              </w:rPr>
              <w:t>Actor</w:t>
            </w:r>
          </w:p>
        </w:tc>
        <w:tc>
          <w:tcPr>
            <w:tcW w:w="3015" w:type="dxa"/>
            <w:gridSpan w:val="2"/>
            <w:tcBorders>
              <w:top w:val="single" w:sz="6" w:space="0" w:color="000000" w:themeColor="text1"/>
              <w:left w:val="single" w:sz="4" w:space="0" w:color="auto"/>
              <w:bottom w:val="single" w:sz="6" w:space="0" w:color="000000" w:themeColor="text1"/>
              <w:right w:val="single" w:sz="6" w:space="0" w:color="000000" w:themeColor="text1"/>
            </w:tcBorders>
          </w:tcPr>
          <w:p w14:paraId="3A1BDC40" w14:textId="77777777" w:rsidR="00484712" w:rsidRPr="007964AF" w:rsidRDefault="00484712" w:rsidP="00484712">
            <w:pPr>
              <w:spacing w:before="40" w:after="40" w:line="240" w:lineRule="auto"/>
              <w:contextualSpacing/>
              <w:rPr>
                <w:rFonts w:eastAsia="Times New Roman"/>
              </w:rPr>
            </w:pPr>
            <w:r w:rsidRPr="007964AF">
              <w:rPr>
                <w:rFonts w:eastAsiaTheme="majorBidi"/>
              </w:rPr>
              <w:t>System</w:t>
            </w:r>
          </w:p>
        </w:tc>
      </w:tr>
      <w:tr w:rsidR="00484712" w:rsidRPr="007964AF" w14:paraId="53A719A0" w14:textId="77777777" w:rsidTr="00484712">
        <w:trPr>
          <w:jc w:val="center"/>
        </w:trPr>
        <w:tc>
          <w:tcPr>
            <w:tcW w:w="226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18E4F416" w14:textId="77777777" w:rsidR="00484712" w:rsidRPr="007964AF" w:rsidRDefault="00484712" w:rsidP="00484712">
            <w:pPr>
              <w:spacing w:before="40" w:after="40" w:line="240" w:lineRule="auto"/>
              <w:ind w:left="120"/>
              <w:rPr>
                <w:rFonts w:eastAsia="Times New Roman"/>
                <w:color w:val="000000"/>
                <w:shd w:val="clear" w:color="auto" w:fill="FFFFFF"/>
              </w:rPr>
            </w:pPr>
          </w:p>
        </w:tc>
        <w:tc>
          <w:tcPr>
            <w:tcW w:w="301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4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274B3F4" w14:textId="77777777" w:rsidR="00484712" w:rsidRPr="007964AF" w:rsidRDefault="00484712" w:rsidP="00484712">
            <w:pPr>
              <w:spacing w:before="40" w:after="40" w:line="240" w:lineRule="auto"/>
              <w:contextualSpacing/>
              <w:rPr>
                <w:rFonts w:eastAsia="Times New Roman"/>
                <w:cs/>
              </w:rPr>
            </w:pPr>
          </w:p>
        </w:tc>
        <w:tc>
          <w:tcPr>
            <w:tcW w:w="3015" w:type="dxa"/>
            <w:gridSpan w:val="2"/>
            <w:tcBorders>
              <w:top w:val="single" w:sz="6" w:space="0" w:color="000000" w:themeColor="text1"/>
              <w:left w:val="single" w:sz="4" w:space="0" w:color="auto"/>
              <w:bottom w:val="single" w:sz="6" w:space="0" w:color="000000" w:themeColor="text1"/>
              <w:right w:val="single" w:sz="6" w:space="0" w:color="000000" w:themeColor="text1"/>
            </w:tcBorders>
          </w:tcPr>
          <w:p w14:paraId="722867D0" w14:textId="77777777" w:rsidR="00484712" w:rsidRPr="007964AF" w:rsidRDefault="00484712" w:rsidP="00ED6D63">
            <w:pPr>
              <w:pStyle w:val="ListParagraph"/>
              <w:numPr>
                <w:ilvl w:val="0"/>
                <w:numId w:val="13"/>
              </w:numPr>
            </w:pPr>
            <w:r w:rsidRPr="007964AF">
              <w:rPr>
                <w:cs/>
              </w:rPr>
              <w:t>ตรวจสอบตำแหน่งปัจจุบันของผู้ใช้งาน</w:t>
            </w:r>
          </w:p>
          <w:p w14:paraId="13237E0B" w14:textId="77777777" w:rsidR="00484712" w:rsidRPr="007964AF" w:rsidRDefault="00484712" w:rsidP="00ED6D63">
            <w:pPr>
              <w:pStyle w:val="ListParagraph"/>
              <w:numPr>
                <w:ilvl w:val="0"/>
                <w:numId w:val="13"/>
              </w:numPr>
              <w:rPr>
                <w:cs/>
              </w:rPr>
            </w:pPr>
            <w:r w:rsidRPr="007964AF">
              <w:rPr>
                <w:cs/>
              </w:rPr>
              <w:t>ทำการแสดงรายละเอียดการเดินทางจากตำแหน่งผู้ใช้งาน</w:t>
            </w:r>
          </w:p>
        </w:tc>
      </w:tr>
      <w:tr w:rsidR="00484712" w:rsidRPr="007964AF" w14:paraId="2481F126" w14:textId="77777777" w:rsidTr="00484712">
        <w:trPr>
          <w:jc w:val="center"/>
        </w:trPr>
        <w:tc>
          <w:tcPr>
            <w:tcW w:w="226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4C8F00B7" w14:textId="77777777" w:rsidR="00484712" w:rsidRPr="007964AF" w:rsidRDefault="00484712" w:rsidP="00484712">
            <w:pPr>
              <w:spacing w:before="40" w:after="40" w:line="240" w:lineRule="auto"/>
              <w:ind w:left="120"/>
              <w:rPr>
                <w:rFonts w:eastAsia="Times New Roman"/>
                <w:sz w:val="24"/>
                <w:szCs w:val="24"/>
              </w:rPr>
            </w:pPr>
            <w:r w:rsidRPr="007964AF">
              <w:rPr>
                <w:rFonts w:eastAsiaTheme="majorBidi"/>
                <w:color w:val="000000"/>
                <w:shd w:val="clear" w:color="auto" w:fill="FFFFFF"/>
              </w:rPr>
              <w:t xml:space="preserve">Alternative Flow </w:t>
            </w:r>
          </w:p>
        </w:tc>
        <w:tc>
          <w:tcPr>
            <w:tcW w:w="6030" w:type="dxa"/>
            <w:gridSpan w:val="3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251B5468" w14:textId="77777777" w:rsidR="00484712" w:rsidRPr="007964AF" w:rsidRDefault="00484712" w:rsidP="00484712">
            <w:pPr>
              <w:spacing w:before="40" w:after="40" w:line="240" w:lineRule="auto"/>
              <w:ind w:left="150"/>
              <w:rPr>
                <w:rFonts w:eastAsia="Times New Roman"/>
              </w:rPr>
            </w:pPr>
            <w:r w:rsidRPr="007964AF">
              <w:rPr>
                <w:rFonts w:eastAsiaTheme="majorBidi"/>
                <w:color w:val="000000"/>
                <w:shd w:val="clear" w:color="auto" w:fill="FFFFFF"/>
              </w:rPr>
              <w:t xml:space="preserve"> -</w:t>
            </w:r>
          </w:p>
        </w:tc>
      </w:tr>
    </w:tbl>
    <w:p w14:paraId="280D10B4" w14:textId="77777777" w:rsidR="00484712" w:rsidRPr="007964AF" w:rsidRDefault="00484712" w:rsidP="00484712"/>
    <w:p w14:paraId="18469153" w14:textId="77777777" w:rsidR="00484712" w:rsidRPr="007964AF" w:rsidRDefault="00484712" w:rsidP="00484712">
      <w:r w:rsidRPr="007964AF">
        <w:br w:type="page"/>
      </w:r>
    </w:p>
    <w:p w14:paraId="6641DF03" w14:textId="0F49D74B" w:rsidR="00484712" w:rsidRPr="007964AF" w:rsidRDefault="00484712" w:rsidP="001E0B65">
      <w:pPr>
        <w:pStyle w:val="Caption"/>
        <w:outlineLvl w:val="0"/>
      </w:pPr>
      <w:bookmarkStart w:id="56" w:name="_Toc466903098"/>
      <w:r w:rsidRPr="00B37C29">
        <w:rPr>
          <w:b/>
          <w:bCs/>
          <w:cs/>
        </w:rPr>
        <w:lastRenderedPageBreak/>
        <w:t xml:space="preserve">ตารางที่ </w:t>
      </w:r>
      <w:r w:rsidR="00B3346A" w:rsidRPr="00B37C29">
        <w:rPr>
          <w:b/>
          <w:bCs/>
          <w:cs/>
        </w:rPr>
        <w:fldChar w:fldCharType="begin"/>
      </w:r>
      <w:r w:rsidR="00B3346A" w:rsidRPr="00B37C29">
        <w:rPr>
          <w:b/>
          <w:bCs/>
          <w:cs/>
        </w:rPr>
        <w:instrText xml:space="preserve"> </w:instrText>
      </w:r>
      <w:r w:rsidR="00B3346A" w:rsidRPr="00B37C29">
        <w:rPr>
          <w:b/>
          <w:bCs/>
        </w:rPr>
        <w:instrText xml:space="preserve">STYLEREF </w:instrText>
      </w:r>
      <w:r w:rsidR="00B3346A" w:rsidRPr="00B37C29">
        <w:rPr>
          <w:b/>
          <w:bCs/>
          <w:cs/>
        </w:rPr>
        <w:instrText xml:space="preserve">1 </w:instrText>
      </w:r>
      <w:r w:rsidR="00B3346A" w:rsidRPr="00B37C29">
        <w:rPr>
          <w:b/>
          <w:bCs/>
        </w:rPr>
        <w:instrText>\s</w:instrText>
      </w:r>
      <w:r w:rsidR="00B3346A" w:rsidRPr="00B37C29">
        <w:rPr>
          <w:b/>
          <w:bCs/>
          <w:cs/>
        </w:rPr>
        <w:instrText xml:space="preserve"> </w:instrText>
      </w:r>
      <w:r w:rsidR="00B3346A" w:rsidRPr="00B37C29">
        <w:rPr>
          <w:b/>
          <w:bCs/>
          <w:cs/>
        </w:rPr>
        <w:fldChar w:fldCharType="separate"/>
      </w:r>
      <w:r w:rsidR="00384590">
        <w:rPr>
          <w:b/>
          <w:bCs/>
          <w:cs/>
        </w:rPr>
        <w:t>3</w:t>
      </w:r>
      <w:r w:rsidR="00B3346A" w:rsidRPr="00B37C29">
        <w:rPr>
          <w:b/>
          <w:bCs/>
          <w:cs/>
        </w:rPr>
        <w:fldChar w:fldCharType="end"/>
      </w:r>
      <w:r w:rsidR="00B3346A" w:rsidRPr="00B37C29">
        <w:rPr>
          <w:b/>
          <w:bCs/>
          <w:cs/>
        </w:rPr>
        <w:t>.</w:t>
      </w:r>
      <w:r w:rsidR="00B3346A" w:rsidRPr="00B37C29">
        <w:rPr>
          <w:b/>
          <w:bCs/>
          <w:cs/>
        </w:rPr>
        <w:fldChar w:fldCharType="begin"/>
      </w:r>
      <w:r w:rsidR="00B3346A" w:rsidRPr="00B37C29">
        <w:rPr>
          <w:b/>
          <w:bCs/>
          <w:cs/>
        </w:rPr>
        <w:instrText xml:space="preserve"> </w:instrText>
      </w:r>
      <w:r w:rsidR="00B3346A" w:rsidRPr="00B37C29">
        <w:rPr>
          <w:b/>
          <w:bCs/>
        </w:rPr>
        <w:instrText xml:space="preserve">SEQ </w:instrText>
      </w:r>
      <w:r w:rsidR="00B3346A" w:rsidRPr="00B37C29">
        <w:rPr>
          <w:b/>
          <w:bCs/>
          <w:cs/>
        </w:rPr>
        <w:instrText xml:space="preserve">ตารางที่ </w:instrText>
      </w:r>
      <w:r w:rsidR="00B3346A" w:rsidRPr="00B37C29">
        <w:rPr>
          <w:b/>
          <w:bCs/>
        </w:rPr>
        <w:instrText xml:space="preserve">\* ARABIC \s </w:instrText>
      </w:r>
      <w:r w:rsidR="00B3346A" w:rsidRPr="00B37C29">
        <w:rPr>
          <w:b/>
          <w:bCs/>
          <w:cs/>
        </w:rPr>
        <w:instrText xml:space="preserve">1 </w:instrText>
      </w:r>
      <w:r w:rsidR="00B3346A" w:rsidRPr="00B37C29">
        <w:rPr>
          <w:b/>
          <w:bCs/>
          <w:cs/>
        </w:rPr>
        <w:fldChar w:fldCharType="separate"/>
      </w:r>
      <w:r w:rsidR="00384590">
        <w:rPr>
          <w:b/>
          <w:bCs/>
          <w:cs/>
        </w:rPr>
        <w:t>4</w:t>
      </w:r>
      <w:r w:rsidR="00B3346A" w:rsidRPr="00B37C29">
        <w:rPr>
          <w:b/>
          <w:bCs/>
          <w:cs/>
        </w:rPr>
        <w:fldChar w:fldCharType="end"/>
      </w:r>
      <w:r w:rsidRPr="007964AF">
        <w:rPr>
          <w:cs/>
        </w:rPr>
        <w:t xml:space="preserve"> คำอธิบายยูสเคสยกเลิกการแจ้งเตือน</w:t>
      </w:r>
      <w:bookmarkEnd w:id="56"/>
    </w:p>
    <w:tbl>
      <w:tblPr>
        <w:tblW w:w="0" w:type="auto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260"/>
        <w:gridCol w:w="2855"/>
        <w:gridCol w:w="1352"/>
        <w:gridCol w:w="1823"/>
      </w:tblGrid>
      <w:tr w:rsidR="00484712" w:rsidRPr="007964AF" w14:paraId="0C41EFFD" w14:textId="77777777" w:rsidTr="00484712">
        <w:trPr>
          <w:jc w:val="center"/>
        </w:trPr>
        <w:tc>
          <w:tcPr>
            <w:tcW w:w="226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08156955" w14:textId="77777777" w:rsidR="00484712" w:rsidRPr="007964AF" w:rsidRDefault="00484712" w:rsidP="00484712">
            <w:pPr>
              <w:spacing w:before="40" w:after="40" w:line="240" w:lineRule="auto"/>
              <w:ind w:left="120"/>
              <w:rPr>
                <w:rFonts w:eastAsia="Times New Roman"/>
              </w:rPr>
            </w:pPr>
            <w:r w:rsidRPr="007964AF">
              <w:rPr>
                <w:rFonts w:eastAsiaTheme="majorBidi"/>
                <w:color w:val="000000"/>
                <w:shd w:val="clear" w:color="auto" w:fill="FFFFFF"/>
              </w:rPr>
              <w:t xml:space="preserve">Use Case Name </w:t>
            </w:r>
          </w:p>
        </w:tc>
        <w:tc>
          <w:tcPr>
            <w:tcW w:w="4207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4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3876A34B" w14:textId="77777777" w:rsidR="00484712" w:rsidRPr="007964AF" w:rsidRDefault="00484712" w:rsidP="00484712">
            <w:pPr>
              <w:spacing w:before="40" w:after="40" w:line="240" w:lineRule="auto"/>
              <w:ind w:left="-80" w:firstLine="230"/>
              <w:rPr>
                <w:rFonts w:eastAsia="Times New Roman"/>
              </w:rPr>
            </w:pPr>
            <w:r w:rsidRPr="007964AF">
              <w:rPr>
                <w:rFonts w:eastAsiaTheme="majorBidi"/>
                <w:color w:val="000000"/>
                <w:shd w:val="clear" w:color="auto" w:fill="FFFFFF"/>
                <w:cs/>
              </w:rPr>
              <w:t>ยกเลิกการแจ้งเตือน</w:t>
            </w:r>
          </w:p>
        </w:tc>
        <w:tc>
          <w:tcPr>
            <w:tcW w:w="1823" w:type="dxa"/>
            <w:tcBorders>
              <w:top w:val="single" w:sz="6" w:space="0" w:color="000000" w:themeColor="text1"/>
              <w:left w:val="single" w:sz="4" w:space="0" w:color="auto"/>
              <w:bottom w:val="single" w:sz="6" w:space="0" w:color="000000" w:themeColor="text1"/>
              <w:right w:val="single" w:sz="6" w:space="0" w:color="000000" w:themeColor="text1"/>
            </w:tcBorders>
          </w:tcPr>
          <w:p w14:paraId="3A633DAD" w14:textId="77777777" w:rsidR="00484712" w:rsidRPr="007964AF" w:rsidRDefault="00484712" w:rsidP="00484712">
            <w:pPr>
              <w:spacing w:before="40" w:after="40" w:line="240" w:lineRule="auto"/>
              <w:rPr>
                <w:rFonts w:eastAsia="Times New Roman"/>
              </w:rPr>
            </w:pPr>
            <w:r w:rsidRPr="007964AF">
              <w:rPr>
                <w:rFonts w:eastAsiaTheme="majorBidi"/>
              </w:rPr>
              <w:t>ID:4</w:t>
            </w:r>
          </w:p>
        </w:tc>
      </w:tr>
      <w:tr w:rsidR="00484712" w:rsidRPr="007964AF" w14:paraId="71F9AAD9" w14:textId="77777777" w:rsidTr="00484712">
        <w:trPr>
          <w:jc w:val="center"/>
        </w:trPr>
        <w:tc>
          <w:tcPr>
            <w:tcW w:w="226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58A08417" w14:textId="77777777" w:rsidR="00484712" w:rsidRPr="007964AF" w:rsidRDefault="00484712" w:rsidP="00484712">
            <w:pPr>
              <w:spacing w:before="40" w:after="40" w:line="240" w:lineRule="auto"/>
              <w:ind w:left="120"/>
              <w:rPr>
                <w:rFonts w:eastAsia="Times New Roman"/>
              </w:rPr>
            </w:pPr>
            <w:r w:rsidRPr="007964AF">
              <w:rPr>
                <w:rFonts w:eastAsiaTheme="majorBidi"/>
                <w:color w:val="000000"/>
                <w:shd w:val="clear" w:color="auto" w:fill="FFFFFF"/>
              </w:rPr>
              <w:t xml:space="preserve">Actor </w:t>
            </w:r>
          </w:p>
        </w:tc>
        <w:tc>
          <w:tcPr>
            <w:tcW w:w="6030" w:type="dxa"/>
            <w:gridSpan w:val="3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20F855A0" w14:textId="77777777" w:rsidR="00484712" w:rsidRPr="007964AF" w:rsidRDefault="00484712" w:rsidP="00484712">
            <w:pPr>
              <w:spacing w:before="40" w:after="40" w:line="240" w:lineRule="auto"/>
              <w:ind w:left="-80" w:firstLine="230"/>
              <w:rPr>
                <w:rFonts w:eastAsia="Times New Roman"/>
              </w:rPr>
            </w:pPr>
            <w:r w:rsidRPr="007964AF">
              <w:rPr>
                <w:rFonts w:eastAsiaTheme="majorBidi"/>
                <w:color w:val="000000"/>
                <w:shd w:val="clear" w:color="auto" w:fill="FFFFFF"/>
                <w:cs/>
              </w:rPr>
              <w:t>ผู้บกพร่องทางการได้ยิน</w:t>
            </w:r>
            <w:r w:rsidRPr="007964AF">
              <w:rPr>
                <w:rFonts w:eastAsiaTheme="majorBidi"/>
                <w:color w:val="000000"/>
                <w:shd w:val="clear" w:color="auto" w:fill="FFFFFF"/>
              </w:rPr>
              <w:t xml:space="preserve"> </w:t>
            </w:r>
          </w:p>
        </w:tc>
      </w:tr>
      <w:tr w:rsidR="00484712" w:rsidRPr="007964AF" w14:paraId="23C850EC" w14:textId="77777777" w:rsidTr="00484712">
        <w:trPr>
          <w:jc w:val="center"/>
        </w:trPr>
        <w:tc>
          <w:tcPr>
            <w:tcW w:w="226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121C2ADD" w14:textId="77777777" w:rsidR="00484712" w:rsidRPr="007964AF" w:rsidRDefault="00484712" w:rsidP="00484712">
            <w:pPr>
              <w:spacing w:before="40" w:after="40" w:line="240" w:lineRule="auto"/>
              <w:rPr>
                <w:rFonts w:eastAsia="Times New Roman"/>
              </w:rPr>
            </w:pPr>
            <w:r w:rsidRPr="007964AF">
              <w:rPr>
                <w:rFonts w:eastAsiaTheme="majorBidi"/>
              </w:rPr>
              <w:t xml:space="preserve">  </w:t>
            </w:r>
            <w:r w:rsidRPr="007964AF">
              <w:rPr>
                <w:rFonts w:eastAsiaTheme="majorBidi"/>
                <w:color w:val="000000"/>
                <w:shd w:val="clear" w:color="auto" w:fill="FFFFFF"/>
              </w:rPr>
              <w:t xml:space="preserve">Description </w:t>
            </w:r>
          </w:p>
        </w:tc>
        <w:tc>
          <w:tcPr>
            <w:tcW w:w="6030" w:type="dxa"/>
            <w:gridSpan w:val="3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5DA526A4" w14:textId="77777777" w:rsidR="00484712" w:rsidRPr="007964AF" w:rsidRDefault="00484712" w:rsidP="00484712">
            <w:pPr>
              <w:spacing w:before="40" w:after="40" w:line="240" w:lineRule="auto"/>
              <w:ind w:left="150"/>
              <w:rPr>
                <w:rFonts w:eastAsia="Times New Roman"/>
              </w:rPr>
            </w:pPr>
            <w:r w:rsidRPr="007964AF">
              <w:rPr>
                <w:rFonts w:eastAsiaTheme="majorBidi"/>
                <w:color w:val="000000"/>
                <w:shd w:val="clear" w:color="auto" w:fill="FFFFFF"/>
                <w:cs/>
              </w:rPr>
              <w:t>ทำการยกเลิกการแจ้งเตือนของสถานีปลายทางที่เลือกไว้</w:t>
            </w:r>
          </w:p>
        </w:tc>
      </w:tr>
      <w:tr w:rsidR="00484712" w:rsidRPr="007964AF" w14:paraId="2740E6E3" w14:textId="77777777" w:rsidTr="00484712">
        <w:trPr>
          <w:jc w:val="center"/>
        </w:trPr>
        <w:tc>
          <w:tcPr>
            <w:tcW w:w="226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56D5446D" w14:textId="77777777" w:rsidR="00484712" w:rsidRPr="007964AF" w:rsidRDefault="00484712" w:rsidP="00484712">
            <w:pPr>
              <w:spacing w:before="40" w:after="40" w:line="240" w:lineRule="auto"/>
              <w:ind w:left="120"/>
              <w:rPr>
                <w:rFonts w:eastAsia="Times New Roman"/>
              </w:rPr>
            </w:pPr>
            <w:r w:rsidRPr="007964AF">
              <w:rPr>
                <w:rFonts w:eastAsiaTheme="majorBidi"/>
                <w:color w:val="000000"/>
                <w:shd w:val="clear" w:color="auto" w:fill="FFFFFF"/>
              </w:rPr>
              <w:t xml:space="preserve">Pre-conditions </w:t>
            </w:r>
          </w:p>
        </w:tc>
        <w:tc>
          <w:tcPr>
            <w:tcW w:w="6030" w:type="dxa"/>
            <w:gridSpan w:val="3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EAEE981" w14:textId="77777777" w:rsidR="00484712" w:rsidRPr="007964AF" w:rsidRDefault="00484712" w:rsidP="00484712">
            <w:pPr>
              <w:spacing w:before="40" w:after="40" w:line="240" w:lineRule="auto"/>
              <w:contextualSpacing/>
              <w:rPr>
                <w:rFonts w:eastAsia="Times New Roman"/>
              </w:rPr>
            </w:pPr>
            <w:r w:rsidRPr="007964AF">
              <w:rPr>
                <w:rFonts w:eastAsiaTheme="majorBidi"/>
              </w:rPr>
              <w:t xml:space="preserve">  </w:t>
            </w:r>
            <w:r w:rsidRPr="007964AF">
              <w:rPr>
                <w:rFonts w:eastAsiaTheme="majorBidi"/>
                <w:cs/>
              </w:rPr>
              <w:t>เลือกสถานีปลายทางที่จะลง</w:t>
            </w:r>
          </w:p>
        </w:tc>
      </w:tr>
      <w:tr w:rsidR="00484712" w:rsidRPr="007964AF" w14:paraId="79823219" w14:textId="77777777" w:rsidTr="00484712">
        <w:trPr>
          <w:jc w:val="center"/>
        </w:trPr>
        <w:tc>
          <w:tcPr>
            <w:tcW w:w="226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7FE650F4" w14:textId="77777777" w:rsidR="00484712" w:rsidRPr="007964AF" w:rsidRDefault="00484712" w:rsidP="00484712">
            <w:pPr>
              <w:spacing w:before="40" w:after="40" w:line="240" w:lineRule="auto"/>
              <w:ind w:left="120"/>
              <w:rPr>
                <w:rFonts w:eastAsia="Times New Roman"/>
              </w:rPr>
            </w:pPr>
            <w:r w:rsidRPr="007964AF">
              <w:rPr>
                <w:rFonts w:eastAsiaTheme="majorBidi"/>
                <w:color w:val="000000"/>
                <w:shd w:val="clear" w:color="auto" w:fill="FFFFFF"/>
              </w:rPr>
              <w:t xml:space="preserve">Post conditions </w:t>
            </w:r>
          </w:p>
        </w:tc>
        <w:tc>
          <w:tcPr>
            <w:tcW w:w="6030" w:type="dxa"/>
            <w:gridSpan w:val="3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1BC8D36" w14:textId="77777777" w:rsidR="00484712" w:rsidRPr="007964AF" w:rsidRDefault="00484712" w:rsidP="00484712">
            <w:pPr>
              <w:spacing w:before="40" w:after="40" w:line="240" w:lineRule="auto"/>
              <w:ind w:left="150"/>
              <w:rPr>
                <w:rFonts w:eastAsia="Times New Roman"/>
              </w:rPr>
            </w:pPr>
            <w:r w:rsidRPr="007964AF">
              <w:rPr>
                <w:rFonts w:eastAsiaTheme="majorBidi"/>
              </w:rPr>
              <w:t>-</w:t>
            </w:r>
          </w:p>
        </w:tc>
      </w:tr>
      <w:tr w:rsidR="00484712" w:rsidRPr="007964AF" w14:paraId="57E3DADB" w14:textId="77777777" w:rsidTr="00484712">
        <w:trPr>
          <w:jc w:val="center"/>
        </w:trPr>
        <w:tc>
          <w:tcPr>
            <w:tcW w:w="226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12C8CEFD" w14:textId="77777777" w:rsidR="00484712" w:rsidRPr="007964AF" w:rsidRDefault="00484712" w:rsidP="00484712">
            <w:pPr>
              <w:spacing w:before="40" w:after="40" w:line="240" w:lineRule="auto"/>
              <w:ind w:left="120"/>
              <w:rPr>
                <w:rFonts w:eastAsia="Times New Roman"/>
              </w:rPr>
            </w:pPr>
            <w:r w:rsidRPr="007964AF">
              <w:rPr>
                <w:rFonts w:eastAsiaTheme="majorBidi"/>
                <w:color w:val="000000"/>
                <w:shd w:val="clear" w:color="auto" w:fill="FFFFFF"/>
              </w:rPr>
              <w:t xml:space="preserve">Flow of Events </w:t>
            </w:r>
          </w:p>
        </w:tc>
        <w:tc>
          <w:tcPr>
            <w:tcW w:w="285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4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CB97496" w14:textId="77777777" w:rsidR="00484712" w:rsidRPr="007964AF" w:rsidRDefault="00484712" w:rsidP="00484712">
            <w:pPr>
              <w:spacing w:before="40" w:after="40" w:line="240" w:lineRule="auto"/>
              <w:contextualSpacing/>
              <w:rPr>
                <w:rFonts w:eastAsia="Times New Roman"/>
              </w:rPr>
            </w:pPr>
            <w:r w:rsidRPr="007964AF">
              <w:rPr>
                <w:rFonts w:eastAsiaTheme="majorBidi"/>
              </w:rPr>
              <w:t>Actor</w:t>
            </w:r>
          </w:p>
        </w:tc>
        <w:tc>
          <w:tcPr>
            <w:tcW w:w="3175" w:type="dxa"/>
            <w:gridSpan w:val="2"/>
            <w:tcBorders>
              <w:top w:val="single" w:sz="6" w:space="0" w:color="000000" w:themeColor="text1"/>
              <w:left w:val="single" w:sz="4" w:space="0" w:color="auto"/>
              <w:bottom w:val="single" w:sz="6" w:space="0" w:color="000000" w:themeColor="text1"/>
              <w:right w:val="single" w:sz="6" w:space="0" w:color="000000" w:themeColor="text1"/>
            </w:tcBorders>
          </w:tcPr>
          <w:p w14:paraId="31BA6C92" w14:textId="77777777" w:rsidR="00484712" w:rsidRPr="007964AF" w:rsidRDefault="00484712" w:rsidP="00484712">
            <w:pPr>
              <w:spacing w:before="40" w:after="40" w:line="240" w:lineRule="auto"/>
              <w:contextualSpacing/>
              <w:rPr>
                <w:rFonts w:eastAsia="Times New Roman"/>
              </w:rPr>
            </w:pPr>
            <w:r w:rsidRPr="007964AF">
              <w:rPr>
                <w:rFonts w:eastAsiaTheme="majorBidi"/>
              </w:rPr>
              <w:t>System</w:t>
            </w:r>
          </w:p>
        </w:tc>
      </w:tr>
      <w:tr w:rsidR="00484712" w:rsidRPr="007964AF" w14:paraId="38413A74" w14:textId="77777777" w:rsidTr="00484712">
        <w:trPr>
          <w:jc w:val="center"/>
        </w:trPr>
        <w:tc>
          <w:tcPr>
            <w:tcW w:w="226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B4FD7C7" w14:textId="77777777" w:rsidR="00484712" w:rsidRPr="007964AF" w:rsidRDefault="00484712" w:rsidP="00484712">
            <w:pPr>
              <w:spacing w:before="40" w:after="40" w:line="240" w:lineRule="auto"/>
              <w:ind w:left="120"/>
              <w:rPr>
                <w:rFonts w:eastAsia="Times New Roman"/>
                <w:color w:val="000000"/>
                <w:shd w:val="clear" w:color="auto" w:fill="FFFFFF"/>
              </w:rPr>
            </w:pPr>
          </w:p>
        </w:tc>
        <w:tc>
          <w:tcPr>
            <w:tcW w:w="285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4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115CD6E" w14:textId="77777777" w:rsidR="00484712" w:rsidRPr="007964AF" w:rsidRDefault="00484712" w:rsidP="00484712">
            <w:pPr>
              <w:spacing w:before="40" w:after="40" w:line="240" w:lineRule="auto"/>
            </w:pPr>
          </w:p>
          <w:p w14:paraId="5C76AA29" w14:textId="77777777" w:rsidR="00484712" w:rsidRPr="007964AF" w:rsidRDefault="00484712" w:rsidP="00484712">
            <w:pPr>
              <w:spacing w:before="40" w:after="40" w:line="240" w:lineRule="auto"/>
            </w:pPr>
          </w:p>
          <w:p w14:paraId="4F6ABF62" w14:textId="77777777" w:rsidR="00484712" w:rsidRPr="007964AF" w:rsidRDefault="00484712" w:rsidP="00ED6D63">
            <w:pPr>
              <w:pStyle w:val="ListParagraph"/>
              <w:numPr>
                <w:ilvl w:val="0"/>
                <w:numId w:val="9"/>
              </w:numPr>
            </w:pPr>
            <w:r w:rsidRPr="007964AF">
              <w:rPr>
                <w:cs/>
              </w:rPr>
              <w:t>ทำการกดสิ้นสุดการเดินทางเพื่อยกเลิกการแจ้งเตือน</w:t>
            </w:r>
          </w:p>
        </w:tc>
        <w:tc>
          <w:tcPr>
            <w:tcW w:w="3175" w:type="dxa"/>
            <w:gridSpan w:val="2"/>
            <w:tcBorders>
              <w:top w:val="single" w:sz="6" w:space="0" w:color="000000" w:themeColor="text1"/>
              <w:left w:val="single" w:sz="4" w:space="0" w:color="auto"/>
              <w:bottom w:val="single" w:sz="6" w:space="0" w:color="000000" w:themeColor="text1"/>
              <w:right w:val="single" w:sz="6" w:space="0" w:color="000000" w:themeColor="text1"/>
            </w:tcBorders>
          </w:tcPr>
          <w:p w14:paraId="4D3D004C" w14:textId="77777777" w:rsidR="00484712" w:rsidRPr="007964AF" w:rsidRDefault="00484712" w:rsidP="00ED6D63">
            <w:pPr>
              <w:pStyle w:val="ListParagraph"/>
              <w:numPr>
                <w:ilvl w:val="0"/>
                <w:numId w:val="12"/>
              </w:numPr>
            </w:pPr>
            <w:r w:rsidRPr="007964AF">
              <w:rPr>
                <w:cs/>
              </w:rPr>
              <w:t>แสดงรายละเอียดการเดินทางปัจจุบัน</w:t>
            </w:r>
          </w:p>
        </w:tc>
      </w:tr>
      <w:tr w:rsidR="00484712" w:rsidRPr="007964AF" w14:paraId="6D51BEBC" w14:textId="77777777" w:rsidTr="00484712">
        <w:trPr>
          <w:jc w:val="center"/>
        </w:trPr>
        <w:tc>
          <w:tcPr>
            <w:tcW w:w="226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396C3B9F" w14:textId="77777777" w:rsidR="00484712" w:rsidRPr="007964AF" w:rsidRDefault="00484712" w:rsidP="00484712">
            <w:pPr>
              <w:spacing w:before="40" w:after="40" w:line="240" w:lineRule="auto"/>
              <w:ind w:left="120"/>
              <w:rPr>
                <w:rFonts w:eastAsia="Times New Roman"/>
              </w:rPr>
            </w:pPr>
            <w:r w:rsidRPr="007964AF">
              <w:rPr>
                <w:rFonts w:eastAsiaTheme="majorBidi"/>
                <w:color w:val="000000"/>
                <w:shd w:val="clear" w:color="auto" w:fill="FFFFFF"/>
              </w:rPr>
              <w:t xml:space="preserve">Alternative Flow </w:t>
            </w:r>
          </w:p>
        </w:tc>
        <w:tc>
          <w:tcPr>
            <w:tcW w:w="6030" w:type="dxa"/>
            <w:gridSpan w:val="3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0838278B" w14:textId="77777777" w:rsidR="00484712" w:rsidRPr="007964AF" w:rsidRDefault="00484712" w:rsidP="00484712">
            <w:pPr>
              <w:spacing w:before="40" w:after="40" w:line="240" w:lineRule="auto"/>
              <w:ind w:left="150"/>
              <w:rPr>
                <w:rFonts w:eastAsia="Times New Roman"/>
              </w:rPr>
            </w:pPr>
            <w:r w:rsidRPr="007964AF">
              <w:rPr>
                <w:rFonts w:eastAsiaTheme="majorBidi"/>
                <w:color w:val="000000"/>
                <w:shd w:val="clear" w:color="auto" w:fill="FFFFFF"/>
              </w:rPr>
              <w:t xml:space="preserve"> -</w:t>
            </w:r>
          </w:p>
        </w:tc>
      </w:tr>
    </w:tbl>
    <w:p w14:paraId="740F17D2" w14:textId="77777777" w:rsidR="00484712" w:rsidRPr="007964AF" w:rsidRDefault="00484712" w:rsidP="00484712"/>
    <w:p w14:paraId="0211D84A" w14:textId="77777777" w:rsidR="00484712" w:rsidRPr="007964AF" w:rsidRDefault="00484712" w:rsidP="00484712">
      <w:r w:rsidRPr="007964AF">
        <w:br w:type="page"/>
      </w:r>
    </w:p>
    <w:p w14:paraId="01A3523F" w14:textId="160AAB9C" w:rsidR="00484712" w:rsidRPr="007964AF" w:rsidRDefault="00484712" w:rsidP="001E0B65">
      <w:pPr>
        <w:pStyle w:val="Caption"/>
        <w:outlineLvl w:val="0"/>
        <w:rPr>
          <w:rFonts w:eastAsia="Times New Roman"/>
          <w:sz w:val="24"/>
          <w:szCs w:val="24"/>
        </w:rPr>
      </w:pPr>
      <w:bookmarkStart w:id="57" w:name="_Toc466903099"/>
      <w:r w:rsidRPr="00B37C29">
        <w:rPr>
          <w:b/>
          <w:bCs/>
          <w:cs/>
        </w:rPr>
        <w:lastRenderedPageBreak/>
        <w:t xml:space="preserve">ตารางที่ </w:t>
      </w:r>
      <w:r w:rsidR="00B3346A" w:rsidRPr="00B37C29">
        <w:rPr>
          <w:b/>
          <w:bCs/>
          <w:cs/>
        </w:rPr>
        <w:fldChar w:fldCharType="begin"/>
      </w:r>
      <w:r w:rsidR="00B3346A" w:rsidRPr="00B37C29">
        <w:rPr>
          <w:b/>
          <w:bCs/>
          <w:cs/>
        </w:rPr>
        <w:instrText xml:space="preserve"> </w:instrText>
      </w:r>
      <w:r w:rsidR="00B3346A" w:rsidRPr="00B37C29">
        <w:rPr>
          <w:b/>
          <w:bCs/>
        </w:rPr>
        <w:instrText xml:space="preserve">STYLEREF </w:instrText>
      </w:r>
      <w:r w:rsidR="00B3346A" w:rsidRPr="00B37C29">
        <w:rPr>
          <w:b/>
          <w:bCs/>
          <w:cs/>
        </w:rPr>
        <w:instrText xml:space="preserve">1 </w:instrText>
      </w:r>
      <w:r w:rsidR="00B3346A" w:rsidRPr="00B37C29">
        <w:rPr>
          <w:b/>
          <w:bCs/>
        </w:rPr>
        <w:instrText>\s</w:instrText>
      </w:r>
      <w:r w:rsidR="00B3346A" w:rsidRPr="00B37C29">
        <w:rPr>
          <w:b/>
          <w:bCs/>
          <w:cs/>
        </w:rPr>
        <w:instrText xml:space="preserve"> </w:instrText>
      </w:r>
      <w:r w:rsidR="00B3346A" w:rsidRPr="00B37C29">
        <w:rPr>
          <w:b/>
          <w:bCs/>
          <w:cs/>
        </w:rPr>
        <w:fldChar w:fldCharType="separate"/>
      </w:r>
      <w:r w:rsidR="00384590">
        <w:rPr>
          <w:b/>
          <w:bCs/>
          <w:cs/>
        </w:rPr>
        <w:t>3</w:t>
      </w:r>
      <w:r w:rsidR="00B3346A" w:rsidRPr="00B37C29">
        <w:rPr>
          <w:b/>
          <w:bCs/>
          <w:cs/>
        </w:rPr>
        <w:fldChar w:fldCharType="end"/>
      </w:r>
      <w:r w:rsidR="00B3346A" w:rsidRPr="00B37C29">
        <w:rPr>
          <w:b/>
          <w:bCs/>
          <w:cs/>
        </w:rPr>
        <w:t>.</w:t>
      </w:r>
      <w:r w:rsidR="00B3346A" w:rsidRPr="00B37C29">
        <w:rPr>
          <w:b/>
          <w:bCs/>
          <w:cs/>
        </w:rPr>
        <w:fldChar w:fldCharType="begin"/>
      </w:r>
      <w:r w:rsidR="00B3346A" w:rsidRPr="00B37C29">
        <w:rPr>
          <w:b/>
          <w:bCs/>
          <w:cs/>
        </w:rPr>
        <w:instrText xml:space="preserve"> </w:instrText>
      </w:r>
      <w:r w:rsidR="00B3346A" w:rsidRPr="00B37C29">
        <w:rPr>
          <w:b/>
          <w:bCs/>
        </w:rPr>
        <w:instrText xml:space="preserve">SEQ </w:instrText>
      </w:r>
      <w:r w:rsidR="00B3346A" w:rsidRPr="00B37C29">
        <w:rPr>
          <w:b/>
          <w:bCs/>
          <w:cs/>
        </w:rPr>
        <w:instrText xml:space="preserve">ตารางที่ </w:instrText>
      </w:r>
      <w:r w:rsidR="00B3346A" w:rsidRPr="00B37C29">
        <w:rPr>
          <w:b/>
          <w:bCs/>
        </w:rPr>
        <w:instrText xml:space="preserve">\* ARABIC \s </w:instrText>
      </w:r>
      <w:r w:rsidR="00B3346A" w:rsidRPr="00B37C29">
        <w:rPr>
          <w:b/>
          <w:bCs/>
          <w:cs/>
        </w:rPr>
        <w:instrText xml:space="preserve">1 </w:instrText>
      </w:r>
      <w:r w:rsidR="00B3346A" w:rsidRPr="00B37C29">
        <w:rPr>
          <w:b/>
          <w:bCs/>
          <w:cs/>
        </w:rPr>
        <w:fldChar w:fldCharType="separate"/>
      </w:r>
      <w:r w:rsidR="00384590">
        <w:rPr>
          <w:b/>
          <w:bCs/>
          <w:cs/>
        </w:rPr>
        <w:t>5</w:t>
      </w:r>
      <w:r w:rsidR="00B3346A" w:rsidRPr="00B37C29">
        <w:rPr>
          <w:b/>
          <w:bCs/>
          <w:cs/>
        </w:rPr>
        <w:fldChar w:fldCharType="end"/>
      </w:r>
      <w:r w:rsidRPr="007964AF">
        <w:rPr>
          <w:cs/>
        </w:rPr>
        <w:t xml:space="preserve"> คำอธิบายยูสเคส</w:t>
      </w:r>
      <w:r w:rsidRPr="007964AF">
        <w:rPr>
          <w:color w:val="000000"/>
          <w:shd w:val="clear" w:color="auto" w:fill="FFFFFF"/>
          <w:cs/>
        </w:rPr>
        <w:t>ดูรายละเอียดของสถานีรถไฟฟ้า</w:t>
      </w:r>
      <w:bookmarkEnd w:id="57"/>
    </w:p>
    <w:tbl>
      <w:tblPr>
        <w:tblW w:w="0" w:type="auto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260"/>
        <w:gridCol w:w="3015"/>
        <w:gridCol w:w="1142"/>
        <w:gridCol w:w="1873"/>
      </w:tblGrid>
      <w:tr w:rsidR="00484712" w:rsidRPr="007964AF" w14:paraId="72D9F987" w14:textId="77777777" w:rsidTr="00484712">
        <w:trPr>
          <w:jc w:val="center"/>
        </w:trPr>
        <w:tc>
          <w:tcPr>
            <w:tcW w:w="226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7196F9AD" w14:textId="77777777" w:rsidR="00484712" w:rsidRPr="007964AF" w:rsidRDefault="00484712" w:rsidP="00484712">
            <w:pPr>
              <w:spacing w:before="40" w:after="40" w:line="240" w:lineRule="auto"/>
              <w:ind w:left="120"/>
              <w:rPr>
                <w:rFonts w:eastAsia="Times New Roman"/>
              </w:rPr>
            </w:pPr>
            <w:r w:rsidRPr="007964AF">
              <w:rPr>
                <w:rFonts w:eastAsiaTheme="majorBidi"/>
                <w:color w:val="000000"/>
                <w:shd w:val="clear" w:color="auto" w:fill="FFFFFF"/>
              </w:rPr>
              <w:t xml:space="preserve">Use Case Name </w:t>
            </w:r>
          </w:p>
        </w:tc>
        <w:tc>
          <w:tcPr>
            <w:tcW w:w="4157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4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47F55AED" w14:textId="77777777" w:rsidR="00484712" w:rsidRPr="007964AF" w:rsidRDefault="00484712" w:rsidP="00484712">
            <w:pPr>
              <w:spacing w:before="40" w:after="40" w:line="240" w:lineRule="auto"/>
              <w:ind w:left="-80" w:firstLine="230"/>
              <w:rPr>
                <w:rFonts w:eastAsia="Times New Roman"/>
              </w:rPr>
            </w:pPr>
            <w:r w:rsidRPr="007964AF">
              <w:rPr>
                <w:rFonts w:eastAsiaTheme="majorBidi"/>
                <w:color w:val="000000"/>
                <w:shd w:val="clear" w:color="auto" w:fill="FFFFFF"/>
                <w:cs/>
              </w:rPr>
              <w:t>ดูรายละเอียดของสถานีรถไฟฟ้า</w:t>
            </w:r>
          </w:p>
        </w:tc>
        <w:tc>
          <w:tcPr>
            <w:tcW w:w="1873" w:type="dxa"/>
            <w:tcBorders>
              <w:top w:val="single" w:sz="6" w:space="0" w:color="000000" w:themeColor="text1"/>
              <w:left w:val="single" w:sz="4" w:space="0" w:color="auto"/>
              <w:bottom w:val="single" w:sz="6" w:space="0" w:color="000000" w:themeColor="text1"/>
              <w:right w:val="single" w:sz="6" w:space="0" w:color="000000" w:themeColor="text1"/>
            </w:tcBorders>
          </w:tcPr>
          <w:p w14:paraId="2AAE1149" w14:textId="77777777" w:rsidR="00484712" w:rsidRPr="007964AF" w:rsidRDefault="00484712" w:rsidP="00484712">
            <w:pPr>
              <w:spacing w:before="40" w:after="40" w:line="240" w:lineRule="auto"/>
              <w:rPr>
                <w:rFonts w:eastAsia="Times New Roman"/>
              </w:rPr>
            </w:pPr>
            <w:r w:rsidRPr="007964AF">
              <w:rPr>
                <w:rFonts w:eastAsiaTheme="majorBidi"/>
              </w:rPr>
              <w:t>ID: 5</w:t>
            </w:r>
          </w:p>
        </w:tc>
      </w:tr>
      <w:tr w:rsidR="00484712" w:rsidRPr="007964AF" w14:paraId="6E2AE625" w14:textId="77777777" w:rsidTr="00484712">
        <w:trPr>
          <w:jc w:val="center"/>
        </w:trPr>
        <w:tc>
          <w:tcPr>
            <w:tcW w:w="226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2F46B258" w14:textId="77777777" w:rsidR="00484712" w:rsidRPr="007964AF" w:rsidRDefault="00484712" w:rsidP="00484712">
            <w:pPr>
              <w:spacing w:before="40" w:after="40" w:line="240" w:lineRule="auto"/>
              <w:ind w:left="120"/>
              <w:rPr>
                <w:rFonts w:eastAsia="Times New Roman"/>
              </w:rPr>
            </w:pPr>
            <w:r w:rsidRPr="007964AF">
              <w:rPr>
                <w:rFonts w:eastAsiaTheme="majorBidi"/>
                <w:color w:val="000000"/>
                <w:shd w:val="clear" w:color="auto" w:fill="FFFFFF"/>
              </w:rPr>
              <w:t xml:space="preserve">Actor </w:t>
            </w:r>
          </w:p>
        </w:tc>
        <w:tc>
          <w:tcPr>
            <w:tcW w:w="6030" w:type="dxa"/>
            <w:gridSpan w:val="3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4634AF03" w14:textId="77777777" w:rsidR="00484712" w:rsidRPr="007964AF" w:rsidRDefault="00484712" w:rsidP="00484712">
            <w:pPr>
              <w:spacing w:before="40" w:after="40" w:line="240" w:lineRule="auto"/>
              <w:ind w:left="-80" w:firstLine="230"/>
              <w:rPr>
                <w:rFonts w:eastAsia="Times New Roman"/>
              </w:rPr>
            </w:pPr>
            <w:r w:rsidRPr="007964AF">
              <w:rPr>
                <w:rFonts w:eastAsiaTheme="majorBidi"/>
                <w:color w:val="000000"/>
                <w:shd w:val="clear" w:color="auto" w:fill="FFFFFF"/>
                <w:cs/>
              </w:rPr>
              <w:t>ผู้บกพร่องทางการได้ยิน</w:t>
            </w:r>
            <w:r w:rsidRPr="007964AF">
              <w:rPr>
                <w:rFonts w:eastAsiaTheme="majorBidi"/>
                <w:color w:val="000000"/>
                <w:shd w:val="clear" w:color="auto" w:fill="FFFFFF"/>
              </w:rPr>
              <w:t xml:space="preserve"> </w:t>
            </w:r>
          </w:p>
        </w:tc>
      </w:tr>
      <w:tr w:rsidR="00484712" w:rsidRPr="007964AF" w14:paraId="46E06C06" w14:textId="77777777" w:rsidTr="00484712">
        <w:trPr>
          <w:jc w:val="center"/>
        </w:trPr>
        <w:tc>
          <w:tcPr>
            <w:tcW w:w="226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7ECC1465" w14:textId="77777777" w:rsidR="00484712" w:rsidRPr="007964AF" w:rsidRDefault="00484712" w:rsidP="00484712">
            <w:pPr>
              <w:spacing w:before="40" w:after="40" w:line="240" w:lineRule="auto"/>
              <w:rPr>
                <w:rFonts w:eastAsia="Times New Roman"/>
              </w:rPr>
            </w:pPr>
            <w:r w:rsidRPr="007964AF">
              <w:rPr>
                <w:rFonts w:eastAsiaTheme="majorBidi"/>
              </w:rPr>
              <w:t xml:space="preserve">  </w:t>
            </w:r>
            <w:r w:rsidRPr="007964AF">
              <w:rPr>
                <w:rFonts w:eastAsiaTheme="majorBidi"/>
                <w:color w:val="000000"/>
                <w:shd w:val="clear" w:color="auto" w:fill="FFFFFF"/>
              </w:rPr>
              <w:t xml:space="preserve">Description </w:t>
            </w:r>
          </w:p>
        </w:tc>
        <w:tc>
          <w:tcPr>
            <w:tcW w:w="6030" w:type="dxa"/>
            <w:gridSpan w:val="3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763769BD" w14:textId="77777777" w:rsidR="00484712" w:rsidRPr="007964AF" w:rsidRDefault="00484712" w:rsidP="00484712">
            <w:pPr>
              <w:spacing w:before="40" w:after="40" w:line="240" w:lineRule="auto"/>
              <w:ind w:left="150"/>
              <w:rPr>
                <w:rFonts w:eastAsia="Times New Roman"/>
              </w:rPr>
            </w:pPr>
            <w:r w:rsidRPr="007964AF">
              <w:rPr>
                <w:rFonts w:eastAsiaTheme="majorBidi"/>
                <w:color w:val="000000"/>
                <w:shd w:val="clear" w:color="auto" w:fill="FFFFFF"/>
                <w:cs/>
              </w:rPr>
              <w:t xml:space="preserve">ดูข้อมูลรายละเอียดของสถานีรถไฟฟ้า เช่น จุดเชื่อมต่อการเดินทาง บริการแลกเปลี่ยนเงินตรา เวลาเฉลี่ยนที่ใช้ในการเดินทาง เป็นต้น </w:t>
            </w:r>
          </w:p>
        </w:tc>
      </w:tr>
      <w:tr w:rsidR="00484712" w:rsidRPr="007964AF" w14:paraId="228824C6" w14:textId="77777777" w:rsidTr="00484712">
        <w:trPr>
          <w:jc w:val="center"/>
        </w:trPr>
        <w:tc>
          <w:tcPr>
            <w:tcW w:w="226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2A9CFF78" w14:textId="77777777" w:rsidR="00484712" w:rsidRPr="007964AF" w:rsidRDefault="00484712" w:rsidP="00484712">
            <w:pPr>
              <w:spacing w:before="40" w:after="40" w:line="240" w:lineRule="auto"/>
              <w:ind w:left="120"/>
              <w:rPr>
                <w:rFonts w:eastAsia="Times New Roman"/>
              </w:rPr>
            </w:pPr>
            <w:r w:rsidRPr="007964AF">
              <w:rPr>
                <w:rFonts w:eastAsiaTheme="majorBidi"/>
                <w:color w:val="000000"/>
                <w:shd w:val="clear" w:color="auto" w:fill="FFFFFF"/>
              </w:rPr>
              <w:t xml:space="preserve">Pre-conditions </w:t>
            </w:r>
          </w:p>
        </w:tc>
        <w:tc>
          <w:tcPr>
            <w:tcW w:w="6030" w:type="dxa"/>
            <w:gridSpan w:val="3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401578A" w14:textId="77777777" w:rsidR="00484712" w:rsidRPr="007964AF" w:rsidRDefault="00484712" w:rsidP="00484712">
            <w:pPr>
              <w:spacing w:before="40" w:after="40" w:line="240" w:lineRule="auto"/>
              <w:contextualSpacing/>
              <w:rPr>
                <w:rFonts w:eastAsia="Times New Roman"/>
              </w:rPr>
            </w:pPr>
            <w:r w:rsidRPr="007964AF">
              <w:rPr>
                <w:rFonts w:eastAsiaTheme="majorBidi"/>
              </w:rPr>
              <w:t xml:space="preserve">  -</w:t>
            </w:r>
          </w:p>
        </w:tc>
      </w:tr>
      <w:tr w:rsidR="00484712" w:rsidRPr="007964AF" w14:paraId="2C8AF755" w14:textId="77777777" w:rsidTr="00484712">
        <w:trPr>
          <w:jc w:val="center"/>
        </w:trPr>
        <w:tc>
          <w:tcPr>
            <w:tcW w:w="226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5BF77906" w14:textId="77777777" w:rsidR="00484712" w:rsidRPr="007964AF" w:rsidRDefault="00484712" w:rsidP="00484712">
            <w:pPr>
              <w:spacing w:before="40" w:after="40" w:line="240" w:lineRule="auto"/>
              <w:ind w:left="120"/>
              <w:rPr>
                <w:rFonts w:eastAsia="Times New Roman"/>
              </w:rPr>
            </w:pPr>
            <w:r w:rsidRPr="007964AF">
              <w:rPr>
                <w:rFonts w:eastAsiaTheme="majorBidi"/>
                <w:color w:val="000000"/>
                <w:shd w:val="clear" w:color="auto" w:fill="FFFFFF"/>
              </w:rPr>
              <w:t xml:space="preserve">Post conditions </w:t>
            </w:r>
          </w:p>
        </w:tc>
        <w:tc>
          <w:tcPr>
            <w:tcW w:w="6030" w:type="dxa"/>
            <w:gridSpan w:val="3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FEAC4C1" w14:textId="77777777" w:rsidR="00484712" w:rsidRPr="007964AF" w:rsidRDefault="00484712" w:rsidP="00484712">
            <w:pPr>
              <w:spacing w:before="40" w:after="40" w:line="240" w:lineRule="auto"/>
              <w:ind w:left="150"/>
              <w:rPr>
                <w:rFonts w:eastAsia="Times New Roman"/>
              </w:rPr>
            </w:pPr>
            <w:r w:rsidRPr="007964AF">
              <w:rPr>
                <w:rFonts w:eastAsiaTheme="majorBidi"/>
              </w:rPr>
              <w:t>-</w:t>
            </w:r>
          </w:p>
        </w:tc>
      </w:tr>
      <w:tr w:rsidR="00484712" w:rsidRPr="007964AF" w14:paraId="18DE18FD" w14:textId="77777777" w:rsidTr="00484712">
        <w:trPr>
          <w:jc w:val="center"/>
        </w:trPr>
        <w:tc>
          <w:tcPr>
            <w:tcW w:w="226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6A3F3BD6" w14:textId="77777777" w:rsidR="00484712" w:rsidRPr="007964AF" w:rsidRDefault="00484712" w:rsidP="00484712">
            <w:pPr>
              <w:spacing w:before="40" w:after="40" w:line="240" w:lineRule="auto"/>
              <w:ind w:left="120"/>
              <w:rPr>
                <w:rFonts w:eastAsia="Times New Roman"/>
              </w:rPr>
            </w:pPr>
            <w:r w:rsidRPr="007964AF">
              <w:rPr>
                <w:rFonts w:eastAsiaTheme="majorBidi"/>
                <w:color w:val="000000"/>
                <w:shd w:val="clear" w:color="auto" w:fill="FFFFFF"/>
              </w:rPr>
              <w:t xml:space="preserve">Flow of Events </w:t>
            </w:r>
          </w:p>
        </w:tc>
        <w:tc>
          <w:tcPr>
            <w:tcW w:w="301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4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16E77748" w14:textId="77777777" w:rsidR="00484712" w:rsidRPr="007964AF" w:rsidRDefault="00484712" w:rsidP="00484712">
            <w:pPr>
              <w:spacing w:before="40" w:after="40" w:line="240" w:lineRule="auto"/>
              <w:contextualSpacing/>
              <w:rPr>
                <w:rFonts w:eastAsia="Times New Roman"/>
              </w:rPr>
            </w:pPr>
            <w:r w:rsidRPr="007964AF">
              <w:rPr>
                <w:rFonts w:eastAsiaTheme="majorBidi"/>
              </w:rPr>
              <w:t xml:space="preserve">  Actor</w:t>
            </w:r>
          </w:p>
        </w:tc>
        <w:tc>
          <w:tcPr>
            <w:tcW w:w="3015" w:type="dxa"/>
            <w:gridSpan w:val="2"/>
            <w:tcBorders>
              <w:top w:val="single" w:sz="6" w:space="0" w:color="000000" w:themeColor="text1"/>
              <w:left w:val="single" w:sz="4" w:space="0" w:color="auto"/>
              <w:bottom w:val="single" w:sz="6" w:space="0" w:color="000000" w:themeColor="text1"/>
              <w:right w:val="single" w:sz="6" w:space="0" w:color="000000" w:themeColor="text1"/>
            </w:tcBorders>
          </w:tcPr>
          <w:p w14:paraId="48D7C645" w14:textId="77777777" w:rsidR="00484712" w:rsidRPr="007964AF" w:rsidRDefault="00484712" w:rsidP="00484712">
            <w:pPr>
              <w:spacing w:before="40" w:after="40" w:line="240" w:lineRule="auto"/>
              <w:contextualSpacing/>
              <w:rPr>
                <w:rFonts w:eastAsia="Times New Roman"/>
              </w:rPr>
            </w:pPr>
            <w:r w:rsidRPr="007964AF">
              <w:rPr>
                <w:rFonts w:eastAsiaTheme="majorBidi"/>
              </w:rPr>
              <w:t xml:space="preserve">  System</w:t>
            </w:r>
          </w:p>
        </w:tc>
      </w:tr>
      <w:tr w:rsidR="00484712" w:rsidRPr="007964AF" w14:paraId="61DBF183" w14:textId="77777777" w:rsidTr="00484712">
        <w:trPr>
          <w:jc w:val="center"/>
        </w:trPr>
        <w:tc>
          <w:tcPr>
            <w:tcW w:w="226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1B71662C" w14:textId="77777777" w:rsidR="00484712" w:rsidRPr="007964AF" w:rsidRDefault="00484712" w:rsidP="00484712">
            <w:pPr>
              <w:spacing w:before="40" w:after="40" w:line="240" w:lineRule="auto"/>
              <w:ind w:left="120"/>
              <w:rPr>
                <w:rFonts w:eastAsia="Times New Roman"/>
                <w:color w:val="000000"/>
                <w:shd w:val="clear" w:color="auto" w:fill="FFFFFF"/>
              </w:rPr>
            </w:pPr>
          </w:p>
        </w:tc>
        <w:tc>
          <w:tcPr>
            <w:tcW w:w="301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4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8696BAA" w14:textId="77777777" w:rsidR="00484712" w:rsidRPr="007964AF" w:rsidRDefault="00484712" w:rsidP="00ED6D63">
            <w:pPr>
              <w:pStyle w:val="ListParagraph"/>
              <w:numPr>
                <w:ilvl w:val="0"/>
                <w:numId w:val="14"/>
              </w:numPr>
            </w:pPr>
            <w:r w:rsidRPr="007964AF">
              <w:rPr>
                <w:cs/>
              </w:rPr>
              <w:t xml:space="preserve">ทำการเลือกสถานีที่ต้องการดูรายละเอียด </w:t>
            </w:r>
          </w:p>
        </w:tc>
        <w:tc>
          <w:tcPr>
            <w:tcW w:w="3015" w:type="dxa"/>
            <w:gridSpan w:val="2"/>
            <w:tcBorders>
              <w:top w:val="single" w:sz="6" w:space="0" w:color="000000" w:themeColor="text1"/>
              <w:left w:val="single" w:sz="4" w:space="0" w:color="auto"/>
              <w:bottom w:val="single" w:sz="6" w:space="0" w:color="000000" w:themeColor="text1"/>
              <w:right w:val="single" w:sz="6" w:space="0" w:color="000000" w:themeColor="text1"/>
            </w:tcBorders>
          </w:tcPr>
          <w:p w14:paraId="2F54561D" w14:textId="77777777" w:rsidR="00484712" w:rsidRPr="007964AF" w:rsidRDefault="00484712" w:rsidP="00484712">
            <w:pPr>
              <w:spacing w:before="40" w:after="40" w:line="240" w:lineRule="auto"/>
              <w:contextualSpacing/>
              <w:rPr>
                <w:rFonts w:eastAsia="Times New Roman"/>
              </w:rPr>
            </w:pPr>
          </w:p>
          <w:p w14:paraId="51786BF4" w14:textId="77777777" w:rsidR="00484712" w:rsidRPr="007964AF" w:rsidRDefault="00484712" w:rsidP="00484712">
            <w:pPr>
              <w:spacing w:before="40" w:after="40" w:line="240" w:lineRule="auto"/>
              <w:contextualSpacing/>
              <w:rPr>
                <w:rFonts w:eastAsia="Times New Roman"/>
              </w:rPr>
            </w:pPr>
          </w:p>
          <w:p w14:paraId="13D24C2E" w14:textId="77777777" w:rsidR="00484712" w:rsidRPr="007964AF" w:rsidRDefault="00484712" w:rsidP="00484712">
            <w:pPr>
              <w:spacing w:before="40" w:after="40" w:line="240" w:lineRule="auto"/>
              <w:contextualSpacing/>
              <w:rPr>
                <w:rFonts w:eastAsia="Times New Roman"/>
              </w:rPr>
            </w:pPr>
          </w:p>
          <w:p w14:paraId="05C140B4" w14:textId="3FFCF672" w:rsidR="00484712" w:rsidRPr="007964AF" w:rsidRDefault="00661AE5" w:rsidP="00ED6D63">
            <w:pPr>
              <w:pStyle w:val="ListParagraph"/>
              <w:numPr>
                <w:ilvl w:val="0"/>
                <w:numId w:val="14"/>
              </w:numPr>
            </w:pPr>
            <w:r>
              <w:rPr>
                <w:cs/>
              </w:rPr>
              <w:t>ระบบทำการแสด</w:t>
            </w:r>
            <w:r>
              <w:rPr>
                <w:rFonts w:hint="cs"/>
                <w:cs/>
              </w:rPr>
              <w:t>ง</w:t>
            </w:r>
            <w:r w:rsidR="00484712" w:rsidRPr="007964AF">
              <w:rPr>
                <w:cs/>
              </w:rPr>
              <w:t>รายละเอียดของสถานีที่เลือก</w:t>
            </w:r>
          </w:p>
        </w:tc>
      </w:tr>
      <w:tr w:rsidR="00484712" w:rsidRPr="007964AF" w14:paraId="7FFBB881" w14:textId="77777777" w:rsidTr="00484712">
        <w:trPr>
          <w:jc w:val="center"/>
        </w:trPr>
        <w:tc>
          <w:tcPr>
            <w:tcW w:w="226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4DCD0A4D" w14:textId="77777777" w:rsidR="00484712" w:rsidRPr="007964AF" w:rsidRDefault="00484712" w:rsidP="00484712">
            <w:pPr>
              <w:spacing w:before="40" w:after="40" w:line="240" w:lineRule="auto"/>
              <w:ind w:left="120"/>
              <w:rPr>
                <w:rFonts w:eastAsia="Times New Roman"/>
              </w:rPr>
            </w:pPr>
            <w:r w:rsidRPr="007964AF">
              <w:rPr>
                <w:rFonts w:eastAsiaTheme="majorBidi"/>
                <w:color w:val="000000"/>
                <w:shd w:val="clear" w:color="auto" w:fill="FFFFFF"/>
              </w:rPr>
              <w:t xml:space="preserve">Alternative Flow </w:t>
            </w:r>
          </w:p>
        </w:tc>
        <w:tc>
          <w:tcPr>
            <w:tcW w:w="6030" w:type="dxa"/>
            <w:gridSpan w:val="3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4E111266" w14:textId="77777777" w:rsidR="00484712" w:rsidRPr="007964AF" w:rsidRDefault="00484712" w:rsidP="00484712">
            <w:pPr>
              <w:spacing w:before="40" w:after="40" w:line="240" w:lineRule="auto"/>
              <w:ind w:left="150"/>
              <w:rPr>
                <w:rFonts w:eastAsia="Times New Roman"/>
              </w:rPr>
            </w:pPr>
            <w:r w:rsidRPr="007964AF">
              <w:rPr>
                <w:rFonts w:eastAsiaTheme="majorBidi"/>
                <w:color w:val="000000"/>
                <w:shd w:val="clear" w:color="auto" w:fill="FFFFFF"/>
              </w:rPr>
              <w:t xml:space="preserve"> -</w:t>
            </w:r>
          </w:p>
        </w:tc>
      </w:tr>
    </w:tbl>
    <w:p w14:paraId="76E22AD1" w14:textId="77777777" w:rsidR="00484712" w:rsidRPr="007964AF" w:rsidRDefault="00484712" w:rsidP="00484712"/>
    <w:p w14:paraId="5D917ACD" w14:textId="77777777" w:rsidR="00484712" w:rsidRPr="007964AF" w:rsidRDefault="00484712" w:rsidP="00484712">
      <w:r w:rsidRPr="007964AF">
        <w:br w:type="page"/>
      </w:r>
    </w:p>
    <w:p w14:paraId="3120F373" w14:textId="78449C7C" w:rsidR="00484712" w:rsidRPr="007964AF" w:rsidRDefault="00484712" w:rsidP="001E0B65">
      <w:pPr>
        <w:pStyle w:val="Caption"/>
        <w:outlineLvl w:val="0"/>
        <w:rPr>
          <w:i/>
          <w:iCs/>
        </w:rPr>
      </w:pPr>
      <w:bookmarkStart w:id="58" w:name="_Toc466903100"/>
      <w:r w:rsidRPr="00B37C29">
        <w:rPr>
          <w:b/>
          <w:bCs/>
          <w:cs/>
        </w:rPr>
        <w:lastRenderedPageBreak/>
        <w:t xml:space="preserve">ตารางที่ </w:t>
      </w:r>
      <w:r w:rsidR="00B3346A" w:rsidRPr="00B37C29">
        <w:rPr>
          <w:b/>
          <w:bCs/>
          <w:cs/>
        </w:rPr>
        <w:fldChar w:fldCharType="begin"/>
      </w:r>
      <w:r w:rsidR="00B3346A" w:rsidRPr="00B37C29">
        <w:rPr>
          <w:b/>
          <w:bCs/>
          <w:cs/>
        </w:rPr>
        <w:instrText xml:space="preserve"> </w:instrText>
      </w:r>
      <w:r w:rsidR="00B3346A" w:rsidRPr="00B37C29">
        <w:rPr>
          <w:b/>
          <w:bCs/>
        </w:rPr>
        <w:instrText xml:space="preserve">STYLEREF </w:instrText>
      </w:r>
      <w:r w:rsidR="00B3346A" w:rsidRPr="00B37C29">
        <w:rPr>
          <w:b/>
          <w:bCs/>
          <w:cs/>
        </w:rPr>
        <w:instrText xml:space="preserve">1 </w:instrText>
      </w:r>
      <w:r w:rsidR="00B3346A" w:rsidRPr="00B37C29">
        <w:rPr>
          <w:b/>
          <w:bCs/>
        </w:rPr>
        <w:instrText>\s</w:instrText>
      </w:r>
      <w:r w:rsidR="00B3346A" w:rsidRPr="00B37C29">
        <w:rPr>
          <w:b/>
          <w:bCs/>
          <w:cs/>
        </w:rPr>
        <w:instrText xml:space="preserve"> </w:instrText>
      </w:r>
      <w:r w:rsidR="00B3346A" w:rsidRPr="00B37C29">
        <w:rPr>
          <w:b/>
          <w:bCs/>
          <w:cs/>
        </w:rPr>
        <w:fldChar w:fldCharType="separate"/>
      </w:r>
      <w:r w:rsidR="00384590">
        <w:rPr>
          <w:b/>
          <w:bCs/>
          <w:cs/>
        </w:rPr>
        <w:t>3</w:t>
      </w:r>
      <w:r w:rsidR="00B3346A" w:rsidRPr="00B37C29">
        <w:rPr>
          <w:b/>
          <w:bCs/>
          <w:cs/>
        </w:rPr>
        <w:fldChar w:fldCharType="end"/>
      </w:r>
      <w:r w:rsidR="00B3346A" w:rsidRPr="00B37C29">
        <w:rPr>
          <w:b/>
          <w:bCs/>
          <w:cs/>
        </w:rPr>
        <w:t>.</w:t>
      </w:r>
      <w:r w:rsidR="00B3346A" w:rsidRPr="00B37C29">
        <w:rPr>
          <w:b/>
          <w:bCs/>
          <w:cs/>
        </w:rPr>
        <w:fldChar w:fldCharType="begin"/>
      </w:r>
      <w:r w:rsidR="00B3346A" w:rsidRPr="00B37C29">
        <w:rPr>
          <w:b/>
          <w:bCs/>
          <w:cs/>
        </w:rPr>
        <w:instrText xml:space="preserve"> </w:instrText>
      </w:r>
      <w:r w:rsidR="00B3346A" w:rsidRPr="00B37C29">
        <w:rPr>
          <w:b/>
          <w:bCs/>
        </w:rPr>
        <w:instrText xml:space="preserve">SEQ </w:instrText>
      </w:r>
      <w:r w:rsidR="00B3346A" w:rsidRPr="00B37C29">
        <w:rPr>
          <w:b/>
          <w:bCs/>
          <w:cs/>
        </w:rPr>
        <w:instrText xml:space="preserve">ตารางที่ </w:instrText>
      </w:r>
      <w:r w:rsidR="00B3346A" w:rsidRPr="00B37C29">
        <w:rPr>
          <w:b/>
          <w:bCs/>
        </w:rPr>
        <w:instrText xml:space="preserve">\* ARABIC \s </w:instrText>
      </w:r>
      <w:r w:rsidR="00B3346A" w:rsidRPr="00B37C29">
        <w:rPr>
          <w:b/>
          <w:bCs/>
          <w:cs/>
        </w:rPr>
        <w:instrText xml:space="preserve">1 </w:instrText>
      </w:r>
      <w:r w:rsidR="00B3346A" w:rsidRPr="00B37C29">
        <w:rPr>
          <w:b/>
          <w:bCs/>
          <w:cs/>
        </w:rPr>
        <w:fldChar w:fldCharType="separate"/>
      </w:r>
      <w:r w:rsidR="00384590">
        <w:rPr>
          <w:b/>
          <w:bCs/>
          <w:cs/>
        </w:rPr>
        <w:t>6</w:t>
      </w:r>
      <w:r w:rsidR="00B3346A" w:rsidRPr="00B37C29">
        <w:rPr>
          <w:b/>
          <w:bCs/>
          <w:cs/>
        </w:rPr>
        <w:fldChar w:fldCharType="end"/>
      </w:r>
      <w:r w:rsidRPr="007964AF">
        <w:rPr>
          <w:cs/>
        </w:rPr>
        <w:t xml:space="preserve"> คำอธิบายยูสเคส</w:t>
      </w:r>
      <w:r w:rsidRPr="007964AF">
        <w:rPr>
          <w:color w:val="000000"/>
          <w:shd w:val="clear" w:color="auto" w:fill="FFFFFF"/>
          <w:cs/>
        </w:rPr>
        <w:t>ดูรายละเอียดของสถานที่โดยรอบสถานี</w:t>
      </w:r>
      <w:bookmarkEnd w:id="58"/>
    </w:p>
    <w:tbl>
      <w:tblPr>
        <w:tblW w:w="0" w:type="auto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260"/>
        <w:gridCol w:w="3015"/>
        <w:gridCol w:w="1117"/>
        <w:gridCol w:w="1898"/>
      </w:tblGrid>
      <w:tr w:rsidR="00484712" w:rsidRPr="007964AF" w14:paraId="64F4D48C" w14:textId="77777777" w:rsidTr="00484712">
        <w:trPr>
          <w:jc w:val="center"/>
        </w:trPr>
        <w:tc>
          <w:tcPr>
            <w:tcW w:w="226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5828489C" w14:textId="77777777" w:rsidR="00484712" w:rsidRPr="007964AF" w:rsidRDefault="00484712" w:rsidP="00484712">
            <w:pPr>
              <w:spacing w:before="40" w:after="40" w:line="240" w:lineRule="auto"/>
              <w:ind w:left="120"/>
              <w:rPr>
                <w:rFonts w:eastAsia="Times New Roman"/>
              </w:rPr>
            </w:pPr>
            <w:r w:rsidRPr="007964AF">
              <w:rPr>
                <w:rFonts w:eastAsiaTheme="majorBidi"/>
                <w:color w:val="000000"/>
                <w:shd w:val="clear" w:color="auto" w:fill="FFFFFF"/>
              </w:rPr>
              <w:t xml:space="preserve">Use Case Name </w:t>
            </w:r>
          </w:p>
        </w:tc>
        <w:tc>
          <w:tcPr>
            <w:tcW w:w="4132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4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1C766D9A" w14:textId="77777777" w:rsidR="00484712" w:rsidRPr="007964AF" w:rsidRDefault="00484712" w:rsidP="00484712">
            <w:pPr>
              <w:spacing w:before="40" w:after="40" w:line="240" w:lineRule="auto"/>
              <w:ind w:left="-80" w:firstLine="230"/>
              <w:rPr>
                <w:rFonts w:eastAsia="Times New Roman"/>
              </w:rPr>
            </w:pPr>
            <w:r w:rsidRPr="007964AF">
              <w:rPr>
                <w:rFonts w:eastAsiaTheme="majorBidi"/>
                <w:color w:val="000000"/>
                <w:shd w:val="clear" w:color="auto" w:fill="FFFFFF"/>
                <w:cs/>
              </w:rPr>
              <w:t>ดูรายละเอียดของสถานที่โดยรอบสถานี</w:t>
            </w:r>
          </w:p>
        </w:tc>
        <w:tc>
          <w:tcPr>
            <w:tcW w:w="1898" w:type="dxa"/>
            <w:tcBorders>
              <w:top w:val="single" w:sz="6" w:space="0" w:color="000000" w:themeColor="text1"/>
              <w:left w:val="single" w:sz="4" w:space="0" w:color="auto"/>
              <w:bottom w:val="single" w:sz="6" w:space="0" w:color="000000" w:themeColor="text1"/>
              <w:right w:val="single" w:sz="6" w:space="0" w:color="000000" w:themeColor="text1"/>
            </w:tcBorders>
          </w:tcPr>
          <w:p w14:paraId="06577A20" w14:textId="77777777" w:rsidR="00484712" w:rsidRPr="007964AF" w:rsidRDefault="00484712" w:rsidP="00484712">
            <w:pPr>
              <w:spacing w:before="40" w:after="40" w:line="240" w:lineRule="auto"/>
              <w:rPr>
                <w:rFonts w:eastAsia="Times New Roman"/>
              </w:rPr>
            </w:pPr>
            <w:r w:rsidRPr="007964AF">
              <w:rPr>
                <w:rFonts w:eastAsiaTheme="majorBidi"/>
              </w:rPr>
              <w:t>ID: 6</w:t>
            </w:r>
          </w:p>
        </w:tc>
      </w:tr>
      <w:tr w:rsidR="00484712" w:rsidRPr="007964AF" w14:paraId="3A760A70" w14:textId="77777777" w:rsidTr="00484712">
        <w:trPr>
          <w:jc w:val="center"/>
        </w:trPr>
        <w:tc>
          <w:tcPr>
            <w:tcW w:w="226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1F8ADE2C" w14:textId="77777777" w:rsidR="00484712" w:rsidRPr="007964AF" w:rsidRDefault="00484712" w:rsidP="00484712">
            <w:pPr>
              <w:spacing w:before="40" w:after="40" w:line="240" w:lineRule="auto"/>
              <w:ind w:left="120"/>
              <w:rPr>
                <w:rFonts w:eastAsia="Times New Roman"/>
              </w:rPr>
            </w:pPr>
            <w:r w:rsidRPr="007964AF">
              <w:rPr>
                <w:rFonts w:eastAsiaTheme="majorBidi"/>
                <w:color w:val="000000"/>
                <w:shd w:val="clear" w:color="auto" w:fill="FFFFFF"/>
              </w:rPr>
              <w:t xml:space="preserve">Actor </w:t>
            </w:r>
          </w:p>
        </w:tc>
        <w:tc>
          <w:tcPr>
            <w:tcW w:w="6030" w:type="dxa"/>
            <w:gridSpan w:val="3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2D79F343" w14:textId="77777777" w:rsidR="00484712" w:rsidRPr="007964AF" w:rsidRDefault="00484712" w:rsidP="00484712">
            <w:pPr>
              <w:spacing w:before="40" w:after="40" w:line="240" w:lineRule="auto"/>
              <w:ind w:left="-80" w:firstLine="230"/>
              <w:rPr>
                <w:rFonts w:eastAsia="Times New Roman"/>
              </w:rPr>
            </w:pPr>
            <w:r w:rsidRPr="007964AF">
              <w:rPr>
                <w:rFonts w:eastAsiaTheme="majorBidi"/>
                <w:color w:val="000000"/>
                <w:shd w:val="clear" w:color="auto" w:fill="FFFFFF"/>
                <w:cs/>
              </w:rPr>
              <w:t>ผู้บกพร่องทางการได้ยิน</w:t>
            </w:r>
            <w:r w:rsidRPr="007964AF">
              <w:rPr>
                <w:rFonts w:eastAsiaTheme="majorBidi"/>
                <w:color w:val="000000"/>
                <w:shd w:val="clear" w:color="auto" w:fill="FFFFFF"/>
              </w:rPr>
              <w:t xml:space="preserve"> </w:t>
            </w:r>
          </w:p>
        </w:tc>
      </w:tr>
      <w:tr w:rsidR="00484712" w:rsidRPr="007964AF" w14:paraId="69DD1AE3" w14:textId="77777777" w:rsidTr="00484712">
        <w:trPr>
          <w:jc w:val="center"/>
        </w:trPr>
        <w:tc>
          <w:tcPr>
            <w:tcW w:w="226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5D7B2DE6" w14:textId="77777777" w:rsidR="00484712" w:rsidRPr="007964AF" w:rsidRDefault="00484712" w:rsidP="00484712">
            <w:pPr>
              <w:spacing w:before="40" w:after="40" w:line="240" w:lineRule="auto"/>
              <w:rPr>
                <w:rFonts w:eastAsia="Times New Roman"/>
              </w:rPr>
            </w:pPr>
            <w:r w:rsidRPr="007964AF">
              <w:rPr>
                <w:rFonts w:eastAsiaTheme="majorBidi"/>
              </w:rPr>
              <w:t xml:space="preserve">  </w:t>
            </w:r>
            <w:r w:rsidRPr="007964AF">
              <w:rPr>
                <w:rFonts w:eastAsiaTheme="majorBidi"/>
                <w:color w:val="000000"/>
                <w:shd w:val="clear" w:color="auto" w:fill="FFFFFF"/>
              </w:rPr>
              <w:t xml:space="preserve">Description </w:t>
            </w:r>
          </w:p>
        </w:tc>
        <w:tc>
          <w:tcPr>
            <w:tcW w:w="6030" w:type="dxa"/>
            <w:gridSpan w:val="3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99CA7C5" w14:textId="77777777" w:rsidR="00484712" w:rsidRPr="007964AF" w:rsidRDefault="00484712" w:rsidP="00484712">
            <w:pPr>
              <w:spacing w:before="40" w:after="40" w:line="240" w:lineRule="auto"/>
              <w:ind w:left="150"/>
              <w:rPr>
                <w:rFonts w:eastAsia="Times New Roman"/>
              </w:rPr>
            </w:pPr>
            <w:r w:rsidRPr="007964AF">
              <w:rPr>
                <w:rFonts w:eastAsiaTheme="majorBidi"/>
                <w:cs/>
              </w:rPr>
              <w:t>ดูรายละเอียดต่างๆ ของสถานที่แนะนำรอบสถานี เช่น ร้านอาหารและเครื่องดื่ม ภัตตาคาร ห้างสรรพสินค้า เป็นต้น</w:t>
            </w:r>
          </w:p>
        </w:tc>
      </w:tr>
      <w:tr w:rsidR="00484712" w:rsidRPr="007964AF" w14:paraId="60EC9C3D" w14:textId="77777777" w:rsidTr="00484712">
        <w:trPr>
          <w:jc w:val="center"/>
        </w:trPr>
        <w:tc>
          <w:tcPr>
            <w:tcW w:w="226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625D6D00" w14:textId="77777777" w:rsidR="00484712" w:rsidRPr="007964AF" w:rsidRDefault="00484712" w:rsidP="00484712">
            <w:pPr>
              <w:spacing w:before="40" w:after="40" w:line="240" w:lineRule="auto"/>
              <w:ind w:left="120"/>
              <w:rPr>
                <w:rFonts w:eastAsia="Times New Roman"/>
              </w:rPr>
            </w:pPr>
            <w:r w:rsidRPr="007964AF">
              <w:rPr>
                <w:rFonts w:eastAsiaTheme="majorBidi"/>
                <w:color w:val="000000"/>
                <w:shd w:val="clear" w:color="auto" w:fill="FFFFFF"/>
              </w:rPr>
              <w:t xml:space="preserve">Pre-conditions </w:t>
            </w:r>
          </w:p>
        </w:tc>
        <w:tc>
          <w:tcPr>
            <w:tcW w:w="6030" w:type="dxa"/>
            <w:gridSpan w:val="3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352B807A" w14:textId="77777777" w:rsidR="00484712" w:rsidRPr="007964AF" w:rsidRDefault="00484712" w:rsidP="00484712">
            <w:pPr>
              <w:spacing w:before="40" w:after="40" w:line="240" w:lineRule="auto"/>
              <w:contextualSpacing/>
              <w:rPr>
                <w:rFonts w:eastAsia="Times New Roman"/>
              </w:rPr>
            </w:pPr>
            <w:r w:rsidRPr="007964AF">
              <w:rPr>
                <w:rFonts w:eastAsiaTheme="majorBidi"/>
              </w:rPr>
              <w:t xml:space="preserve">   </w:t>
            </w:r>
            <w:r w:rsidRPr="007964AF">
              <w:rPr>
                <w:rFonts w:eastAsiaTheme="majorBidi"/>
                <w:cs/>
              </w:rPr>
              <w:t>ดูรายละเอียดของสถานีรถไฟฟ้า</w:t>
            </w:r>
          </w:p>
        </w:tc>
      </w:tr>
      <w:tr w:rsidR="00484712" w:rsidRPr="007964AF" w14:paraId="28BAAE89" w14:textId="77777777" w:rsidTr="00484712">
        <w:trPr>
          <w:jc w:val="center"/>
        </w:trPr>
        <w:tc>
          <w:tcPr>
            <w:tcW w:w="226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7032BAC8" w14:textId="77777777" w:rsidR="00484712" w:rsidRPr="007964AF" w:rsidRDefault="00484712" w:rsidP="00484712">
            <w:pPr>
              <w:spacing w:before="40" w:after="40" w:line="240" w:lineRule="auto"/>
              <w:ind w:left="120"/>
              <w:rPr>
                <w:rFonts w:eastAsia="Times New Roman"/>
              </w:rPr>
            </w:pPr>
            <w:r w:rsidRPr="007964AF">
              <w:rPr>
                <w:rFonts w:eastAsiaTheme="majorBidi"/>
                <w:color w:val="000000"/>
                <w:shd w:val="clear" w:color="auto" w:fill="FFFFFF"/>
              </w:rPr>
              <w:t xml:space="preserve">Post conditions </w:t>
            </w:r>
          </w:p>
        </w:tc>
        <w:tc>
          <w:tcPr>
            <w:tcW w:w="6030" w:type="dxa"/>
            <w:gridSpan w:val="3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53476B3" w14:textId="77777777" w:rsidR="00484712" w:rsidRPr="007964AF" w:rsidRDefault="00484712" w:rsidP="00484712">
            <w:pPr>
              <w:spacing w:before="40" w:after="40" w:line="240" w:lineRule="auto"/>
              <w:ind w:left="150"/>
              <w:rPr>
                <w:rFonts w:eastAsia="Times New Roman"/>
              </w:rPr>
            </w:pPr>
            <w:r w:rsidRPr="007964AF">
              <w:rPr>
                <w:rFonts w:eastAsiaTheme="majorBidi"/>
              </w:rPr>
              <w:t>-</w:t>
            </w:r>
          </w:p>
        </w:tc>
      </w:tr>
      <w:tr w:rsidR="00484712" w:rsidRPr="007964AF" w14:paraId="5C4F7395" w14:textId="77777777" w:rsidTr="00484712">
        <w:trPr>
          <w:jc w:val="center"/>
        </w:trPr>
        <w:tc>
          <w:tcPr>
            <w:tcW w:w="226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1CC67AC3" w14:textId="77777777" w:rsidR="00484712" w:rsidRPr="007964AF" w:rsidRDefault="00484712" w:rsidP="00484712">
            <w:pPr>
              <w:spacing w:before="40" w:after="40" w:line="240" w:lineRule="auto"/>
              <w:ind w:left="120"/>
              <w:rPr>
                <w:rFonts w:eastAsia="Times New Roman"/>
              </w:rPr>
            </w:pPr>
            <w:r w:rsidRPr="007964AF">
              <w:rPr>
                <w:rFonts w:eastAsiaTheme="majorBidi"/>
                <w:color w:val="000000"/>
                <w:shd w:val="clear" w:color="auto" w:fill="FFFFFF"/>
              </w:rPr>
              <w:t xml:space="preserve">Flow of Events </w:t>
            </w:r>
          </w:p>
        </w:tc>
        <w:tc>
          <w:tcPr>
            <w:tcW w:w="301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4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5605F23" w14:textId="77777777" w:rsidR="00484712" w:rsidRPr="007964AF" w:rsidRDefault="00484712" w:rsidP="00484712">
            <w:pPr>
              <w:spacing w:before="40" w:after="40" w:line="240" w:lineRule="auto"/>
              <w:contextualSpacing/>
              <w:rPr>
                <w:rFonts w:eastAsia="Times New Roman"/>
              </w:rPr>
            </w:pPr>
            <w:r w:rsidRPr="007964AF">
              <w:rPr>
                <w:rFonts w:eastAsiaTheme="majorBidi"/>
              </w:rPr>
              <w:t xml:space="preserve">  Actor</w:t>
            </w:r>
          </w:p>
        </w:tc>
        <w:tc>
          <w:tcPr>
            <w:tcW w:w="3015" w:type="dxa"/>
            <w:gridSpan w:val="2"/>
            <w:tcBorders>
              <w:top w:val="single" w:sz="6" w:space="0" w:color="000000" w:themeColor="text1"/>
              <w:left w:val="single" w:sz="4" w:space="0" w:color="auto"/>
              <w:bottom w:val="single" w:sz="6" w:space="0" w:color="000000" w:themeColor="text1"/>
              <w:right w:val="single" w:sz="6" w:space="0" w:color="000000" w:themeColor="text1"/>
            </w:tcBorders>
          </w:tcPr>
          <w:p w14:paraId="5D2E8274" w14:textId="77777777" w:rsidR="00484712" w:rsidRPr="007964AF" w:rsidRDefault="00484712" w:rsidP="00484712">
            <w:pPr>
              <w:spacing w:before="40" w:after="40" w:line="240" w:lineRule="auto"/>
              <w:contextualSpacing/>
              <w:rPr>
                <w:rFonts w:eastAsia="Times New Roman"/>
              </w:rPr>
            </w:pPr>
            <w:r w:rsidRPr="007964AF">
              <w:rPr>
                <w:rFonts w:eastAsiaTheme="majorBidi"/>
              </w:rPr>
              <w:t xml:space="preserve">  System</w:t>
            </w:r>
          </w:p>
        </w:tc>
      </w:tr>
      <w:tr w:rsidR="00484712" w:rsidRPr="007964AF" w14:paraId="470889FA" w14:textId="77777777" w:rsidTr="00484712">
        <w:trPr>
          <w:jc w:val="center"/>
        </w:trPr>
        <w:tc>
          <w:tcPr>
            <w:tcW w:w="226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F11F3FE" w14:textId="77777777" w:rsidR="00484712" w:rsidRPr="007964AF" w:rsidRDefault="00484712" w:rsidP="00484712">
            <w:pPr>
              <w:spacing w:before="40" w:after="40" w:line="240" w:lineRule="auto"/>
              <w:ind w:left="120"/>
              <w:rPr>
                <w:rFonts w:eastAsia="Times New Roman"/>
                <w:color w:val="000000"/>
                <w:shd w:val="clear" w:color="auto" w:fill="FFFFFF"/>
              </w:rPr>
            </w:pPr>
          </w:p>
        </w:tc>
        <w:tc>
          <w:tcPr>
            <w:tcW w:w="301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4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1ECA4173" w14:textId="77777777" w:rsidR="00484712" w:rsidRPr="007964AF" w:rsidRDefault="00484712" w:rsidP="00ED6D63">
            <w:pPr>
              <w:pStyle w:val="ListParagraph"/>
              <w:numPr>
                <w:ilvl w:val="0"/>
                <w:numId w:val="15"/>
              </w:numPr>
            </w:pPr>
            <w:r w:rsidRPr="007964AF">
              <w:rPr>
                <w:cs/>
              </w:rPr>
              <w:t>ทำการเลือกสถานที่โดยรอบสถานีที่ต้องการจะดู</w:t>
            </w:r>
          </w:p>
        </w:tc>
        <w:tc>
          <w:tcPr>
            <w:tcW w:w="3015" w:type="dxa"/>
            <w:gridSpan w:val="2"/>
            <w:tcBorders>
              <w:top w:val="single" w:sz="6" w:space="0" w:color="000000" w:themeColor="text1"/>
              <w:left w:val="single" w:sz="4" w:space="0" w:color="auto"/>
              <w:bottom w:val="single" w:sz="6" w:space="0" w:color="000000" w:themeColor="text1"/>
              <w:right w:val="single" w:sz="6" w:space="0" w:color="000000" w:themeColor="text1"/>
            </w:tcBorders>
          </w:tcPr>
          <w:p w14:paraId="503D9B17" w14:textId="77777777" w:rsidR="00484712" w:rsidRPr="007964AF" w:rsidRDefault="00484712" w:rsidP="00484712">
            <w:pPr>
              <w:spacing w:before="40" w:after="40" w:line="240" w:lineRule="auto"/>
              <w:contextualSpacing/>
              <w:rPr>
                <w:rFonts w:eastAsia="Times New Roman"/>
              </w:rPr>
            </w:pPr>
          </w:p>
          <w:p w14:paraId="667391AD" w14:textId="77777777" w:rsidR="00484712" w:rsidRPr="007964AF" w:rsidRDefault="00484712" w:rsidP="00484712">
            <w:pPr>
              <w:spacing w:before="40" w:after="40" w:line="240" w:lineRule="auto"/>
              <w:contextualSpacing/>
              <w:rPr>
                <w:rFonts w:eastAsia="Times New Roman"/>
              </w:rPr>
            </w:pPr>
          </w:p>
          <w:p w14:paraId="7AA88F42" w14:textId="77777777" w:rsidR="00484712" w:rsidRPr="007964AF" w:rsidRDefault="00484712" w:rsidP="00484712">
            <w:pPr>
              <w:spacing w:before="40" w:after="40" w:line="240" w:lineRule="auto"/>
              <w:contextualSpacing/>
              <w:rPr>
                <w:rFonts w:eastAsia="Times New Roman"/>
              </w:rPr>
            </w:pPr>
          </w:p>
          <w:p w14:paraId="2F8CC905" w14:textId="77777777" w:rsidR="00484712" w:rsidRPr="007964AF" w:rsidRDefault="00484712" w:rsidP="00ED6D63">
            <w:pPr>
              <w:pStyle w:val="ListParagraph"/>
              <w:numPr>
                <w:ilvl w:val="0"/>
                <w:numId w:val="15"/>
              </w:numPr>
            </w:pPr>
            <w:r w:rsidRPr="007964AF">
              <w:rPr>
                <w:cs/>
              </w:rPr>
              <w:t>ทำการแสดงรายละเอียดของสถานที่ที่ถูกเลือก</w:t>
            </w:r>
          </w:p>
        </w:tc>
      </w:tr>
      <w:tr w:rsidR="00484712" w:rsidRPr="007964AF" w14:paraId="0B7D1CEC" w14:textId="77777777" w:rsidTr="00484712">
        <w:trPr>
          <w:jc w:val="center"/>
        </w:trPr>
        <w:tc>
          <w:tcPr>
            <w:tcW w:w="226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2DA20866" w14:textId="77777777" w:rsidR="00484712" w:rsidRPr="007964AF" w:rsidRDefault="00484712" w:rsidP="00484712">
            <w:pPr>
              <w:spacing w:before="40" w:after="40" w:line="240" w:lineRule="auto"/>
              <w:ind w:left="120"/>
              <w:rPr>
                <w:rFonts w:eastAsia="Times New Roman"/>
              </w:rPr>
            </w:pPr>
            <w:r w:rsidRPr="007964AF">
              <w:rPr>
                <w:rFonts w:eastAsiaTheme="majorBidi"/>
                <w:color w:val="000000"/>
                <w:shd w:val="clear" w:color="auto" w:fill="FFFFFF"/>
              </w:rPr>
              <w:t xml:space="preserve">Alternative Flow </w:t>
            </w:r>
          </w:p>
        </w:tc>
        <w:tc>
          <w:tcPr>
            <w:tcW w:w="6030" w:type="dxa"/>
            <w:gridSpan w:val="3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3C28FCF5" w14:textId="77777777" w:rsidR="00484712" w:rsidRPr="007964AF" w:rsidRDefault="00484712" w:rsidP="00484712">
            <w:pPr>
              <w:spacing w:before="40" w:after="40" w:line="240" w:lineRule="auto"/>
              <w:ind w:left="150"/>
              <w:rPr>
                <w:rFonts w:eastAsia="Times New Roman"/>
              </w:rPr>
            </w:pPr>
            <w:r w:rsidRPr="007964AF">
              <w:rPr>
                <w:rFonts w:eastAsiaTheme="majorBidi"/>
                <w:color w:val="000000"/>
                <w:shd w:val="clear" w:color="auto" w:fill="FFFFFF"/>
              </w:rPr>
              <w:t xml:space="preserve"> -</w:t>
            </w:r>
          </w:p>
        </w:tc>
      </w:tr>
    </w:tbl>
    <w:p w14:paraId="59CB3C03" w14:textId="77777777" w:rsidR="00484712" w:rsidRPr="007964AF" w:rsidRDefault="00484712" w:rsidP="00484712">
      <w:pPr>
        <w:rPr>
          <w:cs/>
        </w:rPr>
      </w:pPr>
    </w:p>
    <w:p w14:paraId="64CA145B" w14:textId="77777777" w:rsidR="00484712" w:rsidRPr="007964AF" w:rsidRDefault="00484712" w:rsidP="00484712">
      <w:pPr>
        <w:rPr>
          <w:cs/>
        </w:rPr>
      </w:pPr>
      <w:r w:rsidRPr="007964AF">
        <w:rPr>
          <w:cs/>
        </w:rPr>
        <w:br w:type="page"/>
      </w:r>
    </w:p>
    <w:p w14:paraId="377BDC06" w14:textId="2C39672B" w:rsidR="00484712" w:rsidRPr="007964AF" w:rsidRDefault="00484712" w:rsidP="001E0B65">
      <w:pPr>
        <w:pStyle w:val="Caption"/>
        <w:outlineLvl w:val="0"/>
        <w:rPr>
          <w:i/>
          <w:iCs/>
        </w:rPr>
      </w:pPr>
      <w:bookmarkStart w:id="59" w:name="_Toc466903101"/>
      <w:r w:rsidRPr="00B37C29">
        <w:rPr>
          <w:b/>
          <w:bCs/>
          <w:cs/>
        </w:rPr>
        <w:lastRenderedPageBreak/>
        <w:t xml:space="preserve">ตารางที่ </w:t>
      </w:r>
      <w:r w:rsidR="00B3346A" w:rsidRPr="00B37C29">
        <w:rPr>
          <w:b/>
          <w:bCs/>
          <w:cs/>
        </w:rPr>
        <w:fldChar w:fldCharType="begin"/>
      </w:r>
      <w:r w:rsidR="00B3346A" w:rsidRPr="00B37C29">
        <w:rPr>
          <w:b/>
          <w:bCs/>
          <w:cs/>
        </w:rPr>
        <w:instrText xml:space="preserve"> </w:instrText>
      </w:r>
      <w:r w:rsidR="00B3346A" w:rsidRPr="00B37C29">
        <w:rPr>
          <w:b/>
          <w:bCs/>
        </w:rPr>
        <w:instrText xml:space="preserve">STYLEREF </w:instrText>
      </w:r>
      <w:r w:rsidR="00B3346A" w:rsidRPr="00B37C29">
        <w:rPr>
          <w:b/>
          <w:bCs/>
          <w:cs/>
        </w:rPr>
        <w:instrText xml:space="preserve">1 </w:instrText>
      </w:r>
      <w:r w:rsidR="00B3346A" w:rsidRPr="00B37C29">
        <w:rPr>
          <w:b/>
          <w:bCs/>
        </w:rPr>
        <w:instrText>\s</w:instrText>
      </w:r>
      <w:r w:rsidR="00B3346A" w:rsidRPr="00B37C29">
        <w:rPr>
          <w:b/>
          <w:bCs/>
          <w:cs/>
        </w:rPr>
        <w:instrText xml:space="preserve"> </w:instrText>
      </w:r>
      <w:r w:rsidR="00B3346A" w:rsidRPr="00B37C29">
        <w:rPr>
          <w:b/>
          <w:bCs/>
          <w:cs/>
        </w:rPr>
        <w:fldChar w:fldCharType="separate"/>
      </w:r>
      <w:r w:rsidR="00384590">
        <w:rPr>
          <w:b/>
          <w:bCs/>
          <w:cs/>
        </w:rPr>
        <w:t>3</w:t>
      </w:r>
      <w:r w:rsidR="00B3346A" w:rsidRPr="00B37C29">
        <w:rPr>
          <w:b/>
          <w:bCs/>
          <w:cs/>
        </w:rPr>
        <w:fldChar w:fldCharType="end"/>
      </w:r>
      <w:r w:rsidR="00B3346A" w:rsidRPr="00B37C29">
        <w:rPr>
          <w:b/>
          <w:bCs/>
          <w:cs/>
        </w:rPr>
        <w:t>.</w:t>
      </w:r>
      <w:r w:rsidR="00B3346A" w:rsidRPr="00B37C29">
        <w:rPr>
          <w:b/>
          <w:bCs/>
          <w:cs/>
        </w:rPr>
        <w:fldChar w:fldCharType="begin"/>
      </w:r>
      <w:r w:rsidR="00B3346A" w:rsidRPr="00B37C29">
        <w:rPr>
          <w:b/>
          <w:bCs/>
          <w:cs/>
        </w:rPr>
        <w:instrText xml:space="preserve"> </w:instrText>
      </w:r>
      <w:r w:rsidR="00B3346A" w:rsidRPr="00B37C29">
        <w:rPr>
          <w:b/>
          <w:bCs/>
        </w:rPr>
        <w:instrText xml:space="preserve">SEQ </w:instrText>
      </w:r>
      <w:r w:rsidR="00B3346A" w:rsidRPr="00B37C29">
        <w:rPr>
          <w:b/>
          <w:bCs/>
          <w:cs/>
        </w:rPr>
        <w:instrText xml:space="preserve">ตารางที่ </w:instrText>
      </w:r>
      <w:r w:rsidR="00B3346A" w:rsidRPr="00B37C29">
        <w:rPr>
          <w:b/>
          <w:bCs/>
        </w:rPr>
        <w:instrText xml:space="preserve">\* ARABIC \s </w:instrText>
      </w:r>
      <w:r w:rsidR="00B3346A" w:rsidRPr="00B37C29">
        <w:rPr>
          <w:b/>
          <w:bCs/>
          <w:cs/>
        </w:rPr>
        <w:instrText xml:space="preserve">1 </w:instrText>
      </w:r>
      <w:r w:rsidR="00B3346A" w:rsidRPr="00B37C29">
        <w:rPr>
          <w:b/>
          <w:bCs/>
          <w:cs/>
        </w:rPr>
        <w:fldChar w:fldCharType="separate"/>
      </w:r>
      <w:r w:rsidR="00384590">
        <w:rPr>
          <w:b/>
          <w:bCs/>
          <w:cs/>
        </w:rPr>
        <w:t>7</w:t>
      </w:r>
      <w:r w:rsidR="00B3346A" w:rsidRPr="00B37C29">
        <w:rPr>
          <w:b/>
          <w:bCs/>
          <w:cs/>
        </w:rPr>
        <w:fldChar w:fldCharType="end"/>
      </w:r>
      <w:r w:rsidRPr="007964AF">
        <w:rPr>
          <w:cs/>
        </w:rPr>
        <w:t xml:space="preserve"> คำอธิบายยูสเคส</w:t>
      </w:r>
      <w:r w:rsidRPr="007964AF">
        <w:rPr>
          <w:color w:val="000000"/>
          <w:shd w:val="clear" w:color="auto" w:fill="FFFFFF"/>
          <w:cs/>
        </w:rPr>
        <w:t>ดูสถานีที่ผู้ใช้ต้องการจะลง</w:t>
      </w:r>
      <w:bookmarkEnd w:id="59"/>
    </w:p>
    <w:tbl>
      <w:tblPr>
        <w:tblW w:w="0" w:type="auto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260"/>
        <w:gridCol w:w="3015"/>
        <w:gridCol w:w="1117"/>
        <w:gridCol w:w="1898"/>
      </w:tblGrid>
      <w:tr w:rsidR="00484712" w:rsidRPr="007964AF" w14:paraId="3629E00C" w14:textId="77777777" w:rsidTr="00484712">
        <w:trPr>
          <w:jc w:val="center"/>
        </w:trPr>
        <w:tc>
          <w:tcPr>
            <w:tcW w:w="226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25B49A6A" w14:textId="77777777" w:rsidR="00484712" w:rsidRPr="007964AF" w:rsidRDefault="00484712" w:rsidP="00484712">
            <w:pPr>
              <w:spacing w:before="40" w:after="40" w:line="240" w:lineRule="auto"/>
              <w:ind w:left="120"/>
              <w:rPr>
                <w:rFonts w:eastAsia="Times New Roman"/>
              </w:rPr>
            </w:pPr>
            <w:r w:rsidRPr="007964AF">
              <w:rPr>
                <w:rFonts w:eastAsiaTheme="majorBidi"/>
                <w:color w:val="000000"/>
                <w:shd w:val="clear" w:color="auto" w:fill="FFFFFF"/>
              </w:rPr>
              <w:t xml:space="preserve">Use Case Name </w:t>
            </w:r>
          </w:p>
        </w:tc>
        <w:tc>
          <w:tcPr>
            <w:tcW w:w="4132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4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1C948BE2" w14:textId="77777777" w:rsidR="00484712" w:rsidRPr="007964AF" w:rsidRDefault="00484712" w:rsidP="00484712">
            <w:pPr>
              <w:spacing w:before="40" w:after="40" w:line="240" w:lineRule="auto"/>
              <w:ind w:left="-80" w:firstLine="230"/>
              <w:rPr>
                <w:rFonts w:eastAsia="Times New Roman"/>
              </w:rPr>
            </w:pPr>
            <w:r w:rsidRPr="007964AF">
              <w:rPr>
                <w:rFonts w:eastAsiaTheme="majorBidi"/>
                <w:color w:val="000000"/>
                <w:shd w:val="clear" w:color="auto" w:fill="FFFFFF"/>
                <w:cs/>
              </w:rPr>
              <w:t>แสดงสถานีที่ผู้ใช้ต้องการจะลง</w:t>
            </w:r>
          </w:p>
        </w:tc>
        <w:tc>
          <w:tcPr>
            <w:tcW w:w="1898" w:type="dxa"/>
            <w:tcBorders>
              <w:top w:val="single" w:sz="6" w:space="0" w:color="000000" w:themeColor="text1"/>
              <w:left w:val="single" w:sz="4" w:space="0" w:color="auto"/>
              <w:bottom w:val="single" w:sz="6" w:space="0" w:color="000000" w:themeColor="text1"/>
              <w:right w:val="single" w:sz="6" w:space="0" w:color="000000" w:themeColor="text1"/>
            </w:tcBorders>
          </w:tcPr>
          <w:p w14:paraId="09C7197F" w14:textId="77777777" w:rsidR="00484712" w:rsidRPr="007964AF" w:rsidRDefault="00484712" w:rsidP="00484712">
            <w:pPr>
              <w:spacing w:before="40" w:after="40" w:line="240" w:lineRule="auto"/>
              <w:rPr>
                <w:rFonts w:eastAsia="Times New Roman"/>
              </w:rPr>
            </w:pPr>
            <w:r w:rsidRPr="007964AF">
              <w:rPr>
                <w:rFonts w:eastAsiaTheme="majorBidi"/>
              </w:rPr>
              <w:t xml:space="preserve">  ID: 7</w:t>
            </w:r>
          </w:p>
        </w:tc>
      </w:tr>
      <w:tr w:rsidR="00484712" w:rsidRPr="007964AF" w14:paraId="04C88084" w14:textId="77777777" w:rsidTr="00484712">
        <w:trPr>
          <w:jc w:val="center"/>
        </w:trPr>
        <w:tc>
          <w:tcPr>
            <w:tcW w:w="226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7F850E10" w14:textId="77777777" w:rsidR="00484712" w:rsidRPr="007964AF" w:rsidRDefault="00484712" w:rsidP="00484712">
            <w:pPr>
              <w:spacing w:before="40" w:after="40" w:line="240" w:lineRule="auto"/>
              <w:ind w:left="120"/>
              <w:rPr>
                <w:rFonts w:eastAsia="Times New Roman"/>
              </w:rPr>
            </w:pPr>
            <w:r w:rsidRPr="007964AF">
              <w:rPr>
                <w:rFonts w:eastAsiaTheme="majorBidi"/>
                <w:color w:val="000000"/>
                <w:shd w:val="clear" w:color="auto" w:fill="FFFFFF"/>
              </w:rPr>
              <w:t xml:space="preserve">Actor </w:t>
            </w:r>
          </w:p>
        </w:tc>
        <w:tc>
          <w:tcPr>
            <w:tcW w:w="6030" w:type="dxa"/>
            <w:gridSpan w:val="3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2E79769F" w14:textId="77777777" w:rsidR="00484712" w:rsidRPr="007964AF" w:rsidRDefault="00484712" w:rsidP="00484712">
            <w:pPr>
              <w:spacing w:before="40" w:after="40" w:line="240" w:lineRule="auto"/>
              <w:ind w:left="-80" w:firstLine="230"/>
              <w:rPr>
                <w:rFonts w:eastAsia="Times New Roman"/>
              </w:rPr>
            </w:pPr>
            <w:r w:rsidRPr="007964AF">
              <w:rPr>
                <w:rFonts w:eastAsiaTheme="majorBidi"/>
                <w:cs/>
              </w:rPr>
              <w:t>ผู้บกพร่องทางการได้ยิน</w:t>
            </w:r>
          </w:p>
        </w:tc>
      </w:tr>
      <w:tr w:rsidR="00484712" w:rsidRPr="007964AF" w14:paraId="7AF7E798" w14:textId="77777777" w:rsidTr="00484712">
        <w:trPr>
          <w:jc w:val="center"/>
        </w:trPr>
        <w:tc>
          <w:tcPr>
            <w:tcW w:w="226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1AF6F7C3" w14:textId="77777777" w:rsidR="00484712" w:rsidRPr="007964AF" w:rsidRDefault="00484712" w:rsidP="00484712">
            <w:pPr>
              <w:spacing w:before="40" w:after="40" w:line="240" w:lineRule="auto"/>
              <w:rPr>
                <w:rFonts w:eastAsia="Times New Roman"/>
              </w:rPr>
            </w:pPr>
            <w:r w:rsidRPr="007964AF">
              <w:rPr>
                <w:rFonts w:eastAsiaTheme="majorBidi"/>
              </w:rPr>
              <w:t xml:space="preserve">  </w:t>
            </w:r>
            <w:r w:rsidRPr="007964AF">
              <w:rPr>
                <w:rFonts w:eastAsiaTheme="majorBidi"/>
                <w:color w:val="000000"/>
                <w:shd w:val="clear" w:color="auto" w:fill="FFFFFF"/>
              </w:rPr>
              <w:t xml:space="preserve">Description </w:t>
            </w:r>
          </w:p>
        </w:tc>
        <w:tc>
          <w:tcPr>
            <w:tcW w:w="6030" w:type="dxa"/>
            <w:gridSpan w:val="3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F8BA2F9" w14:textId="77777777" w:rsidR="00484712" w:rsidRPr="007964AF" w:rsidRDefault="00484712" w:rsidP="00484712">
            <w:pPr>
              <w:spacing w:before="40" w:after="40" w:line="240" w:lineRule="auto"/>
              <w:ind w:left="150"/>
              <w:rPr>
                <w:rFonts w:eastAsia="Times New Roman"/>
                <w:cs/>
              </w:rPr>
            </w:pPr>
            <w:r w:rsidRPr="007964AF">
              <w:rPr>
                <w:rFonts w:eastAsiaTheme="majorBidi"/>
                <w:cs/>
              </w:rPr>
              <w:t>แสดงสถานีที่ผู้บกพร่องทางการได้ยินต้องการเดินทางไปสำหรับใช้ในการออกบัตรโดยสารได้ถูกต้อง</w:t>
            </w:r>
          </w:p>
        </w:tc>
      </w:tr>
      <w:tr w:rsidR="00484712" w:rsidRPr="007964AF" w14:paraId="2BDB934C" w14:textId="77777777" w:rsidTr="00484712">
        <w:trPr>
          <w:jc w:val="center"/>
        </w:trPr>
        <w:tc>
          <w:tcPr>
            <w:tcW w:w="226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137CBAD1" w14:textId="77777777" w:rsidR="00484712" w:rsidRPr="007964AF" w:rsidRDefault="00484712" w:rsidP="00484712">
            <w:pPr>
              <w:spacing w:before="40" w:after="40" w:line="240" w:lineRule="auto"/>
              <w:ind w:left="120"/>
              <w:rPr>
                <w:rFonts w:eastAsia="Times New Roman"/>
              </w:rPr>
            </w:pPr>
            <w:r w:rsidRPr="007964AF">
              <w:rPr>
                <w:rFonts w:eastAsiaTheme="majorBidi"/>
                <w:color w:val="000000"/>
                <w:shd w:val="clear" w:color="auto" w:fill="FFFFFF"/>
              </w:rPr>
              <w:t xml:space="preserve">Pre-conditions </w:t>
            </w:r>
          </w:p>
        </w:tc>
        <w:tc>
          <w:tcPr>
            <w:tcW w:w="6030" w:type="dxa"/>
            <w:gridSpan w:val="3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33179C7F" w14:textId="77777777" w:rsidR="00484712" w:rsidRPr="007964AF" w:rsidRDefault="00484712" w:rsidP="00484712">
            <w:pPr>
              <w:spacing w:before="40" w:after="40" w:line="240" w:lineRule="auto"/>
              <w:contextualSpacing/>
              <w:rPr>
                <w:rFonts w:eastAsia="Times New Roman"/>
              </w:rPr>
            </w:pPr>
            <w:r w:rsidRPr="007964AF">
              <w:rPr>
                <w:rFonts w:eastAsiaTheme="majorBidi"/>
              </w:rPr>
              <w:t xml:space="preserve">  </w:t>
            </w:r>
            <w:r w:rsidRPr="007964AF">
              <w:rPr>
                <w:rFonts w:eastAsiaTheme="majorBidi"/>
                <w:cs/>
              </w:rPr>
              <w:t>เลือกสถานีปลายทางที่จะลง</w:t>
            </w:r>
          </w:p>
        </w:tc>
      </w:tr>
      <w:tr w:rsidR="00484712" w:rsidRPr="007964AF" w14:paraId="5F9A8FE1" w14:textId="77777777" w:rsidTr="00484712">
        <w:trPr>
          <w:jc w:val="center"/>
        </w:trPr>
        <w:tc>
          <w:tcPr>
            <w:tcW w:w="226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21AE9850" w14:textId="77777777" w:rsidR="00484712" w:rsidRPr="007964AF" w:rsidRDefault="00484712" w:rsidP="00484712">
            <w:pPr>
              <w:spacing w:before="40" w:after="40" w:line="240" w:lineRule="auto"/>
              <w:ind w:left="120"/>
              <w:rPr>
                <w:rFonts w:eastAsia="Times New Roman"/>
              </w:rPr>
            </w:pPr>
            <w:r w:rsidRPr="007964AF">
              <w:rPr>
                <w:rFonts w:eastAsiaTheme="majorBidi"/>
                <w:color w:val="000000"/>
                <w:shd w:val="clear" w:color="auto" w:fill="FFFFFF"/>
              </w:rPr>
              <w:t xml:space="preserve">Post conditions </w:t>
            </w:r>
          </w:p>
        </w:tc>
        <w:tc>
          <w:tcPr>
            <w:tcW w:w="6030" w:type="dxa"/>
            <w:gridSpan w:val="3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215F666" w14:textId="77777777" w:rsidR="00484712" w:rsidRPr="007964AF" w:rsidRDefault="00484712" w:rsidP="00484712">
            <w:pPr>
              <w:spacing w:before="40" w:after="40" w:line="240" w:lineRule="auto"/>
              <w:ind w:left="150"/>
              <w:rPr>
                <w:rFonts w:eastAsia="Times New Roman"/>
              </w:rPr>
            </w:pPr>
            <w:r w:rsidRPr="007964AF">
              <w:rPr>
                <w:rFonts w:eastAsiaTheme="majorBidi"/>
              </w:rPr>
              <w:t>-</w:t>
            </w:r>
          </w:p>
        </w:tc>
      </w:tr>
      <w:tr w:rsidR="00484712" w:rsidRPr="007964AF" w14:paraId="0C1BEE75" w14:textId="77777777" w:rsidTr="00484712">
        <w:trPr>
          <w:jc w:val="center"/>
        </w:trPr>
        <w:tc>
          <w:tcPr>
            <w:tcW w:w="226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478E88FF" w14:textId="77777777" w:rsidR="00484712" w:rsidRPr="007964AF" w:rsidRDefault="00484712" w:rsidP="00484712">
            <w:pPr>
              <w:spacing w:before="40" w:after="40" w:line="240" w:lineRule="auto"/>
              <w:ind w:left="120"/>
              <w:rPr>
                <w:rFonts w:eastAsia="Times New Roman"/>
              </w:rPr>
            </w:pPr>
            <w:r w:rsidRPr="007964AF">
              <w:rPr>
                <w:rFonts w:eastAsiaTheme="majorBidi"/>
                <w:color w:val="000000"/>
                <w:shd w:val="clear" w:color="auto" w:fill="FFFFFF"/>
              </w:rPr>
              <w:t xml:space="preserve">Flow of Events </w:t>
            </w:r>
          </w:p>
        </w:tc>
        <w:tc>
          <w:tcPr>
            <w:tcW w:w="301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4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22A8BCF" w14:textId="77777777" w:rsidR="00484712" w:rsidRPr="007964AF" w:rsidRDefault="00484712" w:rsidP="00484712">
            <w:pPr>
              <w:spacing w:before="40" w:after="40" w:line="240" w:lineRule="auto"/>
              <w:contextualSpacing/>
              <w:rPr>
                <w:rFonts w:eastAsia="Times New Roman"/>
              </w:rPr>
            </w:pPr>
            <w:r w:rsidRPr="007964AF">
              <w:rPr>
                <w:rFonts w:eastAsiaTheme="majorBidi"/>
              </w:rPr>
              <w:t xml:space="preserve"> Actor</w:t>
            </w:r>
          </w:p>
        </w:tc>
        <w:tc>
          <w:tcPr>
            <w:tcW w:w="3015" w:type="dxa"/>
            <w:gridSpan w:val="2"/>
            <w:tcBorders>
              <w:top w:val="single" w:sz="6" w:space="0" w:color="000000" w:themeColor="text1"/>
              <w:left w:val="single" w:sz="4" w:space="0" w:color="auto"/>
              <w:bottom w:val="single" w:sz="6" w:space="0" w:color="000000" w:themeColor="text1"/>
              <w:right w:val="single" w:sz="6" w:space="0" w:color="000000" w:themeColor="text1"/>
            </w:tcBorders>
          </w:tcPr>
          <w:p w14:paraId="754250A0" w14:textId="77777777" w:rsidR="00484712" w:rsidRPr="007964AF" w:rsidRDefault="00484712" w:rsidP="00484712">
            <w:pPr>
              <w:spacing w:before="40" w:after="40" w:line="240" w:lineRule="auto"/>
              <w:contextualSpacing/>
              <w:rPr>
                <w:rFonts w:eastAsia="Times New Roman"/>
              </w:rPr>
            </w:pPr>
            <w:r w:rsidRPr="007964AF">
              <w:rPr>
                <w:rFonts w:eastAsiaTheme="majorBidi"/>
              </w:rPr>
              <w:t xml:space="preserve"> System</w:t>
            </w:r>
          </w:p>
        </w:tc>
      </w:tr>
      <w:tr w:rsidR="00484712" w:rsidRPr="007964AF" w14:paraId="079A4DE9" w14:textId="77777777" w:rsidTr="00484712">
        <w:trPr>
          <w:jc w:val="center"/>
        </w:trPr>
        <w:tc>
          <w:tcPr>
            <w:tcW w:w="226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697BA60" w14:textId="77777777" w:rsidR="00484712" w:rsidRPr="007964AF" w:rsidRDefault="00484712" w:rsidP="00484712">
            <w:pPr>
              <w:spacing w:before="40" w:after="40" w:line="240" w:lineRule="auto"/>
              <w:ind w:left="120"/>
              <w:rPr>
                <w:rFonts w:eastAsia="Times New Roman"/>
                <w:color w:val="000000"/>
                <w:shd w:val="clear" w:color="auto" w:fill="FFFFFF"/>
              </w:rPr>
            </w:pPr>
          </w:p>
        </w:tc>
        <w:tc>
          <w:tcPr>
            <w:tcW w:w="301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4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5D5AD5F" w14:textId="77777777" w:rsidR="00484712" w:rsidRPr="007964AF" w:rsidRDefault="00484712" w:rsidP="00ED6D63">
            <w:pPr>
              <w:pStyle w:val="ListParagraph"/>
              <w:numPr>
                <w:ilvl w:val="0"/>
                <w:numId w:val="16"/>
              </w:numPr>
            </w:pPr>
            <w:r w:rsidRPr="007964AF">
              <w:rPr>
                <w:cs/>
              </w:rPr>
              <w:t>ทำการกดแสดงสถานีปลายทางที่ต้องการจะลง</w:t>
            </w:r>
          </w:p>
          <w:p w14:paraId="1168EDB5" w14:textId="77777777" w:rsidR="00484712" w:rsidRPr="007964AF" w:rsidRDefault="00484712" w:rsidP="00484712">
            <w:pPr>
              <w:spacing w:before="40" w:after="40" w:line="240" w:lineRule="auto"/>
              <w:rPr>
                <w:rFonts w:eastAsia="Times New Roman"/>
              </w:rPr>
            </w:pPr>
          </w:p>
          <w:p w14:paraId="0173E437" w14:textId="77777777" w:rsidR="00484712" w:rsidRPr="007964AF" w:rsidRDefault="00484712" w:rsidP="00484712">
            <w:pPr>
              <w:spacing w:before="40" w:after="40" w:line="240" w:lineRule="auto"/>
              <w:rPr>
                <w:rFonts w:eastAsia="Times New Roman"/>
              </w:rPr>
            </w:pPr>
          </w:p>
          <w:p w14:paraId="5606D2F1" w14:textId="77777777" w:rsidR="00484712" w:rsidRPr="007964AF" w:rsidRDefault="00484712" w:rsidP="00ED6D63">
            <w:pPr>
              <w:pStyle w:val="ListParagraph"/>
              <w:numPr>
                <w:ilvl w:val="0"/>
                <w:numId w:val="17"/>
              </w:numPr>
            </w:pPr>
            <w:r w:rsidRPr="007964AF">
              <w:rPr>
                <w:cs/>
              </w:rPr>
              <w:t>ทำการแสดงให้เจ้าหน้าที่ประจำสถานีดู</w:t>
            </w:r>
          </w:p>
        </w:tc>
        <w:tc>
          <w:tcPr>
            <w:tcW w:w="3015" w:type="dxa"/>
            <w:gridSpan w:val="2"/>
            <w:tcBorders>
              <w:top w:val="single" w:sz="6" w:space="0" w:color="000000" w:themeColor="text1"/>
              <w:left w:val="single" w:sz="4" w:space="0" w:color="auto"/>
              <w:bottom w:val="single" w:sz="6" w:space="0" w:color="000000" w:themeColor="text1"/>
              <w:right w:val="single" w:sz="6" w:space="0" w:color="000000" w:themeColor="text1"/>
            </w:tcBorders>
          </w:tcPr>
          <w:p w14:paraId="5ED753E6" w14:textId="77777777" w:rsidR="00484712" w:rsidRPr="007964AF" w:rsidRDefault="00484712" w:rsidP="00484712">
            <w:pPr>
              <w:spacing w:before="40" w:after="40" w:line="240" w:lineRule="auto"/>
              <w:contextualSpacing/>
              <w:rPr>
                <w:rFonts w:eastAsia="Times New Roman"/>
              </w:rPr>
            </w:pPr>
          </w:p>
          <w:p w14:paraId="05BA7686" w14:textId="77777777" w:rsidR="00484712" w:rsidRPr="007964AF" w:rsidRDefault="00484712" w:rsidP="00484712">
            <w:pPr>
              <w:spacing w:before="40" w:after="40" w:line="240" w:lineRule="auto"/>
              <w:contextualSpacing/>
              <w:rPr>
                <w:rFonts w:eastAsia="Times New Roman"/>
              </w:rPr>
            </w:pPr>
          </w:p>
          <w:p w14:paraId="5D61AF98" w14:textId="77777777" w:rsidR="00484712" w:rsidRPr="007964AF" w:rsidRDefault="00484712" w:rsidP="00ED6D63">
            <w:pPr>
              <w:pStyle w:val="ListParagraph"/>
              <w:numPr>
                <w:ilvl w:val="0"/>
                <w:numId w:val="18"/>
              </w:numPr>
            </w:pPr>
            <w:r w:rsidRPr="007964AF">
              <w:rPr>
                <w:cs/>
              </w:rPr>
              <w:t>ทำการแสดงสถานีปลายทางที่ต้องการจะลง</w:t>
            </w:r>
          </w:p>
        </w:tc>
      </w:tr>
      <w:tr w:rsidR="00484712" w:rsidRPr="007964AF" w14:paraId="03110DDA" w14:textId="77777777" w:rsidTr="00484712">
        <w:trPr>
          <w:jc w:val="center"/>
        </w:trPr>
        <w:tc>
          <w:tcPr>
            <w:tcW w:w="226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45ABA881" w14:textId="77777777" w:rsidR="00484712" w:rsidRPr="007964AF" w:rsidRDefault="00484712" w:rsidP="00484712">
            <w:pPr>
              <w:spacing w:before="40" w:after="40" w:line="240" w:lineRule="auto"/>
              <w:ind w:left="120"/>
              <w:rPr>
                <w:rFonts w:eastAsia="Times New Roman"/>
              </w:rPr>
            </w:pPr>
            <w:r w:rsidRPr="007964AF">
              <w:rPr>
                <w:rFonts w:eastAsiaTheme="majorBidi"/>
                <w:color w:val="000000"/>
                <w:shd w:val="clear" w:color="auto" w:fill="FFFFFF"/>
              </w:rPr>
              <w:t xml:space="preserve">Alternative Flow </w:t>
            </w:r>
          </w:p>
        </w:tc>
        <w:tc>
          <w:tcPr>
            <w:tcW w:w="6030" w:type="dxa"/>
            <w:gridSpan w:val="3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656C33EE" w14:textId="77777777" w:rsidR="00484712" w:rsidRPr="007964AF" w:rsidRDefault="00484712" w:rsidP="00484712">
            <w:pPr>
              <w:spacing w:before="40" w:after="40" w:line="240" w:lineRule="auto"/>
              <w:ind w:left="150"/>
              <w:rPr>
                <w:rFonts w:eastAsia="Times New Roman"/>
              </w:rPr>
            </w:pPr>
            <w:r w:rsidRPr="007964AF">
              <w:rPr>
                <w:rFonts w:eastAsiaTheme="majorBidi"/>
                <w:color w:val="000000"/>
                <w:shd w:val="clear" w:color="auto" w:fill="FFFFFF"/>
              </w:rPr>
              <w:t xml:space="preserve"> -</w:t>
            </w:r>
          </w:p>
        </w:tc>
      </w:tr>
    </w:tbl>
    <w:p w14:paraId="404D163F" w14:textId="77777777" w:rsidR="00484712" w:rsidRPr="007964AF" w:rsidRDefault="00484712" w:rsidP="00484712"/>
    <w:p w14:paraId="63BE5979" w14:textId="57225C93" w:rsidR="00484712" w:rsidRPr="007964AF" w:rsidRDefault="00484712">
      <w:pPr>
        <w:jc w:val="left"/>
        <w:rPr>
          <w:cs/>
        </w:rPr>
      </w:pPr>
      <w:r w:rsidRPr="007964AF">
        <w:rPr>
          <w:cs/>
        </w:rPr>
        <w:br w:type="page"/>
      </w:r>
    </w:p>
    <w:p w14:paraId="48D81EF7" w14:textId="77777777" w:rsidR="00484712" w:rsidRPr="007964AF" w:rsidRDefault="00484712" w:rsidP="001E0B65">
      <w:pPr>
        <w:pStyle w:val="Heading3"/>
      </w:pPr>
      <w:bookmarkStart w:id="60" w:name="_Toc466903188"/>
      <w:r w:rsidRPr="007964AF">
        <w:lastRenderedPageBreak/>
        <w:t>Activity Diagram</w:t>
      </w:r>
      <w:bookmarkEnd w:id="60"/>
    </w:p>
    <w:p w14:paraId="2628B722" w14:textId="77777777" w:rsidR="00484712" w:rsidRPr="007964AF" w:rsidRDefault="00484712" w:rsidP="001E0B65">
      <w:pPr>
        <w:pStyle w:val="Heading4"/>
      </w:pPr>
      <w:r w:rsidRPr="007964AF">
        <w:rPr>
          <w:cs/>
        </w:rPr>
        <w:t>แผนภาพกิจกรรมของการดูเส้นทางการเดินรถ</w:t>
      </w:r>
    </w:p>
    <w:p w14:paraId="267E3AA9" w14:textId="3490E678" w:rsidR="00484712" w:rsidRPr="007964AF" w:rsidRDefault="00484712" w:rsidP="00484712">
      <w:pPr>
        <w:ind w:left="720"/>
        <w:rPr>
          <w:rFonts w:eastAsiaTheme="majorBidi"/>
        </w:rPr>
      </w:pPr>
      <w:r w:rsidRPr="007964AF">
        <w:rPr>
          <w:rFonts w:eastAsiaTheme="majorBidi"/>
          <w:cs/>
        </w:rPr>
        <w:t xml:space="preserve">แผนภาพ </w:t>
      </w:r>
      <w:r w:rsidRPr="007964AF">
        <w:rPr>
          <w:rFonts w:eastAsiaTheme="majorBidi"/>
        </w:rPr>
        <w:t xml:space="preserve">Activity Diagram </w:t>
      </w:r>
      <w:r w:rsidRPr="007964AF">
        <w:rPr>
          <w:rFonts w:eastAsiaTheme="majorBidi"/>
          <w:cs/>
        </w:rPr>
        <w:t>ของกิจกรรมของการดูเส้นทางการเดินรถ</w:t>
      </w:r>
    </w:p>
    <w:p w14:paraId="35E65BDE" w14:textId="77777777" w:rsidR="00484712" w:rsidRPr="007964AF" w:rsidRDefault="00484712" w:rsidP="00484712">
      <w:pPr>
        <w:ind w:left="720"/>
      </w:pPr>
    </w:p>
    <w:p w14:paraId="539D1BCB" w14:textId="77777777" w:rsidR="00484712" w:rsidRPr="007964AF" w:rsidRDefault="00484712" w:rsidP="00484712">
      <w:pPr>
        <w:ind w:left="720"/>
        <w:jc w:val="center"/>
      </w:pPr>
      <w:r w:rsidRPr="007964AF">
        <w:rPr>
          <w:noProof/>
          <w:cs/>
        </w:rPr>
        <w:drawing>
          <wp:inline distT="0" distB="0" distL="0" distR="0" wp14:anchorId="2158B5B2" wp14:editId="633F3392">
            <wp:extent cx="3698664" cy="3128976"/>
            <wp:effectExtent l="0" t="0" r="0" b="0"/>
            <wp:docPr id="9" name="Picture 9" descr="C:\Users\the_p\AppData\Local\Microsoft\Windows\INetCache\Content.Word\Slid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the_p\AppData\Local\Microsoft\Windows\INetCache\Content.Word\Slide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706" t="9633" r="30040" b="25404"/>
                    <a:stretch/>
                  </pic:blipFill>
                  <pic:spPr bwMode="auto">
                    <a:xfrm>
                      <a:off x="0" y="0"/>
                      <a:ext cx="3708834" cy="3137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4026A4" w14:textId="77777777" w:rsidR="00484712" w:rsidRPr="007964AF" w:rsidRDefault="00484712" w:rsidP="00484712">
      <w:pPr>
        <w:rPr>
          <w:b/>
          <w:bCs/>
          <w:color w:val="000000" w:themeColor="text1"/>
          <w:cs/>
        </w:rPr>
      </w:pPr>
      <w:r w:rsidRPr="007964AF">
        <w:rPr>
          <w:cs/>
        </w:rPr>
        <w:br w:type="page"/>
      </w:r>
    </w:p>
    <w:p w14:paraId="311750FF" w14:textId="77777777" w:rsidR="00484712" w:rsidRPr="007964AF" w:rsidRDefault="00484712" w:rsidP="001E0B65">
      <w:pPr>
        <w:pStyle w:val="Heading4"/>
      </w:pPr>
      <w:r w:rsidRPr="007964AF">
        <w:rPr>
          <w:cs/>
        </w:rPr>
        <w:lastRenderedPageBreak/>
        <w:t>แผนภาพกิจกรรมของการเลือกสถานีปลายทางที่จะลง</w:t>
      </w:r>
    </w:p>
    <w:p w14:paraId="02FC5367" w14:textId="615F180E" w:rsidR="00484712" w:rsidRPr="007964AF" w:rsidRDefault="00484712" w:rsidP="00484712">
      <w:pPr>
        <w:ind w:left="720"/>
        <w:rPr>
          <w:rFonts w:eastAsiaTheme="majorBidi"/>
        </w:rPr>
      </w:pPr>
      <w:r w:rsidRPr="007964AF">
        <w:rPr>
          <w:rFonts w:eastAsiaTheme="majorBidi"/>
          <w:cs/>
        </w:rPr>
        <w:t xml:space="preserve">แผนภาพ </w:t>
      </w:r>
      <w:r w:rsidRPr="007964AF">
        <w:rPr>
          <w:rFonts w:eastAsiaTheme="majorBidi"/>
        </w:rPr>
        <w:t xml:space="preserve">Activity Diagram </w:t>
      </w:r>
      <w:r w:rsidRPr="007964AF">
        <w:rPr>
          <w:rFonts w:eastAsiaTheme="majorBidi"/>
          <w:cs/>
        </w:rPr>
        <w:t>ของกิจกรรมของการเลือกสถานีปลายทางที่จะลง</w:t>
      </w:r>
    </w:p>
    <w:p w14:paraId="182ACB12" w14:textId="77777777" w:rsidR="00484712" w:rsidRPr="007964AF" w:rsidRDefault="00484712" w:rsidP="00484712">
      <w:pPr>
        <w:ind w:left="720"/>
      </w:pPr>
    </w:p>
    <w:p w14:paraId="25183717" w14:textId="77777777" w:rsidR="00484712" w:rsidRPr="007964AF" w:rsidRDefault="00484712" w:rsidP="00484712">
      <w:pPr>
        <w:ind w:left="720"/>
        <w:jc w:val="center"/>
      </w:pPr>
      <w:r w:rsidRPr="007964AF">
        <w:rPr>
          <w:noProof/>
          <w:cs/>
        </w:rPr>
        <w:drawing>
          <wp:inline distT="0" distB="0" distL="0" distR="0" wp14:anchorId="0AAA53F0" wp14:editId="4362E73E">
            <wp:extent cx="4190338" cy="3989737"/>
            <wp:effectExtent l="0" t="0" r="1270" b="0"/>
            <wp:docPr id="10" name="Picture 10" descr="C:\Users\the_p\OneDrive\KMITL\Final Project\Activity Diagram\Slid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the_p\OneDrive\KMITL\Final Project\Activity Diagram\Slide2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101" t="3208" r="21695" b="8440"/>
                    <a:stretch/>
                  </pic:blipFill>
                  <pic:spPr bwMode="auto">
                    <a:xfrm>
                      <a:off x="0" y="0"/>
                      <a:ext cx="4198041" cy="39970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062854" w14:textId="77777777" w:rsidR="00484712" w:rsidRPr="007964AF" w:rsidRDefault="00484712" w:rsidP="00484712">
      <w:pPr>
        <w:rPr>
          <w:b/>
          <w:bCs/>
          <w:color w:val="000000" w:themeColor="text1"/>
          <w:cs/>
        </w:rPr>
      </w:pPr>
      <w:r w:rsidRPr="007964AF">
        <w:rPr>
          <w:cs/>
        </w:rPr>
        <w:br w:type="page"/>
      </w:r>
    </w:p>
    <w:p w14:paraId="6045E71F" w14:textId="77777777" w:rsidR="00484712" w:rsidRPr="007964AF" w:rsidRDefault="00484712" w:rsidP="001E0B65">
      <w:pPr>
        <w:pStyle w:val="Heading4"/>
      </w:pPr>
      <w:r w:rsidRPr="007964AF">
        <w:rPr>
          <w:cs/>
        </w:rPr>
        <w:lastRenderedPageBreak/>
        <w:t>แผนภาพกิจกรรมของการยกเลิกการแจ้งเตือน</w:t>
      </w:r>
    </w:p>
    <w:p w14:paraId="74C06A79" w14:textId="77777777" w:rsidR="00484712" w:rsidRPr="007964AF" w:rsidRDefault="00484712" w:rsidP="00484712">
      <w:pPr>
        <w:ind w:left="720"/>
      </w:pPr>
      <w:r w:rsidRPr="007964AF">
        <w:rPr>
          <w:rFonts w:eastAsiaTheme="majorBidi"/>
          <w:cs/>
        </w:rPr>
        <w:t xml:space="preserve">แผนภาพ </w:t>
      </w:r>
      <w:r w:rsidRPr="007964AF">
        <w:rPr>
          <w:rFonts w:eastAsiaTheme="majorBidi"/>
        </w:rPr>
        <w:t xml:space="preserve">Activity Diagram </w:t>
      </w:r>
      <w:r w:rsidRPr="007964AF">
        <w:rPr>
          <w:rFonts w:eastAsiaTheme="majorBidi"/>
          <w:cs/>
        </w:rPr>
        <w:t>ของกิจกรรมของการยกเลิกการแจ้งเตือน</w:t>
      </w:r>
    </w:p>
    <w:p w14:paraId="14C19879" w14:textId="77777777" w:rsidR="00484712" w:rsidRPr="007964AF" w:rsidRDefault="00484712" w:rsidP="00484712">
      <w:pPr>
        <w:ind w:left="720"/>
      </w:pPr>
    </w:p>
    <w:p w14:paraId="62031ED0" w14:textId="77777777" w:rsidR="00484712" w:rsidRPr="007964AF" w:rsidRDefault="00484712" w:rsidP="00484712">
      <w:pPr>
        <w:ind w:left="720"/>
        <w:jc w:val="center"/>
      </w:pPr>
      <w:r w:rsidRPr="007964AF">
        <w:rPr>
          <w:noProof/>
          <w:cs/>
        </w:rPr>
        <w:drawing>
          <wp:inline distT="0" distB="0" distL="0" distR="0" wp14:anchorId="444E132F" wp14:editId="0242CDDE">
            <wp:extent cx="3527944" cy="2886268"/>
            <wp:effectExtent l="0" t="0" r="0" b="0"/>
            <wp:docPr id="15" name="Picture 15" descr="C:\Users\the_p\OneDrive\KMITL\Final Project\Activity Diagram\Slid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the_p\OneDrive\KMITL\Final Project\Activity Diagram\Slide4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411" t="8144" r="29611" b="26448"/>
                    <a:stretch/>
                  </pic:blipFill>
                  <pic:spPr bwMode="auto">
                    <a:xfrm>
                      <a:off x="0" y="0"/>
                      <a:ext cx="3541791" cy="28975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C20EFE" w14:textId="77777777" w:rsidR="00484712" w:rsidRPr="007964AF" w:rsidRDefault="00484712" w:rsidP="00484712">
      <w:pPr>
        <w:rPr>
          <w:b/>
          <w:bCs/>
          <w:color w:val="000000" w:themeColor="text1"/>
          <w:cs/>
        </w:rPr>
      </w:pPr>
      <w:r w:rsidRPr="007964AF">
        <w:rPr>
          <w:cs/>
        </w:rPr>
        <w:br w:type="page"/>
      </w:r>
    </w:p>
    <w:p w14:paraId="2BC602A9" w14:textId="77777777" w:rsidR="00484712" w:rsidRPr="007964AF" w:rsidRDefault="00484712" w:rsidP="001E0B65">
      <w:pPr>
        <w:pStyle w:val="Heading4"/>
      </w:pPr>
      <w:r w:rsidRPr="007964AF">
        <w:rPr>
          <w:cs/>
        </w:rPr>
        <w:lastRenderedPageBreak/>
        <w:t>แผนภาพกิจกรรมของการดูรายละเอียดในการเดินทาง</w:t>
      </w:r>
    </w:p>
    <w:p w14:paraId="6660E5CF" w14:textId="77777777" w:rsidR="00484712" w:rsidRPr="007964AF" w:rsidRDefault="00484712" w:rsidP="00484712">
      <w:pPr>
        <w:ind w:left="720"/>
      </w:pPr>
      <w:r w:rsidRPr="007964AF">
        <w:rPr>
          <w:rFonts w:eastAsiaTheme="majorBidi"/>
          <w:cs/>
        </w:rPr>
        <w:t xml:space="preserve">แผนภาพ </w:t>
      </w:r>
      <w:r w:rsidRPr="007964AF">
        <w:rPr>
          <w:rFonts w:eastAsiaTheme="majorBidi"/>
        </w:rPr>
        <w:t xml:space="preserve">Activity Diagram </w:t>
      </w:r>
      <w:r w:rsidRPr="007964AF">
        <w:rPr>
          <w:rFonts w:eastAsiaTheme="majorBidi"/>
          <w:cs/>
        </w:rPr>
        <w:t>ของกิจกรรมของการดูรายละเอียดในการเดินทาง</w:t>
      </w:r>
    </w:p>
    <w:p w14:paraId="2E5D1CED" w14:textId="77777777" w:rsidR="00484712" w:rsidRPr="007964AF" w:rsidRDefault="00484712" w:rsidP="00484712">
      <w:pPr>
        <w:ind w:left="720"/>
      </w:pPr>
    </w:p>
    <w:p w14:paraId="452B8B10" w14:textId="77777777" w:rsidR="00484712" w:rsidRPr="007964AF" w:rsidRDefault="00484712" w:rsidP="00484712">
      <w:pPr>
        <w:ind w:left="720"/>
        <w:jc w:val="center"/>
      </w:pPr>
      <w:r w:rsidRPr="007964AF">
        <w:rPr>
          <w:noProof/>
          <w:cs/>
        </w:rPr>
        <w:drawing>
          <wp:inline distT="0" distB="0" distL="0" distR="0" wp14:anchorId="57E05E51" wp14:editId="558F2AC2">
            <wp:extent cx="4039262" cy="3288231"/>
            <wp:effectExtent l="0" t="0" r="0" b="7620"/>
            <wp:docPr id="16" name="Picture 16" descr="C:\Users\the_p\OneDrive\KMITL\Final Project\Activity Diagram\Slid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the_p\OneDrive\KMITL\Final Project\Activity Diagram\Slide3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688" t="10365" r="30305" b="25956"/>
                    <a:stretch/>
                  </pic:blipFill>
                  <pic:spPr bwMode="auto">
                    <a:xfrm>
                      <a:off x="0" y="0"/>
                      <a:ext cx="4050633" cy="32974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82ABEC" w14:textId="77777777" w:rsidR="00484712" w:rsidRPr="007964AF" w:rsidRDefault="00484712" w:rsidP="00484712">
      <w:pPr>
        <w:rPr>
          <w:b/>
          <w:bCs/>
          <w:color w:val="000000" w:themeColor="text1"/>
          <w:cs/>
        </w:rPr>
      </w:pPr>
      <w:r w:rsidRPr="007964AF">
        <w:rPr>
          <w:cs/>
        </w:rPr>
        <w:br w:type="page"/>
      </w:r>
    </w:p>
    <w:p w14:paraId="5A0A3EAC" w14:textId="77777777" w:rsidR="00484712" w:rsidRPr="007964AF" w:rsidRDefault="00484712" w:rsidP="001E0B65">
      <w:pPr>
        <w:pStyle w:val="Heading4"/>
      </w:pPr>
      <w:r w:rsidRPr="007964AF">
        <w:rPr>
          <w:cs/>
        </w:rPr>
        <w:lastRenderedPageBreak/>
        <w:t>แผนภาพกิจกรรมของการดูรายละเอียดของสถานีรถไฟฟ้า</w:t>
      </w:r>
    </w:p>
    <w:p w14:paraId="56132054" w14:textId="77777777" w:rsidR="00484712" w:rsidRPr="007964AF" w:rsidRDefault="00484712" w:rsidP="00484712">
      <w:pPr>
        <w:ind w:left="720"/>
      </w:pPr>
      <w:r w:rsidRPr="007964AF">
        <w:rPr>
          <w:rFonts w:eastAsiaTheme="majorBidi"/>
          <w:cs/>
        </w:rPr>
        <w:t xml:space="preserve">แผนภาพ </w:t>
      </w:r>
      <w:r w:rsidRPr="007964AF">
        <w:rPr>
          <w:rFonts w:eastAsiaTheme="majorBidi"/>
        </w:rPr>
        <w:t xml:space="preserve">Activity Diagram </w:t>
      </w:r>
      <w:r w:rsidRPr="007964AF">
        <w:rPr>
          <w:rFonts w:eastAsiaTheme="majorBidi"/>
          <w:cs/>
        </w:rPr>
        <w:t>ของกิจกรรมของการดูรายละเอียดของสถานีรถไฟฟ้า</w:t>
      </w:r>
    </w:p>
    <w:p w14:paraId="36CC1A2C" w14:textId="77777777" w:rsidR="00484712" w:rsidRPr="007964AF" w:rsidRDefault="00484712" w:rsidP="00484712">
      <w:pPr>
        <w:ind w:left="720"/>
      </w:pPr>
    </w:p>
    <w:p w14:paraId="4F14D3CA" w14:textId="77777777" w:rsidR="00484712" w:rsidRPr="007964AF" w:rsidRDefault="00484712" w:rsidP="00484712">
      <w:pPr>
        <w:ind w:left="720"/>
        <w:jc w:val="center"/>
      </w:pPr>
      <w:r w:rsidRPr="007964AF">
        <w:rPr>
          <w:noProof/>
          <w:cs/>
        </w:rPr>
        <w:drawing>
          <wp:inline distT="0" distB="0" distL="0" distR="0" wp14:anchorId="70684371" wp14:editId="6AF046A0">
            <wp:extent cx="4142160" cy="3260035"/>
            <wp:effectExtent l="0" t="0" r="0" b="0"/>
            <wp:docPr id="17" name="Picture 17" descr="C:\Users\the_p\OneDrive\KMITL\Final Project\Activity Diagram\Slid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the_p\OneDrive\KMITL\Final Project\Activity Diagram\Slide5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268" t="9871" r="29748" b="27197"/>
                    <a:stretch/>
                  </pic:blipFill>
                  <pic:spPr bwMode="auto">
                    <a:xfrm>
                      <a:off x="0" y="0"/>
                      <a:ext cx="4158186" cy="32726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0DC2FF" w14:textId="77777777" w:rsidR="00484712" w:rsidRPr="007964AF" w:rsidRDefault="00484712" w:rsidP="00484712">
      <w:pPr>
        <w:rPr>
          <w:b/>
          <w:bCs/>
          <w:color w:val="000000" w:themeColor="text1"/>
          <w:cs/>
        </w:rPr>
      </w:pPr>
      <w:r w:rsidRPr="007964AF">
        <w:rPr>
          <w:cs/>
        </w:rPr>
        <w:br w:type="page"/>
      </w:r>
    </w:p>
    <w:p w14:paraId="43FEAFF1" w14:textId="77777777" w:rsidR="00484712" w:rsidRPr="007964AF" w:rsidRDefault="00484712" w:rsidP="001E0B65">
      <w:pPr>
        <w:pStyle w:val="Heading4"/>
      </w:pPr>
      <w:r w:rsidRPr="007964AF">
        <w:rPr>
          <w:cs/>
        </w:rPr>
        <w:lastRenderedPageBreak/>
        <w:t>แผนภาพกิจกรรมของการดูรายละเอียดของสถานที่โดยรอบสถานี</w:t>
      </w:r>
    </w:p>
    <w:p w14:paraId="1CB07B68" w14:textId="77777777" w:rsidR="00484712" w:rsidRPr="007964AF" w:rsidRDefault="00484712" w:rsidP="00484712">
      <w:pPr>
        <w:ind w:left="720"/>
      </w:pPr>
      <w:r w:rsidRPr="007964AF">
        <w:rPr>
          <w:rFonts w:eastAsiaTheme="majorBidi"/>
          <w:cs/>
        </w:rPr>
        <w:t xml:space="preserve">แผนภาพ </w:t>
      </w:r>
      <w:r w:rsidRPr="007964AF">
        <w:rPr>
          <w:rFonts w:eastAsiaTheme="majorBidi"/>
        </w:rPr>
        <w:t xml:space="preserve">Activity Diagram </w:t>
      </w:r>
      <w:r w:rsidRPr="007964AF">
        <w:rPr>
          <w:rFonts w:eastAsiaTheme="majorBidi"/>
          <w:cs/>
        </w:rPr>
        <w:t>ของกิจกรรมของการดูรายละเอียดของสถานที่โดยรอบสถานี</w:t>
      </w:r>
    </w:p>
    <w:p w14:paraId="397B09DE" w14:textId="77777777" w:rsidR="00484712" w:rsidRPr="007964AF" w:rsidRDefault="00484712" w:rsidP="00484712">
      <w:pPr>
        <w:ind w:left="720"/>
      </w:pPr>
    </w:p>
    <w:p w14:paraId="40364F42" w14:textId="77777777" w:rsidR="00484712" w:rsidRPr="007964AF" w:rsidRDefault="00484712" w:rsidP="00484712">
      <w:pPr>
        <w:ind w:left="720"/>
        <w:jc w:val="center"/>
      </w:pPr>
      <w:r w:rsidRPr="007964AF">
        <w:rPr>
          <w:noProof/>
          <w:cs/>
        </w:rPr>
        <w:drawing>
          <wp:inline distT="0" distB="0" distL="0" distR="0" wp14:anchorId="1ED25CA4" wp14:editId="0738C471">
            <wp:extent cx="4572000" cy="3646025"/>
            <wp:effectExtent l="0" t="0" r="0" b="0"/>
            <wp:docPr id="24" name="Picture 24" descr="C:\Users\the_p\OneDrive\KMITL\Final Project\Activity Diagram\Slid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the_p\OneDrive\KMITL\Final Project\Activity Diagram\Slide6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240" t="9871" r="29885" b="27934"/>
                    <a:stretch/>
                  </pic:blipFill>
                  <pic:spPr bwMode="auto">
                    <a:xfrm>
                      <a:off x="0" y="0"/>
                      <a:ext cx="4585409" cy="36567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8B66FF" w14:textId="77777777" w:rsidR="00484712" w:rsidRPr="007964AF" w:rsidRDefault="00484712" w:rsidP="00484712">
      <w:pPr>
        <w:rPr>
          <w:b/>
          <w:bCs/>
          <w:color w:val="000000" w:themeColor="text1"/>
          <w:cs/>
        </w:rPr>
      </w:pPr>
      <w:r w:rsidRPr="007964AF">
        <w:rPr>
          <w:cs/>
        </w:rPr>
        <w:br w:type="page"/>
      </w:r>
    </w:p>
    <w:p w14:paraId="44FB448A" w14:textId="77777777" w:rsidR="00484712" w:rsidRPr="007964AF" w:rsidRDefault="00484712" w:rsidP="001E0B65">
      <w:pPr>
        <w:pStyle w:val="Heading4"/>
      </w:pPr>
      <w:r w:rsidRPr="007964AF">
        <w:rPr>
          <w:cs/>
        </w:rPr>
        <w:lastRenderedPageBreak/>
        <w:t>แผนภาพกิจกรรมของการดูสถานีที่ผู้ใช้ต้องการจะลง</w:t>
      </w:r>
    </w:p>
    <w:p w14:paraId="76813E5E" w14:textId="77777777" w:rsidR="00484712" w:rsidRPr="007964AF" w:rsidRDefault="00484712" w:rsidP="00484712">
      <w:pPr>
        <w:ind w:left="720"/>
      </w:pPr>
      <w:r w:rsidRPr="007964AF">
        <w:rPr>
          <w:rFonts w:eastAsiaTheme="majorBidi"/>
          <w:cs/>
        </w:rPr>
        <w:t xml:space="preserve">แผนภาพ </w:t>
      </w:r>
      <w:r w:rsidRPr="007964AF">
        <w:rPr>
          <w:rFonts w:eastAsiaTheme="majorBidi"/>
        </w:rPr>
        <w:t xml:space="preserve">Activity Diagram </w:t>
      </w:r>
      <w:r w:rsidRPr="007964AF">
        <w:rPr>
          <w:rFonts w:eastAsiaTheme="majorBidi"/>
          <w:cs/>
        </w:rPr>
        <w:t>ของกิจกรรมของการดูสถานีที่ผู้ใช้ต้องการจะลง</w:t>
      </w:r>
    </w:p>
    <w:p w14:paraId="57428CFD" w14:textId="77777777" w:rsidR="00484712" w:rsidRPr="007964AF" w:rsidRDefault="00484712" w:rsidP="00484712">
      <w:pPr>
        <w:ind w:left="720"/>
      </w:pPr>
    </w:p>
    <w:p w14:paraId="2F27B508" w14:textId="77777777" w:rsidR="00484712" w:rsidRPr="007964AF" w:rsidRDefault="00484712" w:rsidP="00484712">
      <w:pPr>
        <w:ind w:left="720"/>
        <w:jc w:val="center"/>
      </w:pPr>
      <w:r w:rsidRPr="007964AF">
        <w:rPr>
          <w:noProof/>
          <w:cs/>
        </w:rPr>
        <w:drawing>
          <wp:inline distT="0" distB="0" distL="0" distR="0" wp14:anchorId="27D4D3C2" wp14:editId="2ACC6F80">
            <wp:extent cx="4428876" cy="4126284"/>
            <wp:effectExtent l="0" t="0" r="0" b="7620"/>
            <wp:docPr id="25" name="Picture 25" descr="C:\Users\the_p\OneDrive\KMITL\Final Project\Activity Diagram\Slide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the_p\OneDrive\KMITL\Final Project\Activity Diagram\Slide7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825" t="10859" r="29467" b="15099"/>
                    <a:stretch/>
                  </pic:blipFill>
                  <pic:spPr bwMode="auto">
                    <a:xfrm>
                      <a:off x="0" y="0"/>
                      <a:ext cx="4434209" cy="41312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465BC7" w14:textId="77777777" w:rsidR="004E0601" w:rsidRPr="007964AF" w:rsidRDefault="004E0601" w:rsidP="004E0601"/>
    <w:p w14:paraId="13FECF02" w14:textId="69CE74F4" w:rsidR="004E0601" w:rsidRPr="007964AF" w:rsidRDefault="004E0601" w:rsidP="004E0601">
      <w:pPr>
        <w:jc w:val="center"/>
        <w:rPr>
          <w:cs/>
        </w:rPr>
      </w:pPr>
    </w:p>
    <w:p w14:paraId="79B3310E" w14:textId="36B52A5A" w:rsidR="00C42D97" w:rsidRPr="007964AF" w:rsidRDefault="00C42D97">
      <w:pPr>
        <w:jc w:val="left"/>
        <w:rPr>
          <w:rFonts w:eastAsiaTheme="majorBidi"/>
          <w:b/>
          <w:bCs/>
          <w:noProof/>
          <w:cs/>
        </w:rPr>
      </w:pPr>
      <w:r w:rsidRPr="007964AF">
        <w:rPr>
          <w:cs/>
        </w:rPr>
        <w:br w:type="page"/>
      </w:r>
    </w:p>
    <w:p w14:paraId="5F2684AD" w14:textId="63919EAF" w:rsidR="00B02F46" w:rsidRPr="007964AF" w:rsidRDefault="00C42D97" w:rsidP="001E0B65">
      <w:pPr>
        <w:pStyle w:val="Heading1"/>
      </w:pPr>
      <w:r w:rsidRPr="007964AF">
        <w:rPr>
          <w:cs/>
        </w:rPr>
        <w:lastRenderedPageBreak/>
        <w:br/>
      </w:r>
      <w:bookmarkStart w:id="61" w:name="_Toc466903189"/>
      <w:r w:rsidRPr="007964AF">
        <w:rPr>
          <w:cs/>
        </w:rPr>
        <w:t>ระบบต้นแบบ</w:t>
      </w:r>
      <w:bookmarkEnd w:id="61"/>
    </w:p>
    <w:p w14:paraId="1FC94A53" w14:textId="3272152D" w:rsidR="00C42D97" w:rsidRDefault="00C42D97" w:rsidP="001E0B65">
      <w:pPr>
        <w:pStyle w:val="Heading2"/>
      </w:pPr>
      <w:bookmarkStart w:id="62" w:name="_Toc466903190"/>
      <w:r w:rsidRPr="007964AF">
        <w:rPr>
          <w:cs/>
        </w:rPr>
        <w:t>ผลการศึกษาและการทดลอง</w:t>
      </w:r>
      <w:bookmarkEnd w:id="62"/>
    </w:p>
    <w:p w14:paraId="380799B8" w14:textId="69263557" w:rsidR="00B3346A" w:rsidRDefault="00B3346A" w:rsidP="001E0B65">
      <w:pPr>
        <w:pStyle w:val="Heading3"/>
      </w:pPr>
      <w:bookmarkStart w:id="63" w:name="_Toc466903192"/>
      <w:r>
        <w:rPr>
          <w:rFonts w:hint="cs"/>
          <w:cs/>
        </w:rPr>
        <w:t xml:space="preserve">ผลการเก็บข้อมูลเวลาในการเดินทางของ </w:t>
      </w:r>
      <w:r>
        <w:t>Airport Rail Link</w:t>
      </w:r>
      <w:bookmarkEnd w:id="63"/>
    </w:p>
    <w:p w14:paraId="79D92A36" w14:textId="2E3C45B4" w:rsidR="00B3346A" w:rsidRDefault="00B3346A" w:rsidP="005B2056">
      <w:r>
        <w:rPr>
          <w:rFonts w:hint="cs"/>
          <w:cs/>
        </w:rPr>
        <w:t xml:space="preserve">จากการเก็บข้อมูลเวลาในการเดินทางผ่านรถไฟฟ้า </w:t>
      </w:r>
      <w:r>
        <w:t xml:space="preserve">Airport Rail Link </w:t>
      </w:r>
      <w:r>
        <w:rPr>
          <w:rFonts w:hint="cs"/>
          <w:cs/>
        </w:rPr>
        <w:t>โดยจับจากสถานีต้นทางถึงสถานีปลายทางในวันอาทิตย์ที่ 13 เวลา 13.00</w:t>
      </w:r>
      <w:r w:rsidR="00A35DAD">
        <w:rPr>
          <w:rFonts w:hint="cs"/>
          <w:cs/>
        </w:rPr>
        <w:t xml:space="preserve"> น.</w:t>
      </w:r>
      <w:r>
        <w:rPr>
          <w:rFonts w:hint="cs"/>
          <w:cs/>
        </w:rPr>
        <w:t xml:space="preserve"> และ 16.00</w:t>
      </w:r>
      <w:r w:rsidR="00A35DAD">
        <w:rPr>
          <w:rFonts w:hint="cs"/>
          <w:cs/>
        </w:rPr>
        <w:t xml:space="preserve"> น.</w:t>
      </w:r>
      <w:r>
        <w:rPr>
          <w:rFonts w:hint="cs"/>
          <w:cs/>
        </w:rPr>
        <w:t xml:space="preserve"> </w:t>
      </w:r>
      <w:r w:rsidR="00653D2F">
        <w:rPr>
          <w:rFonts w:hint="cs"/>
          <w:cs/>
        </w:rPr>
        <w:t>โดยใช้เวลาเดินทางในรอบ 13.00น. ใช้เวลาเดินทางทั้งสิ้น 29.09 นาที และในรอบ 32.35 นาที</w:t>
      </w:r>
      <w:r>
        <w:rPr>
          <w:rFonts w:hint="cs"/>
          <w:cs/>
        </w:rPr>
        <w:t>ดัง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>REF _Ref</w:instrText>
      </w:r>
      <w:r>
        <w:rPr>
          <w:cs/>
        </w:rPr>
        <w:instrText xml:space="preserve">466899525 </w:instrText>
      </w:r>
      <w:r>
        <w:instrText>\h</w:instrText>
      </w:r>
      <w:r>
        <w:rPr>
          <w:cs/>
        </w:rPr>
        <w:instrText xml:space="preserve"> </w:instrText>
      </w:r>
      <w:r>
        <w:rPr>
          <w:cs/>
        </w:rPr>
      </w:r>
      <w:r>
        <w:rPr>
          <w:cs/>
        </w:rPr>
        <w:fldChar w:fldCharType="separate"/>
      </w:r>
      <w:r w:rsidR="00384590">
        <w:rPr>
          <w:cs/>
        </w:rPr>
        <w:t xml:space="preserve">ตารางที่ </w:t>
      </w:r>
      <w:r w:rsidR="00384590">
        <w:rPr>
          <w:noProof/>
          <w:cs/>
        </w:rPr>
        <w:t>4</w:t>
      </w:r>
      <w:r w:rsidR="00384590">
        <w:rPr>
          <w:cs/>
        </w:rPr>
        <w:t>.</w:t>
      </w:r>
      <w:r w:rsidR="00384590">
        <w:rPr>
          <w:noProof/>
          <w:cs/>
        </w:rPr>
        <w:t>1</w:t>
      </w:r>
      <w:r>
        <w:rPr>
          <w:cs/>
        </w:rPr>
        <w:fldChar w:fldCharType="end"/>
      </w:r>
    </w:p>
    <w:p w14:paraId="46FDB904" w14:textId="585F6AA7" w:rsidR="00B3346A" w:rsidRDefault="00B3346A" w:rsidP="001E0B65">
      <w:pPr>
        <w:pStyle w:val="Caption"/>
        <w:outlineLvl w:val="0"/>
      </w:pPr>
      <w:bookmarkStart w:id="64" w:name="_Ref466899525"/>
      <w:bookmarkStart w:id="65" w:name="_Ref466899517"/>
      <w:bookmarkStart w:id="66" w:name="_Toc466903102"/>
      <w:r>
        <w:rPr>
          <w:cs/>
        </w:rPr>
        <w:t xml:space="preserve">ตารางที่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STYLEREF </w:instrText>
      </w:r>
      <w:r>
        <w:rPr>
          <w:cs/>
        </w:rPr>
        <w:instrText xml:space="preserve">1 </w:instrText>
      </w:r>
      <w:r>
        <w:instrText>\s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384590">
        <w:rPr>
          <w:cs/>
        </w:rPr>
        <w:t>4</w:t>
      </w:r>
      <w:r>
        <w:rPr>
          <w:cs/>
        </w:rPr>
        <w:fldChar w:fldCharType="end"/>
      </w:r>
      <w:r>
        <w:rPr>
          <w:cs/>
        </w:rPr>
        <w:t>.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ตารางที่ </w:instrText>
      </w:r>
      <w:r>
        <w:instrText xml:space="preserve">\* ARABIC \s </w:instrText>
      </w:r>
      <w:r>
        <w:rPr>
          <w:cs/>
        </w:rPr>
        <w:instrText xml:space="preserve">1 </w:instrText>
      </w:r>
      <w:r>
        <w:rPr>
          <w:cs/>
        </w:rPr>
        <w:fldChar w:fldCharType="separate"/>
      </w:r>
      <w:r w:rsidR="00384590">
        <w:rPr>
          <w:cs/>
        </w:rPr>
        <w:t>1</w:t>
      </w:r>
      <w:r>
        <w:rPr>
          <w:cs/>
        </w:rPr>
        <w:fldChar w:fldCharType="end"/>
      </w:r>
      <w:bookmarkEnd w:id="64"/>
      <w:r>
        <w:rPr>
          <w:rFonts w:hint="cs"/>
          <w:cs/>
        </w:rPr>
        <w:t xml:space="preserve"> แสดงตารางเวลาที่ใช้ในการเดินทางในแต่ละสถานี</w:t>
      </w:r>
      <w:bookmarkEnd w:id="65"/>
      <w:bookmarkEnd w:id="66"/>
    </w:p>
    <w:tbl>
      <w:tblPr>
        <w:tblW w:w="5000" w:type="pct"/>
        <w:tblBorders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704"/>
        <w:gridCol w:w="530"/>
        <w:gridCol w:w="771"/>
        <w:gridCol w:w="530"/>
        <w:gridCol w:w="751"/>
        <w:gridCol w:w="522"/>
        <w:gridCol w:w="616"/>
        <w:gridCol w:w="530"/>
        <w:gridCol w:w="760"/>
        <w:gridCol w:w="531"/>
        <w:gridCol w:w="643"/>
        <w:gridCol w:w="532"/>
        <w:gridCol w:w="705"/>
        <w:gridCol w:w="532"/>
        <w:gridCol w:w="693"/>
      </w:tblGrid>
      <w:tr w:rsidR="00661AE5" w:rsidRPr="00B3346A" w14:paraId="22BFA734" w14:textId="77777777" w:rsidTr="00A35DAD">
        <w:trPr>
          <w:trHeight w:val="300"/>
        </w:trPr>
        <w:tc>
          <w:tcPr>
            <w:tcW w:w="3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455755" w14:textId="77777777" w:rsidR="00B3346A" w:rsidRPr="00B3346A" w:rsidRDefault="00B3346A" w:rsidP="00B3346A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b/>
                <w:bCs/>
                <w:color w:val="000000"/>
                <w:sz w:val="24"/>
                <w:szCs w:val="24"/>
              </w:rPr>
            </w:pPr>
            <w:r w:rsidRPr="00B3346A">
              <w:rPr>
                <w:rFonts w:asciiTheme="majorBidi" w:eastAsia="Times New Roman" w:hAnsiTheme="majorBidi" w:cstheme="majorBidi"/>
                <w:b/>
                <w:bCs/>
                <w:color w:val="000000"/>
                <w:sz w:val="24"/>
                <w:szCs w:val="24"/>
                <w:cs/>
              </w:rPr>
              <w:t>สุวรรณภูมิ</w:t>
            </w:r>
          </w:p>
        </w:tc>
        <w:tc>
          <w:tcPr>
            <w:tcW w:w="288" w:type="pct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341BEA" w14:textId="77777777" w:rsidR="00B3346A" w:rsidRPr="00B3346A" w:rsidRDefault="00B3346A" w:rsidP="00B3346A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b/>
                <w:bCs/>
                <w:color w:val="000000"/>
                <w:sz w:val="24"/>
                <w:szCs w:val="24"/>
              </w:rPr>
            </w:pPr>
          </w:p>
        </w:tc>
        <w:tc>
          <w:tcPr>
            <w:tcW w:w="417" w:type="pct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1FB727" w14:textId="77777777" w:rsidR="00B3346A" w:rsidRPr="00B3346A" w:rsidRDefault="00B3346A" w:rsidP="00B3346A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b/>
                <w:bCs/>
                <w:color w:val="000000"/>
                <w:sz w:val="24"/>
                <w:szCs w:val="24"/>
              </w:rPr>
            </w:pPr>
            <w:r w:rsidRPr="00B3346A">
              <w:rPr>
                <w:rFonts w:asciiTheme="majorBidi" w:eastAsia="Times New Roman" w:hAnsiTheme="majorBidi" w:cstheme="majorBidi"/>
                <w:b/>
                <w:bCs/>
                <w:color w:val="000000"/>
                <w:sz w:val="24"/>
                <w:szCs w:val="24"/>
                <w:cs/>
              </w:rPr>
              <w:t>ลาดกระบัง</w:t>
            </w:r>
          </w:p>
        </w:tc>
        <w:tc>
          <w:tcPr>
            <w:tcW w:w="288" w:type="pct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C21029" w14:textId="77777777" w:rsidR="00B3346A" w:rsidRPr="00B3346A" w:rsidRDefault="00B3346A" w:rsidP="00B3346A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b/>
                <w:bCs/>
                <w:color w:val="000000"/>
                <w:sz w:val="24"/>
                <w:szCs w:val="24"/>
              </w:rPr>
            </w:pPr>
          </w:p>
        </w:tc>
        <w:tc>
          <w:tcPr>
            <w:tcW w:w="402" w:type="pct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F2C931" w14:textId="77777777" w:rsidR="00B3346A" w:rsidRPr="00B3346A" w:rsidRDefault="00B3346A" w:rsidP="00B3346A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b/>
                <w:bCs/>
                <w:color w:val="000000"/>
                <w:sz w:val="24"/>
                <w:szCs w:val="24"/>
              </w:rPr>
            </w:pPr>
            <w:r w:rsidRPr="00B3346A">
              <w:rPr>
                <w:rFonts w:asciiTheme="majorBidi" w:eastAsia="Times New Roman" w:hAnsiTheme="majorBidi" w:cstheme="majorBidi"/>
                <w:b/>
                <w:bCs/>
                <w:color w:val="000000"/>
                <w:sz w:val="24"/>
                <w:szCs w:val="24"/>
                <w:cs/>
              </w:rPr>
              <w:t>บ้านทับช้าง</w:t>
            </w:r>
          </w:p>
        </w:tc>
        <w:tc>
          <w:tcPr>
            <w:tcW w:w="288" w:type="pct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1D1D8A" w14:textId="77777777" w:rsidR="00B3346A" w:rsidRPr="00B3346A" w:rsidRDefault="00B3346A" w:rsidP="00B3346A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b/>
                <w:bCs/>
                <w:color w:val="000000"/>
                <w:sz w:val="24"/>
                <w:szCs w:val="24"/>
              </w:rPr>
            </w:pPr>
          </w:p>
        </w:tc>
        <w:tc>
          <w:tcPr>
            <w:tcW w:w="334" w:type="pct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030E94" w14:textId="77777777" w:rsidR="00B3346A" w:rsidRPr="00B3346A" w:rsidRDefault="00B3346A" w:rsidP="00B3346A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b/>
                <w:bCs/>
                <w:color w:val="000000"/>
                <w:sz w:val="24"/>
                <w:szCs w:val="24"/>
              </w:rPr>
            </w:pPr>
            <w:r w:rsidRPr="00B3346A">
              <w:rPr>
                <w:rFonts w:asciiTheme="majorBidi" w:eastAsia="Times New Roman" w:hAnsiTheme="majorBidi" w:cstheme="majorBidi"/>
                <w:b/>
                <w:bCs/>
                <w:color w:val="000000"/>
                <w:sz w:val="24"/>
                <w:szCs w:val="24"/>
                <w:cs/>
              </w:rPr>
              <w:t>หัวหมาก</w:t>
            </w:r>
          </w:p>
        </w:tc>
        <w:tc>
          <w:tcPr>
            <w:tcW w:w="288" w:type="pct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52F644" w14:textId="77777777" w:rsidR="00B3346A" w:rsidRPr="00B3346A" w:rsidRDefault="00B3346A" w:rsidP="00B3346A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b/>
                <w:bCs/>
                <w:color w:val="000000"/>
                <w:sz w:val="24"/>
                <w:szCs w:val="24"/>
              </w:rPr>
            </w:pPr>
          </w:p>
        </w:tc>
        <w:tc>
          <w:tcPr>
            <w:tcW w:w="411" w:type="pct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BE78E0" w14:textId="77777777" w:rsidR="00B3346A" w:rsidRPr="00B3346A" w:rsidRDefault="00B3346A" w:rsidP="00B3346A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b/>
                <w:bCs/>
                <w:color w:val="000000"/>
                <w:sz w:val="24"/>
                <w:szCs w:val="24"/>
              </w:rPr>
            </w:pPr>
            <w:r w:rsidRPr="00B3346A">
              <w:rPr>
                <w:rFonts w:asciiTheme="majorBidi" w:eastAsia="Times New Roman" w:hAnsiTheme="majorBidi" w:cstheme="majorBidi"/>
                <w:b/>
                <w:bCs/>
                <w:color w:val="000000"/>
                <w:sz w:val="24"/>
                <w:szCs w:val="24"/>
                <w:cs/>
              </w:rPr>
              <w:t>รามคำแหง</w:t>
            </w:r>
          </w:p>
        </w:tc>
        <w:tc>
          <w:tcPr>
            <w:tcW w:w="289" w:type="pct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30120C" w14:textId="77777777" w:rsidR="00B3346A" w:rsidRPr="00B3346A" w:rsidRDefault="00B3346A" w:rsidP="00B3346A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b/>
                <w:bCs/>
                <w:color w:val="000000"/>
                <w:sz w:val="24"/>
                <w:szCs w:val="24"/>
              </w:rPr>
            </w:pPr>
          </w:p>
        </w:tc>
        <w:tc>
          <w:tcPr>
            <w:tcW w:w="348" w:type="pct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314D0C" w14:textId="77777777" w:rsidR="00B3346A" w:rsidRPr="00B3346A" w:rsidRDefault="00B3346A" w:rsidP="00B3346A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b/>
                <w:bCs/>
                <w:color w:val="000000"/>
                <w:sz w:val="24"/>
                <w:szCs w:val="24"/>
              </w:rPr>
            </w:pPr>
            <w:r w:rsidRPr="00B3346A">
              <w:rPr>
                <w:rFonts w:asciiTheme="majorBidi" w:eastAsia="Times New Roman" w:hAnsiTheme="majorBidi" w:cstheme="majorBidi"/>
                <w:b/>
                <w:bCs/>
                <w:color w:val="000000"/>
                <w:sz w:val="24"/>
                <w:szCs w:val="24"/>
                <w:cs/>
              </w:rPr>
              <w:t>มักกะสัน</w:t>
            </w:r>
          </w:p>
        </w:tc>
        <w:tc>
          <w:tcPr>
            <w:tcW w:w="289" w:type="pct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659469" w14:textId="77777777" w:rsidR="00B3346A" w:rsidRPr="00B3346A" w:rsidRDefault="00B3346A" w:rsidP="00B3346A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b/>
                <w:bCs/>
                <w:color w:val="000000"/>
                <w:sz w:val="24"/>
                <w:szCs w:val="24"/>
              </w:rPr>
            </w:pPr>
          </w:p>
        </w:tc>
        <w:tc>
          <w:tcPr>
            <w:tcW w:w="377" w:type="pct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FB4BD2" w14:textId="77777777" w:rsidR="00B3346A" w:rsidRPr="00B3346A" w:rsidRDefault="00B3346A" w:rsidP="00B3346A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b/>
                <w:bCs/>
                <w:color w:val="000000"/>
                <w:sz w:val="24"/>
                <w:szCs w:val="24"/>
              </w:rPr>
            </w:pPr>
            <w:r w:rsidRPr="00B3346A">
              <w:rPr>
                <w:rFonts w:asciiTheme="majorBidi" w:eastAsia="Times New Roman" w:hAnsiTheme="majorBidi" w:cstheme="majorBidi"/>
                <w:b/>
                <w:bCs/>
                <w:color w:val="000000"/>
                <w:sz w:val="24"/>
                <w:szCs w:val="24"/>
                <w:cs/>
              </w:rPr>
              <w:t>ราชปรารภ</w:t>
            </w:r>
          </w:p>
        </w:tc>
        <w:tc>
          <w:tcPr>
            <w:tcW w:w="289" w:type="pct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98A2AA" w14:textId="77777777" w:rsidR="00B3346A" w:rsidRPr="00B3346A" w:rsidRDefault="00B3346A" w:rsidP="00B3346A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b/>
                <w:bCs/>
                <w:color w:val="000000"/>
                <w:sz w:val="24"/>
                <w:szCs w:val="24"/>
              </w:rPr>
            </w:pPr>
          </w:p>
        </w:tc>
        <w:tc>
          <w:tcPr>
            <w:tcW w:w="316" w:type="pct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A51266" w14:textId="77777777" w:rsidR="00B3346A" w:rsidRPr="00B3346A" w:rsidRDefault="00B3346A" w:rsidP="00B3346A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b/>
                <w:bCs/>
                <w:color w:val="000000"/>
                <w:sz w:val="24"/>
                <w:szCs w:val="24"/>
              </w:rPr>
            </w:pPr>
            <w:r w:rsidRPr="00B3346A">
              <w:rPr>
                <w:rFonts w:asciiTheme="majorBidi" w:eastAsia="Times New Roman" w:hAnsiTheme="majorBidi" w:cstheme="majorBidi"/>
                <w:b/>
                <w:bCs/>
                <w:color w:val="000000"/>
                <w:sz w:val="24"/>
                <w:szCs w:val="24"/>
                <w:cs/>
              </w:rPr>
              <w:t>พญาไท</w:t>
            </w:r>
          </w:p>
        </w:tc>
      </w:tr>
      <w:tr w:rsidR="00661AE5" w:rsidRPr="00B3346A" w14:paraId="18172B52" w14:textId="77777777" w:rsidTr="00A35DAD">
        <w:trPr>
          <w:trHeight w:val="300"/>
        </w:trPr>
        <w:tc>
          <w:tcPr>
            <w:tcW w:w="3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7E28B2" w14:textId="2005D467" w:rsidR="00B3346A" w:rsidRPr="00B3346A" w:rsidRDefault="00A35DAD" w:rsidP="00B3346A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Theme="majorBidi" w:eastAsia="Times New Roman" w:hAnsiTheme="majorBidi" w:cstheme="majorBidi" w:hint="cs"/>
                <w:b/>
                <w:bCs/>
                <w:color w:val="000000"/>
                <w:sz w:val="24"/>
                <w:szCs w:val="24"/>
                <w:cs/>
              </w:rPr>
              <w:t>เวลา</w:t>
            </w:r>
          </w:p>
        </w:tc>
        <w:tc>
          <w:tcPr>
            <w:tcW w:w="288" w:type="pct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EBEDFC" w14:textId="77777777" w:rsidR="00B3346A" w:rsidRPr="00B3346A" w:rsidRDefault="00B3346A" w:rsidP="00B3346A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b/>
                <w:bCs/>
                <w:color w:val="000000"/>
                <w:sz w:val="24"/>
                <w:szCs w:val="24"/>
              </w:rPr>
            </w:pPr>
            <w:r w:rsidRPr="00B3346A">
              <w:rPr>
                <w:rFonts w:asciiTheme="majorBidi" w:eastAsia="Times New Roman" w:hAnsiTheme="majorBidi" w:cstheme="majorBidi"/>
                <w:b/>
                <w:bCs/>
                <w:color w:val="000000"/>
                <w:sz w:val="24"/>
                <w:szCs w:val="24"/>
                <w:cs/>
              </w:rPr>
              <w:t>เดินทาง</w:t>
            </w:r>
          </w:p>
        </w:tc>
        <w:tc>
          <w:tcPr>
            <w:tcW w:w="417" w:type="pct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15B4AB" w14:textId="77777777" w:rsidR="00B3346A" w:rsidRPr="00B3346A" w:rsidRDefault="00B3346A" w:rsidP="00B3346A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b/>
                <w:bCs/>
                <w:color w:val="000000"/>
                <w:sz w:val="24"/>
                <w:szCs w:val="24"/>
              </w:rPr>
            </w:pPr>
            <w:r w:rsidRPr="00B3346A">
              <w:rPr>
                <w:rFonts w:asciiTheme="majorBidi" w:eastAsia="Times New Roman" w:hAnsiTheme="majorBidi" w:cstheme="majorBidi"/>
                <w:b/>
                <w:bCs/>
                <w:color w:val="000000"/>
                <w:sz w:val="24"/>
                <w:szCs w:val="24"/>
                <w:cs/>
              </w:rPr>
              <w:t>จอด</w:t>
            </w:r>
          </w:p>
        </w:tc>
        <w:tc>
          <w:tcPr>
            <w:tcW w:w="288" w:type="pct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C0A89D" w14:textId="77777777" w:rsidR="00B3346A" w:rsidRPr="00B3346A" w:rsidRDefault="00B3346A" w:rsidP="00B3346A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b/>
                <w:bCs/>
                <w:color w:val="000000"/>
                <w:sz w:val="24"/>
                <w:szCs w:val="24"/>
              </w:rPr>
            </w:pPr>
            <w:r w:rsidRPr="00B3346A">
              <w:rPr>
                <w:rFonts w:asciiTheme="majorBidi" w:eastAsia="Times New Roman" w:hAnsiTheme="majorBidi" w:cstheme="majorBidi"/>
                <w:b/>
                <w:bCs/>
                <w:color w:val="000000"/>
                <w:sz w:val="24"/>
                <w:szCs w:val="24"/>
                <w:cs/>
              </w:rPr>
              <w:t>เดินทาง</w:t>
            </w:r>
          </w:p>
        </w:tc>
        <w:tc>
          <w:tcPr>
            <w:tcW w:w="402" w:type="pct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11541E" w14:textId="77777777" w:rsidR="00B3346A" w:rsidRPr="00B3346A" w:rsidRDefault="00B3346A" w:rsidP="00B3346A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b/>
                <w:bCs/>
                <w:color w:val="000000"/>
                <w:sz w:val="24"/>
                <w:szCs w:val="24"/>
              </w:rPr>
            </w:pPr>
            <w:r w:rsidRPr="00B3346A">
              <w:rPr>
                <w:rFonts w:asciiTheme="majorBidi" w:eastAsia="Times New Roman" w:hAnsiTheme="majorBidi" w:cstheme="majorBidi"/>
                <w:b/>
                <w:bCs/>
                <w:color w:val="000000"/>
                <w:sz w:val="24"/>
                <w:szCs w:val="24"/>
                <w:cs/>
              </w:rPr>
              <w:t>จอด</w:t>
            </w:r>
          </w:p>
        </w:tc>
        <w:tc>
          <w:tcPr>
            <w:tcW w:w="288" w:type="pct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D4EEE0" w14:textId="77777777" w:rsidR="00B3346A" w:rsidRPr="00B3346A" w:rsidRDefault="00B3346A" w:rsidP="00B3346A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b/>
                <w:bCs/>
                <w:color w:val="000000"/>
                <w:sz w:val="24"/>
                <w:szCs w:val="24"/>
              </w:rPr>
            </w:pPr>
            <w:r w:rsidRPr="00B3346A">
              <w:rPr>
                <w:rFonts w:asciiTheme="majorBidi" w:eastAsia="Times New Roman" w:hAnsiTheme="majorBidi" w:cstheme="majorBidi"/>
                <w:b/>
                <w:bCs/>
                <w:color w:val="000000"/>
                <w:sz w:val="24"/>
                <w:szCs w:val="24"/>
                <w:cs/>
              </w:rPr>
              <w:t>เดินทาง</w:t>
            </w:r>
          </w:p>
        </w:tc>
        <w:tc>
          <w:tcPr>
            <w:tcW w:w="334" w:type="pct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DCB11C" w14:textId="77777777" w:rsidR="00B3346A" w:rsidRPr="00B3346A" w:rsidRDefault="00B3346A" w:rsidP="00B3346A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b/>
                <w:bCs/>
                <w:color w:val="000000"/>
                <w:sz w:val="24"/>
                <w:szCs w:val="24"/>
              </w:rPr>
            </w:pPr>
            <w:r w:rsidRPr="00B3346A">
              <w:rPr>
                <w:rFonts w:asciiTheme="majorBidi" w:eastAsia="Times New Roman" w:hAnsiTheme="majorBidi" w:cstheme="majorBidi"/>
                <w:b/>
                <w:bCs/>
                <w:color w:val="000000"/>
                <w:sz w:val="24"/>
                <w:szCs w:val="24"/>
                <w:cs/>
              </w:rPr>
              <w:t>จอด</w:t>
            </w:r>
          </w:p>
        </w:tc>
        <w:tc>
          <w:tcPr>
            <w:tcW w:w="288" w:type="pct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835FAF" w14:textId="77777777" w:rsidR="00B3346A" w:rsidRPr="00B3346A" w:rsidRDefault="00B3346A" w:rsidP="00B3346A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b/>
                <w:bCs/>
                <w:color w:val="000000"/>
                <w:sz w:val="24"/>
                <w:szCs w:val="24"/>
              </w:rPr>
            </w:pPr>
            <w:r w:rsidRPr="00B3346A">
              <w:rPr>
                <w:rFonts w:asciiTheme="majorBidi" w:eastAsia="Times New Roman" w:hAnsiTheme="majorBidi" w:cstheme="majorBidi"/>
                <w:b/>
                <w:bCs/>
                <w:color w:val="000000"/>
                <w:sz w:val="24"/>
                <w:szCs w:val="24"/>
                <w:cs/>
              </w:rPr>
              <w:t>เดินทาง</w:t>
            </w:r>
          </w:p>
        </w:tc>
        <w:tc>
          <w:tcPr>
            <w:tcW w:w="411" w:type="pct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FA6E40" w14:textId="77777777" w:rsidR="00B3346A" w:rsidRPr="00B3346A" w:rsidRDefault="00B3346A" w:rsidP="00B3346A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b/>
                <w:bCs/>
                <w:color w:val="000000"/>
                <w:sz w:val="24"/>
                <w:szCs w:val="24"/>
              </w:rPr>
            </w:pPr>
            <w:r w:rsidRPr="00B3346A">
              <w:rPr>
                <w:rFonts w:asciiTheme="majorBidi" w:eastAsia="Times New Roman" w:hAnsiTheme="majorBidi" w:cstheme="majorBidi"/>
                <w:b/>
                <w:bCs/>
                <w:color w:val="000000"/>
                <w:sz w:val="24"/>
                <w:szCs w:val="24"/>
                <w:cs/>
              </w:rPr>
              <w:t>จอด</w:t>
            </w:r>
          </w:p>
        </w:tc>
        <w:tc>
          <w:tcPr>
            <w:tcW w:w="289" w:type="pct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647780" w14:textId="77777777" w:rsidR="00B3346A" w:rsidRPr="00B3346A" w:rsidRDefault="00B3346A" w:rsidP="00B3346A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b/>
                <w:bCs/>
                <w:color w:val="000000"/>
                <w:sz w:val="24"/>
                <w:szCs w:val="24"/>
              </w:rPr>
            </w:pPr>
            <w:r w:rsidRPr="00B3346A">
              <w:rPr>
                <w:rFonts w:asciiTheme="majorBidi" w:eastAsia="Times New Roman" w:hAnsiTheme="majorBidi" w:cstheme="majorBidi"/>
                <w:b/>
                <w:bCs/>
                <w:color w:val="000000"/>
                <w:sz w:val="24"/>
                <w:szCs w:val="24"/>
                <w:cs/>
              </w:rPr>
              <w:t>เดินทาง</w:t>
            </w:r>
          </w:p>
        </w:tc>
        <w:tc>
          <w:tcPr>
            <w:tcW w:w="348" w:type="pct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4932B5" w14:textId="77777777" w:rsidR="00B3346A" w:rsidRPr="00B3346A" w:rsidRDefault="00B3346A" w:rsidP="00B3346A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b/>
                <w:bCs/>
                <w:color w:val="000000"/>
                <w:sz w:val="24"/>
                <w:szCs w:val="24"/>
              </w:rPr>
            </w:pPr>
            <w:r w:rsidRPr="00B3346A">
              <w:rPr>
                <w:rFonts w:asciiTheme="majorBidi" w:eastAsia="Times New Roman" w:hAnsiTheme="majorBidi" w:cstheme="majorBidi"/>
                <w:b/>
                <w:bCs/>
                <w:color w:val="000000"/>
                <w:sz w:val="24"/>
                <w:szCs w:val="24"/>
                <w:cs/>
              </w:rPr>
              <w:t>จอด</w:t>
            </w:r>
          </w:p>
        </w:tc>
        <w:tc>
          <w:tcPr>
            <w:tcW w:w="289" w:type="pct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2B0EFD" w14:textId="77777777" w:rsidR="00B3346A" w:rsidRPr="00B3346A" w:rsidRDefault="00B3346A" w:rsidP="00B3346A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b/>
                <w:bCs/>
                <w:color w:val="000000"/>
                <w:sz w:val="24"/>
                <w:szCs w:val="24"/>
              </w:rPr>
            </w:pPr>
            <w:r w:rsidRPr="00B3346A">
              <w:rPr>
                <w:rFonts w:asciiTheme="majorBidi" w:eastAsia="Times New Roman" w:hAnsiTheme="majorBidi" w:cstheme="majorBidi"/>
                <w:b/>
                <w:bCs/>
                <w:color w:val="000000"/>
                <w:sz w:val="24"/>
                <w:szCs w:val="24"/>
                <w:cs/>
              </w:rPr>
              <w:t>เดินทาง</w:t>
            </w:r>
          </w:p>
        </w:tc>
        <w:tc>
          <w:tcPr>
            <w:tcW w:w="377" w:type="pct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EAD375" w14:textId="77777777" w:rsidR="00B3346A" w:rsidRPr="00B3346A" w:rsidRDefault="00B3346A" w:rsidP="00B3346A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b/>
                <w:bCs/>
                <w:color w:val="000000"/>
                <w:sz w:val="24"/>
                <w:szCs w:val="24"/>
              </w:rPr>
            </w:pPr>
            <w:r w:rsidRPr="00B3346A">
              <w:rPr>
                <w:rFonts w:asciiTheme="majorBidi" w:eastAsia="Times New Roman" w:hAnsiTheme="majorBidi" w:cstheme="majorBidi"/>
                <w:b/>
                <w:bCs/>
                <w:color w:val="000000"/>
                <w:sz w:val="24"/>
                <w:szCs w:val="24"/>
                <w:cs/>
              </w:rPr>
              <w:t>จอด</w:t>
            </w:r>
          </w:p>
        </w:tc>
        <w:tc>
          <w:tcPr>
            <w:tcW w:w="289" w:type="pct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BEF749" w14:textId="77777777" w:rsidR="00B3346A" w:rsidRPr="00B3346A" w:rsidRDefault="00B3346A" w:rsidP="00B3346A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b/>
                <w:bCs/>
                <w:color w:val="000000"/>
                <w:sz w:val="24"/>
                <w:szCs w:val="24"/>
              </w:rPr>
            </w:pPr>
            <w:r w:rsidRPr="00B3346A">
              <w:rPr>
                <w:rFonts w:asciiTheme="majorBidi" w:eastAsia="Times New Roman" w:hAnsiTheme="majorBidi" w:cstheme="majorBidi"/>
                <w:b/>
                <w:bCs/>
                <w:color w:val="000000"/>
                <w:sz w:val="24"/>
                <w:szCs w:val="24"/>
                <w:cs/>
              </w:rPr>
              <w:t>เดินทาง</w:t>
            </w:r>
          </w:p>
        </w:tc>
        <w:tc>
          <w:tcPr>
            <w:tcW w:w="316" w:type="pct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2185CE" w14:textId="36AA7106" w:rsidR="00B3346A" w:rsidRPr="00B3346A" w:rsidRDefault="00A35DAD" w:rsidP="00B3346A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Theme="majorBidi" w:eastAsia="Times New Roman" w:hAnsiTheme="majorBidi" w:cstheme="majorBidi" w:hint="cs"/>
                <w:b/>
                <w:bCs/>
                <w:color w:val="000000"/>
                <w:sz w:val="24"/>
                <w:szCs w:val="24"/>
                <w:cs/>
              </w:rPr>
              <w:t>รวม</w:t>
            </w:r>
          </w:p>
        </w:tc>
      </w:tr>
      <w:tr w:rsidR="00661AE5" w:rsidRPr="00B3346A" w14:paraId="4E49CB61" w14:textId="77777777" w:rsidTr="00A35DAD">
        <w:trPr>
          <w:trHeight w:val="300"/>
        </w:trPr>
        <w:tc>
          <w:tcPr>
            <w:tcW w:w="376" w:type="pct"/>
            <w:tcBorders>
              <w:top w:val="single" w:sz="4" w:space="0" w:color="auto"/>
              <w:lef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E5A974" w14:textId="066B6877" w:rsidR="00A35DAD" w:rsidRPr="00B3346A" w:rsidRDefault="00A35DAD" w:rsidP="00A35DAD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b/>
                <w:bCs/>
                <w:sz w:val="24"/>
                <w:szCs w:val="24"/>
              </w:rPr>
            </w:pPr>
            <w:r>
              <w:rPr>
                <w:rFonts w:asciiTheme="majorBidi" w:eastAsia="Times New Roman" w:hAnsiTheme="majorBidi" w:cstheme="majorBidi" w:hint="cs"/>
                <w:b/>
                <w:bCs/>
                <w:sz w:val="24"/>
                <w:szCs w:val="24"/>
                <w:cs/>
              </w:rPr>
              <w:t>13.00 น.</w:t>
            </w:r>
          </w:p>
        </w:tc>
        <w:tc>
          <w:tcPr>
            <w:tcW w:w="288" w:type="pct"/>
            <w:tcBorders>
              <w:top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A2979D" w14:textId="4B557CEE" w:rsidR="00A35DAD" w:rsidRPr="00B3346A" w:rsidRDefault="00A35DAD" w:rsidP="00A35DAD">
            <w:pPr>
              <w:spacing w:after="0" w:line="240" w:lineRule="auto"/>
              <w:jc w:val="center"/>
              <w:rPr>
                <w:rFonts w:eastAsia="Times New Roman"/>
                <w:color w:val="000000"/>
                <w:sz w:val="24"/>
                <w:szCs w:val="24"/>
              </w:rPr>
            </w:pPr>
            <w:r w:rsidRPr="00A35DAD">
              <w:rPr>
                <w:color w:val="000000"/>
                <w:sz w:val="24"/>
                <w:szCs w:val="24"/>
              </w:rPr>
              <w:t>5.11</w:t>
            </w:r>
          </w:p>
        </w:tc>
        <w:tc>
          <w:tcPr>
            <w:tcW w:w="417" w:type="pct"/>
            <w:tcBorders>
              <w:top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9F3F06" w14:textId="77D2166F" w:rsidR="00A35DAD" w:rsidRPr="00B3346A" w:rsidRDefault="00A35DAD" w:rsidP="00A35DAD">
            <w:pPr>
              <w:spacing w:after="0" w:line="240" w:lineRule="auto"/>
              <w:jc w:val="center"/>
              <w:rPr>
                <w:rFonts w:eastAsia="Times New Roman"/>
                <w:color w:val="000000"/>
                <w:sz w:val="24"/>
                <w:szCs w:val="24"/>
              </w:rPr>
            </w:pPr>
            <w:r w:rsidRPr="00A35DAD">
              <w:rPr>
                <w:color w:val="000000"/>
                <w:sz w:val="24"/>
                <w:szCs w:val="24"/>
              </w:rPr>
              <w:t>0.43</w:t>
            </w:r>
          </w:p>
        </w:tc>
        <w:tc>
          <w:tcPr>
            <w:tcW w:w="288" w:type="pct"/>
            <w:tcBorders>
              <w:top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418C9D" w14:textId="6F84966E" w:rsidR="00A35DAD" w:rsidRPr="00B3346A" w:rsidRDefault="00A35DAD" w:rsidP="00A35DAD">
            <w:pPr>
              <w:spacing w:after="0" w:line="240" w:lineRule="auto"/>
              <w:jc w:val="center"/>
              <w:rPr>
                <w:rFonts w:eastAsia="Times New Roman"/>
                <w:color w:val="000000"/>
                <w:sz w:val="24"/>
                <w:szCs w:val="24"/>
              </w:rPr>
            </w:pPr>
            <w:r w:rsidRPr="00A35DAD">
              <w:rPr>
                <w:color w:val="000000"/>
                <w:sz w:val="24"/>
                <w:szCs w:val="24"/>
              </w:rPr>
              <w:t>3.47</w:t>
            </w:r>
          </w:p>
        </w:tc>
        <w:tc>
          <w:tcPr>
            <w:tcW w:w="402" w:type="pct"/>
            <w:tcBorders>
              <w:top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BC4F29" w14:textId="2FA75ED7" w:rsidR="00A35DAD" w:rsidRPr="00B3346A" w:rsidRDefault="00A35DAD" w:rsidP="00A35DAD">
            <w:pPr>
              <w:spacing w:after="0" w:line="240" w:lineRule="auto"/>
              <w:jc w:val="center"/>
              <w:rPr>
                <w:rFonts w:eastAsia="Times New Roman"/>
                <w:color w:val="000000"/>
                <w:sz w:val="24"/>
                <w:szCs w:val="24"/>
              </w:rPr>
            </w:pPr>
            <w:r w:rsidRPr="00A35DAD">
              <w:rPr>
                <w:color w:val="000000"/>
                <w:sz w:val="24"/>
                <w:szCs w:val="24"/>
              </w:rPr>
              <w:t>0.39</w:t>
            </w:r>
          </w:p>
        </w:tc>
        <w:tc>
          <w:tcPr>
            <w:tcW w:w="288" w:type="pct"/>
            <w:tcBorders>
              <w:top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358F92" w14:textId="434D657B" w:rsidR="00A35DAD" w:rsidRPr="00B3346A" w:rsidRDefault="00A35DAD" w:rsidP="00A35DAD">
            <w:pPr>
              <w:spacing w:after="0" w:line="240" w:lineRule="auto"/>
              <w:jc w:val="center"/>
              <w:rPr>
                <w:rFonts w:eastAsia="Times New Roman"/>
                <w:color w:val="000000"/>
                <w:sz w:val="24"/>
                <w:szCs w:val="24"/>
              </w:rPr>
            </w:pPr>
            <w:r w:rsidRPr="00A35DAD">
              <w:rPr>
                <w:color w:val="000000"/>
                <w:sz w:val="24"/>
                <w:szCs w:val="24"/>
              </w:rPr>
              <w:t>3.31</w:t>
            </w:r>
          </w:p>
        </w:tc>
        <w:tc>
          <w:tcPr>
            <w:tcW w:w="334" w:type="pct"/>
            <w:tcBorders>
              <w:top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D185F2" w14:textId="70134065" w:rsidR="00A35DAD" w:rsidRPr="00B3346A" w:rsidRDefault="00A35DAD" w:rsidP="00A35DAD">
            <w:pPr>
              <w:spacing w:after="0" w:line="240" w:lineRule="auto"/>
              <w:jc w:val="center"/>
              <w:rPr>
                <w:rFonts w:eastAsia="Times New Roman"/>
                <w:color w:val="000000"/>
                <w:sz w:val="24"/>
                <w:szCs w:val="24"/>
              </w:rPr>
            </w:pPr>
            <w:r w:rsidRPr="00A35DAD">
              <w:rPr>
                <w:color w:val="000000"/>
                <w:sz w:val="24"/>
                <w:szCs w:val="24"/>
              </w:rPr>
              <w:t>0.50</w:t>
            </w:r>
          </w:p>
        </w:tc>
        <w:tc>
          <w:tcPr>
            <w:tcW w:w="288" w:type="pct"/>
            <w:tcBorders>
              <w:top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0C4757" w14:textId="3280CC27" w:rsidR="00A35DAD" w:rsidRPr="00B3346A" w:rsidRDefault="00A35DAD" w:rsidP="00A35DAD">
            <w:pPr>
              <w:spacing w:after="0" w:line="24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3.53</w:t>
            </w:r>
          </w:p>
        </w:tc>
        <w:tc>
          <w:tcPr>
            <w:tcW w:w="411" w:type="pct"/>
            <w:tcBorders>
              <w:top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19C633" w14:textId="0640007E" w:rsidR="00A35DAD" w:rsidRPr="00B3346A" w:rsidRDefault="00A35DAD" w:rsidP="00A35DAD">
            <w:pPr>
              <w:spacing w:after="0" w:line="240" w:lineRule="auto"/>
              <w:jc w:val="center"/>
              <w:rPr>
                <w:rFonts w:eastAsia="Times New Roman"/>
                <w:color w:val="000000"/>
                <w:sz w:val="24"/>
                <w:szCs w:val="24"/>
              </w:rPr>
            </w:pPr>
            <w:r w:rsidRPr="00A35DAD">
              <w:rPr>
                <w:color w:val="000000"/>
                <w:sz w:val="24"/>
                <w:szCs w:val="24"/>
              </w:rPr>
              <w:t>0.55</w:t>
            </w:r>
          </w:p>
        </w:tc>
        <w:tc>
          <w:tcPr>
            <w:tcW w:w="289" w:type="pct"/>
            <w:tcBorders>
              <w:top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D55417" w14:textId="4FA55622" w:rsidR="00A35DAD" w:rsidRPr="00B3346A" w:rsidRDefault="00A35DAD" w:rsidP="00A35DAD">
            <w:pPr>
              <w:spacing w:after="0" w:line="240" w:lineRule="auto"/>
              <w:jc w:val="center"/>
              <w:rPr>
                <w:rFonts w:eastAsia="Times New Roman"/>
                <w:color w:val="000000"/>
                <w:sz w:val="24"/>
                <w:szCs w:val="24"/>
              </w:rPr>
            </w:pPr>
            <w:r w:rsidRPr="00A35DAD">
              <w:rPr>
                <w:color w:val="000000"/>
                <w:sz w:val="24"/>
                <w:szCs w:val="24"/>
              </w:rPr>
              <w:t>4.14</w:t>
            </w:r>
          </w:p>
        </w:tc>
        <w:tc>
          <w:tcPr>
            <w:tcW w:w="348" w:type="pct"/>
            <w:tcBorders>
              <w:top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07CDB9" w14:textId="610114DF" w:rsidR="00A35DAD" w:rsidRPr="00B3346A" w:rsidRDefault="00A35DAD" w:rsidP="00A35DAD">
            <w:pPr>
              <w:spacing w:after="0" w:line="240" w:lineRule="auto"/>
              <w:jc w:val="center"/>
              <w:rPr>
                <w:rFonts w:eastAsia="Times New Roman"/>
                <w:color w:val="000000"/>
                <w:sz w:val="24"/>
                <w:szCs w:val="24"/>
              </w:rPr>
            </w:pPr>
            <w:r w:rsidRPr="00A35DAD">
              <w:rPr>
                <w:color w:val="000000"/>
                <w:sz w:val="24"/>
                <w:szCs w:val="24"/>
              </w:rPr>
              <w:t>0.38</w:t>
            </w:r>
          </w:p>
        </w:tc>
        <w:tc>
          <w:tcPr>
            <w:tcW w:w="289" w:type="pct"/>
            <w:tcBorders>
              <w:top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6C041B" w14:textId="3E121DF1" w:rsidR="00A35DAD" w:rsidRPr="00B3346A" w:rsidRDefault="00A35DAD" w:rsidP="00A35DAD">
            <w:pPr>
              <w:spacing w:after="0" w:line="240" w:lineRule="auto"/>
              <w:jc w:val="center"/>
              <w:rPr>
                <w:rFonts w:eastAsia="Times New Roman"/>
                <w:color w:val="000000"/>
                <w:sz w:val="24"/>
                <w:szCs w:val="24"/>
              </w:rPr>
            </w:pPr>
            <w:r w:rsidRPr="00A35DAD">
              <w:rPr>
                <w:color w:val="000000"/>
                <w:sz w:val="24"/>
                <w:szCs w:val="24"/>
              </w:rPr>
              <w:t>2.48</w:t>
            </w:r>
          </w:p>
        </w:tc>
        <w:tc>
          <w:tcPr>
            <w:tcW w:w="377" w:type="pct"/>
            <w:tcBorders>
              <w:top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E647BE" w14:textId="7D34905A" w:rsidR="00A35DAD" w:rsidRPr="00B3346A" w:rsidRDefault="00A35DAD" w:rsidP="00A35DAD">
            <w:pPr>
              <w:spacing w:after="0" w:line="240" w:lineRule="auto"/>
              <w:jc w:val="center"/>
              <w:rPr>
                <w:rFonts w:eastAsia="Times New Roman"/>
                <w:color w:val="000000"/>
                <w:sz w:val="24"/>
                <w:szCs w:val="24"/>
              </w:rPr>
            </w:pPr>
            <w:r w:rsidRPr="00A35DAD">
              <w:rPr>
                <w:color w:val="000000"/>
                <w:sz w:val="24"/>
                <w:szCs w:val="24"/>
              </w:rPr>
              <w:t>0.37</w:t>
            </w:r>
          </w:p>
        </w:tc>
        <w:tc>
          <w:tcPr>
            <w:tcW w:w="289" w:type="pct"/>
            <w:tcBorders>
              <w:top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5B05E2" w14:textId="6D9AB302" w:rsidR="00A35DAD" w:rsidRPr="00B3346A" w:rsidRDefault="00A35DAD" w:rsidP="00A35DAD">
            <w:pPr>
              <w:spacing w:after="0" w:line="240" w:lineRule="auto"/>
              <w:jc w:val="center"/>
              <w:rPr>
                <w:rFonts w:eastAsia="Times New Roman"/>
                <w:color w:val="000000"/>
                <w:sz w:val="24"/>
                <w:szCs w:val="24"/>
              </w:rPr>
            </w:pPr>
            <w:r w:rsidRPr="00A35DAD">
              <w:rPr>
                <w:color w:val="000000"/>
                <w:sz w:val="24"/>
                <w:szCs w:val="24"/>
              </w:rPr>
              <w:t>1.20</w:t>
            </w:r>
          </w:p>
        </w:tc>
        <w:tc>
          <w:tcPr>
            <w:tcW w:w="316" w:type="pct"/>
            <w:tcBorders>
              <w:top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5FDA257" w14:textId="728B386A" w:rsidR="00A35DAD" w:rsidRPr="00B3346A" w:rsidRDefault="00A35DAD" w:rsidP="00A35DAD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4"/>
                <w:szCs w:val="24"/>
                <w:cs/>
              </w:rPr>
            </w:pPr>
            <w:r w:rsidRPr="00A35DAD">
              <w:rPr>
                <w:rFonts w:asciiTheme="majorBidi" w:eastAsia="Times New Roman" w:hAnsiTheme="majorBidi" w:cstheme="majorBidi"/>
                <w:color w:val="000000"/>
                <w:sz w:val="24"/>
                <w:szCs w:val="24"/>
              </w:rPr>
              <w:t xml:space="preserve">29.09 </w:t>
            </w:r>
            <w:r w:rsidRPr="00A35DAD">
              <w:rPr>
                <w:rFonts w:asciiTheme="majorBidi" w:eastAsia="Times New Roman" w:hAnsiTheme="majorBidi" w:cstheme="majorBidi" w:hint="cs"/>
                <w:color w:val="000000"/>
                <w:sz w:val="24"/>
                <w:szCs w:val="24"/>
                <w:cs/>
              </w:rPr>
              <w:t>นาที</w:t>
            </w:r>
          </w:p>
        </w:tc>
      </w:tr>
      <w:tr w:rsidR="00661AE5" w:rsidRPr="00B3346A" w14:paraId="0BD3132F" w14:textId="77777777" w:rsidTr="00A35DAD">
        <w:trPr>
          <w:trHeight w:val="300"/>
        </w:trPr>
        <w:tc>
          <w:tcPr>
            <w:tcW w:w="376" w:type="pct"/>
            <w:tcBorders>
              <w:left w:val="single" w:sz="4" w:space="0" w:color="auto"/>
              <w:bottom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0C3809" w14:textId="679B6008" w:rsidR="00A35DAD" w:rsidRPr="00B3346A" w:rsidRDefault="00A35DAD" w:rsidP="00A35DAD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Theme="majorBidi" w:eastAsia="Times New Roman" w:hAnsiTheme="majorBidi" w:cstheme="majorBidi" w:hint="cs"/>
                <w:b/>
                <w:bCs/>
                <w:color w:val="000000"/>
                <w:sz w:val="24"/>
                <w:szCs w:val="24"/>
                <w:cs/>
              </w:rPr>
              <w:t>16.00 น.</w:t>
            </w:r>
          </w:p>
        </w:tc>
        <w:tc>
          <w:tcPr>
            <w:tcW w:w="288" w:type="pct"/>
            <w:tcBorders>
              <w:bottom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CE650B" w14:textId="375E207E" w:rsidR="00A35DAD" w:rsidRPr="00B3346A" w:rsidRDefault="00A35DAD" w:rsidP="00A35DAD">
            <w:pPr>
              <w:spacing w:after="0" w:line="240" w:lineRule="auto"/>
              <w:jc w:val="center"/>
              <w:rPr>
                <w:rFonts w:eastAsia="Times New Roman"/>
                <w:color w:val="000000"/>
                <w:sz w:val="24"/>
                <w:szCs w:val="24"/>
              </w:rPr>
            </w:pPr>
            <w:r w:rsidRPr="00A35DAD">
              <w:rPr>
                <w:color w:val="000000"/>
                <w:sz w:val="24"/>
                <w:szCs w:val="24"/>
              </w:rPr>
              <w:t>5.02</w:t>
            </w:r>
          </w:p>
        </w:tc>
        <w:tc>
          <w:tcPr>
            <w:tcW w:w="417" w:type="pct"/>
            <w:tcBorders>
              <w:bottom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07448B" w14:textId="7E59B138" w:rsidR="00A35DAD" w:rsidRPr="00B3346A" w:rsidRDefault="00A35DAD" w:rsidP="00A35DAD">
            <w:pPr>
              <w:spacing w:after="0" w:line="240" w:lineRule="auto"/>
              <w:jc w:val="center"/>
              <w:rPr>
                <w:rFonts w:eastAsia="Times New Roman"/>
                <w:color w:val="000000"/>
                <w:sz w:val="24"/>
                <w:szCs w:val="24"/>
              </w:rPr>
            </w:pPr>
            <w:r w:rsidRPr="00A35DAD">
              <w:rPr>
                <w:color w:val="000000"/>
                <w:sz w:val="24"/>
                <w:szCs w:val="24"/>
              </w:rPr>
              <w:t>1.40</w:t>
            </w:r>
          </w:p>
        </w:tc>
        <w:tc>
          <w:tcPr>
            <w:tcW w:w="288" w:type="pct"/>
            <w:tcBorders>
              <w:bottom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DD5F31" w14:textId="16CD1C95" w:rsidR="00A35DAD" w:rsidRPr="00B3346A" w:rsidRDefault="00A35DAD" w:rsidP="00A35DAD">
            <w:pPr>
              <w:spacing w:after="0" w:line="240" w:lineRule="auto"/>
              <w:jc w:val="center"/>
              <w:rPr>
                <w:rFonts w:eastAsia="Times New Roman"/>
                <w:color w:val="000000"/>
                <w:sz w:val="24"/>
                <w:szCs w:val="24"/>
              </w:rPr>
            </w:pPr>
            <w:r w:rsidRPr="00A35DAD">
              <w:rPr>
                <w:color w:val="000000"/>
                <w:sz w:val="24"/>
                <w:szCs w:val="24"/>
              </w:rPr>
              <w:t>4.05</w:t>
            </w:r>
          </w:p>
        </w:tc>
        <w:tc>
          <w:tcPr>
            <w:tcW w:w="402" w:type="pct"/>
            <w:tcBorders>
              <w:bottom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999458" w14:textId="63312C62" w:rsidR="00A35DAD" w:rsidRPr="00B3346A" w:rsidRDefault="00A35DAD" w:rsidP="00A35DAD">
            <w:pPr>
              <w:spacing w:after="0" w:line="240" w:lineRule="auto"/>
              <w:jc w:val="center"/>
              <w:rPr>
                <w:rFonts w:eastAsia="Times New Roman"/>
                <w:color w:val="000000"/>
                <w:sz w:val="24"/>
                <w:szCs w:val="24"/>
              </w:rPr>
            </w:pPr>
            <w:r w:rsidRPr="00A35DAD">
              <w:rPr>
                <w:color w:val="000000"/>
                <w:sz w:val="24"/>
                <w:szCs w:val="24"/>
              </w:rPr>
              <w:t>0.32</w:t>
            </w:r>
          </w:p>
        </w:tc>
        <w:tc>
          <w:tcPr>
            <w:tcW w:w="288" w:type="pct"/>
            <w:tcBorders>
              <w:bottom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DCE0FE" w14:textId="107A4FF9" w:rsidR="00A35DAD" w:rsidRPr="00B3346A" w:rsidRDefault="00A35DAD" w:rsidP="00A35DAD">
            <w:pPr>
              <w:spacing w:after="0" w:line="240" w:lineRule="auto"/>
              <w:jc w:val="center"/>
              <w:rPr>
                <w:rFonts w:eastAsia="Times New Roman"/>
                <w:color w:val="000000"/>
                <w:sz w:val="24"/>
                <w:szCs w:val="24"/>
              </w:rPr>
            </w:pPr>
            <w:r w:rsidRPr="00A35DAD">
              <w:rPr>
                <w:color w:val="000000"/>
                <w:sz w:val="24"/>
                <w:szCs w:val="24"/>
              </w:rPr>
              <w:t>3.53</w:t>
            </w:r>
          </w:p>
        </w:tc>
        <w:tc>
          <w:tcPr>
            <w:tcW w:w="334" w:type="pct"/>
            <w:tcBorders>
              <w:bottom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B02EC3" w14:textId="15E3C39A" w:rsidR="00A35DAD" w:rsidRPr="00B3346A" w:rsidRDefault="00A35DAD" w:rsidP="00A35DAD">
            <w:pPr>
              <w:spacing w:after="0" w:line="240" w:lineRule="auto"/>
              <w:jc w:val="center"/>
              <w:rPr>
                <w:rFonts w:eastAsia="Times New Roman"/>
                <w:color w:val="000000"/>
                <w:sz w:val="24"/>
                <w:szCs w:val="24"/>
              </w:rPr>
            </w:pPr>
            <w:r w:rsidRPr="00A35DAD">
              <w:rPr>
                <w:color w:val="000000"/>
                <w:sz w:val="24"/>
                <w:szCs w:val="24"/>
              </w:rPr>
              <w:t>1.30</w:t>
            </w:r>
          </w:p>
        </w:tc>
        <w:tc>
          <w:tcPr>
            <w:tcW w:w="288" w:type="pct"/>
            <w:tcBorders>
              <w:bottom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FEDB6A" w14:textId="1DB30167" w:rsidR="00A35DAD" w:rsidRPr="00B3346A" w:rsidRDefault="00A35DAD" w:rsidP="00A35DAD">
            <w:pPr>
              <w:spacing w:after="0" w:line="240" w:lineRule="auto"/>
              <w:jc w:val="center"/>
              <w:rPr>
                <w:rFonts w:eastAsia="Times New Roman"/>
                <w:color w:val="000000"/>
                <w:sz w:val="24"/>
                <w:szCs w:val="24"/>
              </w:rPr>
            </w:pPr>
            <w:r w:rsidRPr="00A35DAD">
              <w:rPr>
                <w:color w:val="000000"/>
                <w:sz w:val="24"/>
                <w:szCs w:val="24"/>
              </w:rPr>
              <w:t>4.01</w:t>
            </w:r>
          </w:p>
        </w:tc>
        <w:tc>
          <w:tcPr>
            <w:tcW w:w="411" w:type="pct"/>
            <w:tcBorders>
              <w:bottom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342C8D" w14:textId="37A6B137" w:rsidR="00A35DAD" w:rsidRPr="00B3346A" w:rsidRDefault="00661AE5" w:rsidP="00A35DAD">
            <w:pPr>
              <w:spacing w:after="0" w:line="240" w:lineRule="auto"/>
              <w:jc w:val="center"/>
              <w:rPr>
                <w:rFonts w:eastAsia="Times New Roman"/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1.</w:t>
            </w:r>
            <w:r>
              <w:rPr>
                <w:rFonts w:hint="cs"/>
                <w:color w:val="000000"/>
                <w:sz w:val="24"/>
                <w:szCs w:val="24"/>
                <w:cs/>
              </w:rPr>
              <w:t>32</w:t>
            </w:r>
          </w:p>
        </w:tc>
        <w:tc>
          <w:tcPr>
            <w:tcW w:w="289" w:type="pct"/>
            <w:tcBorders>
              <w:bottom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9DFC28" w14:textId="3FE27999" w:rsidR="00A35DAD" w:rsidRPr="00B3346A" w:rsidRDefault="00A35DAD" w:rsidP="00A35DAD">
            <w:pPr>
              <w:spacing w:after="0" w:line="240" w:lineRule="auto"/>
              <w:jc w:val="center"/>
              <w:rPr>
                <w:rFonts w:eastAsia="Times New Roman"/>
                <w:color w:val="000000"/>
                <w:sz w:val="24"/>
                <w:szCs w:val="24"/>
              </w:rPr>
            </w:pPr>
            <w:r w:rsidRPr="00A35DAD">
              <w:rPr>
                <w:color w:val="000000"/>
                <w:sz w:val="24"/>
                <w:szCs w:val="24"/>
              </w:rPr>
              <w:t>3.52</w:t>
            </w:r>
          </w:p>
        </w:tc>
        <w:tc>
          <w:tcPr>
            <w:tcW w:w="348" w:type="pct"/>
            <w:tcBorders>
              <w:bottom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DF69B1" w14:textId="6A8A045E" w:rsidR="00A35DAD" w:rsidRPr="00B3346A" w:rsidRDefault="00A35DAD" w:rsidP="00A35DAD">
            <w:pPr>
              <w:spacing w:after="0" w:line="240" w:lineRule="auto"/>
              <w:jc w:val="center"/>
              <w:rPr>
                <w:rFonts w:eastAsia="Times New Roman"/>
                <w:color w:val="000000"/>
                <w:sz w:val="24"/>
                <w:szCs w:val="24"/>
              </w:rPr>
            </w:pPr>
            <w:r w:rsidRPr="00A35DAD">
              <w:rPr>
                <w:color w:val="000000"/>
                <w:sz w:val="24"/>
                <w:szCs w:val="24"/>
              </w:rPr>
              <w:t>0.55</w:t>
            </w:r>
          </w:p>
        </w:tc>
        <w:tc>
          <w:tcPr>
            <w:tcW w:w="289" w:type="pct"/>
            <w:tcBorders>
              <w:bottom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E67901" w14:textId="7FF0F717" w:rsidR="00A35DAD" w:rsidRPr="00B3346A" w:rsidRDefault="00A35DAD" w:rsidP="00A35DAD">
            <w:pPr>
              <w:spacing w:after="0" w:line="240" w:lineRule="auto"/>
              <w:jc w:val="center"/>
              <w:rPr>
                <w:rFonts w:eastAsia="Times New Roman"/>
                <w:color w:val="000000"/>
                <w:sz w:val="24"/>
                <w:szCs w:val="24"/>
              </w:rPr>
            </w:pPr>
            <w:r w:rsidRPr="00A35DAD">
              <w:rPr>
                <w:color w:val="000000"/>
                <w:sz w:val="24"/>
                <w:szCs w:val="24"/>
              </w:rPr>
              <w:t>2.56</w:t>
            </w:r>
          </w:p>
        </w:tc>
        <w:tc>
          <w:tcPr>
            <w:tcW w:w="377" w:type="pct"/>
            <w:tcBorders>
              <w:bottom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BCDCB3" w14:textId="0221F4E5" w:rsidR="00A35DAD" w:rsidRPr="00B3346A" w:rsidRDefault="00A35DAD" w:rsidP="00A35DAD">
            <w:pPr>
              <w:spacing w:after="0" w:line="240" w:lineRule="auto"/>
              <w:jc w:val="center"/>
              <w:rPr>
                <w:rFonts w:eastAsia="Times New Roman"/>
                <w:color w:val="000000"/>
                <w:sz w:val="24"/>
                <w:szCs w:val="24"/>
              </w:rPr>
            </w:pPr>
            <w:r w:rsidRPr="00A35DAD">
              <w:rPr>
                <w:color w:val="000000"/>
                <w:sz w:val="24"/>
                <w:szCs w:val="24"/>
              </w:rPr>
              <w:t>0.57</w:t>
            </w:r>
          </w:p>
        </w:tc>
        <w:tc>
          <w:tcPr>
            <w:tcW w:w="289" w:type="pct"/>
            <w:tcBorders>
              <w:bottom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6BA7DA" w14:textId="3D40F515" w:rsidR="00A35DAD" w:rsidRPr="00B3346A" w:rsidRDefault="00A35DAD" w:rsidP="00A35DAD">
            <w:pPr>
              <w:spacing w:after="0" w:line="240" w:lineRule="auto"/>
              <w:jc w:val="center"/>
              <w:rPr>
                <w:rFonts w:eastAsia="Times New Roman"/>
                <w:color w:val="000000"/>
                <w:sz w:val="24"/>
                <w:szCs w:val="24"/>
              </w:rPr>
            </w:pPr>
            <w:r w:rsidRPr="00A35DAD">
              <w:rPr>
                <w:color w:val="000000"/>
                <w:sz w:val="24"/>
                <w:szCs w:val="24"/>
              </w:rPr>
              <w:t>1.31</w:t>
            </w:r>
          </w:p>
        </w:tc>
        <w:tc>
          <w:tcPr>
            <w:tcW w:w="316" w:type="pct"/>
            <w:tcBorders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0133488" w14:textId="5B4BC663" w:rsidR="00A35DAD" w:rsidRPr="00B3346A" w:rsidRDefault="00661AE5" w:rsidP="00A35DAD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24"/>
                <w:szCs w:val="24"/>
              </w:rPr>
            </w:pPr>
            <w:r w:rsidRPr="00661AE5">
              <w:rPr>
                <w:rFonts w:asciiTheme="majorBidi" w:eastAsia="Times New Roman" w:hAnsiTheme="majorBidi" w:cstheme="majorBidi"/>
                <w:color w:val="000000"/>
                <w:sz w:val="24"/>
                <w:szCs w:val="24"/>
              </w:rPr>
              <w:t xml:space="preserve">32.35 </w:t>
            </w:r>
            <w:r w:rsidRPr="00661AE5">
              <w:rPr>
                <w:rFonts w:asciiTheme="majorBidi" w:eastAsia="Times New Roman" w:hAnsiTheme="majorBidi" w:cstheme="majorBidi" w:hint="cs"/>
                <w:color w:val="000000"/>
                <w:sz w:val="24"/>
                <w:szCs w:val="24"/>
                <w:cs/>
              </w:rPr>
              <w:t>นาที</w:t>
            </w:r>
          </w:p>
        </w:tc>
      </w:tr>
    </w:tbl>
    <w:p w14:paraId="29EAF20E" w14:textId="77777777" w:rsidR="00653D2F" w:rsidRDefault="00A35DAD" w:rsidP="00A35DAD">
      <w:r>
        <w:rPr>
          <w:cs/>
        </w:rPr>
        <w:tab/>
      </w:r>
    </w:p>
    <w:p w14:paraId="67867D2B" w14:textId="77777777" w:rsidR="00D22C05" w:rsidRDefault="00D22C05">
      <w:pPr>
        <w:jc w:val="left"/>
        <w:rPr>
          <w:b/>
          <w:bCs/>
          <w:sz w:val="36"/>
          <w:szCs w:val="36"/>
          <w:cs/>
        </w:rPr>
      </w:pPr>
      <w:bookmarkStart w:id="67" w:name="_Toc466903193"/>
      <w:r>
        <w:rPr>
          <w:cs/>
        </w:rPr>
        <w:br w:type="page"/>
      </w:r>
    </w:p>
    <w:p w14:paraId="5A07893B" w14:textId="2231B200" w:rsidR="00C42D97" w:rsidRPr="007964AF" w:rsidRDefault="00C42D97" w:rsidP="001E0B65">
      <w:pPr>
        <w:pStyle w:val="Heading2"/>
      </w:pPr>
      <w:r w:rsidRPr="007964AF">
        <w:rPr>
          <w:cs/>
        </w:rPr>
        <w:lastRenderedPageBreak/>
        <w:t>แอปพลิเคชัน</w:t>
      </w:r>
      <w:bookmarkEnd w:id="67"/>
    </w:p>
    <w:p w14:paraId="662A72EB" w14:textId="08BE9C11" w:rsidR="00C42D97" w:rsidRPr="007964AF" w:rsidRDefault="00C42D97" w:rsidP="001E0B65">
      <w:pPr>
        <w:pStyle w:val="Heading3"/>
      </w:pPr>
      <w:bookmarkStart w:id="68" w:name="_Toc466903194"/>
      <w:r w:rsidRPr="007964AF">
        <w:rPr>
          <w:cs/>
        </w:rPr>
        <w:t>หน้าแรก</w:t>
      </w:r>
      <w:bookmarkEnd w:id="68"/>
    </w:p>
    <w:p w14:paraId="1E541251" w14:textId="1D5B2807" w:rsidR="00C42D97" w:rsidRPr="007964AF" w:rsidRDefault="004D0381" w:rsidP="00C42D97">
      <w:pPr>
        <w:ind w:firstLine="360"/>
      </w:pPr>
      <w:r>
        <w:rPr>
          <w:rFonts w:hint="cs"/>
          <w:cs/>
        </w:rPr>
        <w:t>ในหน้าแรก ระบบจะทำการตรวจสอบที่ตำแหน่งที่อยู่ของผู้ใช้</w:t>
      </w:r>
      <w:r w:rsidR="002F450C">
        <w:rPr>
          <w:rFonts w:hint="cs"/>
          <w:cs/>
        </w:rPr>
        <w:t xml:space="preserve">จาก </w:t>
      </w:r>
      <w:r w:rsidR="002F450C">
        <w:t xml:space="preserve">GPS </w:t>
      </w:r>
      <w:r>
        <w:rPr>
          <w:rFonts w:hint="cs"/>
          <w:cs/>
        </w:rPr>
        <w:t>ว่าอยู่ที่สถานีใด พร้อมกับถาม</w:t>
      </w:r>
      <w:r w:rsidR="002F450C">
        <w:rPr>
          <w:rFonts w:hint="cs"/>
          <w:cs/>
        </w:rPr>
        <w:t xml:space="preserve">ผู้ใช้ว่าที่ระบบตรวจพบได้นั่น ใช่สถานีที่ผู้ใช้อยู่รึเปล่า ผู้ใช้สามารถเลือกสถานีต้นทางเองได้หากระบบตรวจจับผิดพลาด </w:t>
      </w:r>
      <w:r w:rsidR="00661AE5">
        <w:rPr>
          <w:cs/>
        </w:rPr>
        <w:t>โดยจะมีรายละเอียดดัง</w:t>
      </w:r>
      <w:r w:rsidR="00661AE5">
        <w:rPr>
          <w:cs/>
        </w:rPr>
        <w:fldChar w:fldCharType="begin"/>
      </w:r>
      <w:r w:rsidR="00661AE5">
        <w:rPr>
          <w:cs/>
        </w:rPr>
        <w:instrText xml:space="preserve"> </w:instrText>
      </w:r>
      <w:r w:rsidR="00661AE5">
        <w:instrText>REF _Ref</w:instrText>
      </w:r>
      <w:r w:rsidR="00661AE5">
        <w:rPr>
          <w:cs/>
        </w:rPr>
        <w:instrText xml:space="preserve">466900472 </w:instrText>
      </w:r>
      <w:r w:rsidR="00661AE5">
        <w:instrText>\h</w:instrText>
      </w:r>
      <w:r w:rsidR="00661AE5">
        <w:rPr>
          <w:cs/>
        </w:rPr>
        <w:instrText xml:space="preserve"> </w:instrText>
      </w:r>
      <w:r w:rsidR="00661AE5">
        <w:rPr>
          <w:cs/>
        </w:rPr>
      </w:r>
      <w:r w:rsidR="00661AE5">
        <w:rPr>
          <w:cs/>
        </w:rPr>
        <w:fldChar w:fldCharType="separate"/>
      </w:r>
      <w:r w:rsidR="00384590" w:rsidRPr="007964AF">
        <w:rPr>
          <w:cs/>
        </w:rPr>
        <w:t xml:space="preserve">รูปที่ </w:t>
      </w:r>
      <w:r w:rsidR="00384590">
        <w:rPr>
          <w:noProof/>
          <w:cs/>
        </w:rPr>
        <w:t>4</w:t>
      </w:r>
      <w:r w:rsidR="00384590">
        <w:rPr>
          <w:cs/>
        </w:rPr>
        <w:t>.</w:t>
      </w:r>
      <w:r w:rsidR="00384590">
        <w:rPr>
          <w:noProof/>
          <w:cs/>
        </w:rPr>
        <w:t>1</w:t>
      </w:r>
      <w:r w:rsidR="00661AE5">
        <w:rPr>
          <w:cs/>
        </w:rPr>
        <w:fldChar w:fldCharType="end"/>
      </w:r>
    </w:p>
    <w:p w14:paraId="09F0ED69" w14:textId="6E6CAE65" w:rsidR="00C42D97" w:rsidRPr="007964AF" w:rsidRDefault="0099465E" w:rsidP="00C42D97">
      <w:pPr>
        <w:keepNext/>
        <w:ind w:firstLine="360"/>
        <w:jc w:val="center"/>
      </w:pPr>
      <w:r>
        <w:rPr>
          <w:rFonts w:ascii="Segoe UI" w:hAnsi="Segoe UI" w:cs="Segoe UI"/>
          <w:noProof/>
          <w:color w:val="4A4A4A"/>
        </w:rPr>
        <w:drawing>
          <wp:inline distT="0" distB="0" distL="0" distR="0" wp14:anchorId="2C1CEE5C" wp14:editId="58D47B7D">
            <wp:extent cx="1347815" cy="2396864"/>
            <wp:effectExtent l="152400" t="152400" r="367030" b="365760"/>
            <wp:docPr id="23" name="Picture 23" descr="https://s3.amazonaws.com/resources.sketch.cloud/private/338135d0-863c-43b1-b7d5-b4bb59f78e39.png?AWSAccessKeyId=AKIAIS7X2P6WUKGTP2GA&amp;Expires=1488424723&amp;Signature=D44evLBfF%2B3FH%2Bal2WeKx1L0ceA%3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s3.amazonaws.com/resources.sketch.cloud/private/338135d0-863c-43b1-b7d5-b4bb59f78e39.png?AWSAccessKeyId=AKIAIS7X2P6WUKGTP2GA&amp;Expires=1488424723&amp;Signature=D44evLBfF%2B3FH%2Bal2WeKx1L0ceA%3D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4506" cy="240876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B46F33">
        <w:rPr>
          <w:noProof/>
        </w:rPr>
        <w:drawing>
          <wp:inline distT="0" distB="0" distL="0" distR="0" wp14:anchorId="7FB8F0EB" wp14:editId="102CB821">
            <wp:extent cx="1328737" cy="2362200"/>
            <wp:effectExtent l="152400" t="152400" r="367030" b="361950"/>
            <wp:docPr id="2" name="Picture 2" descr="https://s3.amazonaws.com/resources.sketch.cloud/private/f11bc2ca-b259-42f6-a392-be22f66914a7.png?AWSAccessKeyId=AKIAIS7X2P6WUKGTP2GA&amp;Expires=1488424791&amp;Signature=xvJN3tjYOeUrQa04Z9EJbhQkfXk%3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s3.amazonaws.com/resources.sketch.cloud/private/f11bc2ca-b259-42f6-a392-be22f66914a7.png?AWSAccessKeyId=AKIAIS7X2P6WUKGTP2GA&amp;Expires=1488424791&amp;Signature=xvJN3tjYOeUrQa04Z9EJbhQkfXk%3D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8956" cy="236259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8766F4">
        <w:t xml:space="preserve"> </w:t>
      </w:r>
    </w:p>
    <w:p w14:paraId="7AD09DE6" w14:textId="7FF603E5" w:rsidR="00C42D97" w:rsidRPr="007964AF" w:rsidRDefault="003F71BF" w:rsidP="001E0B65">
      <w:pPr>
        <w:pStyle w:val="Caption"/>
        <w:outlineLvl w:val="0"/>
        <w:rPr>
          <w:cs/>
        </w:rPr>
      </w:pPr>
      <w:bookmarkStart w:id="69" w:name="_Ref466900472"/>
      <w:bookmarkStart w:id="70" w:name="_Toc466903046"/>
      <w:r w:rsidRPr="007964AF">
        <w:rPr>
          <w:cs/>
        </w:rPr>
        <w:t xml:space="preserve">รูปที่ </w:t>
      </w:r>
      <w:r w:rsidR="007E0FAD">
        <w:rPr>
          <w:cs/>
        </w:rPr>
        <w:fldChar w:fldCharType="begin"/>
      </w:r>
      <w:r w:rsidR="007E0FAD">
        <w:rPr>
          <w:cs/>
        </w:rPr>
        <w:instrText xml:space="preserve"> </w:instrText>
      </w:r>
      <w:r w:rsidR="007E0FAD">
        <w:instrText xml:space="preserve">STYLEREF </w:instrText>
      </w:r>
      <w:r w:rsidR="007E0FAD">
        <w:rPr>
          <w:cs/>
        </w:rPr>
        <w:instrText xml:space="preserve">1 </w:instrText>
      </w:r>
      <w:r w:rsidR="007E0FAD">
        <w:instrText>\s</w:instrText>
      </w:r>
      <w:r w:rsidR="007E0FAD">
        <w:rPr>
          <w:cs/>
        </w:rPr>
        <w:instrText xml:space="preserve"> </w:instrText>
      </w:r>
      <w:r w:rsidR="007E0FAD">
        <w:rPr>
          <w:cs/>
        </w:rPr>
        <w:fldChar w:fldCharType="separate"/>
      </w:r>
      <w:r w:rsidR="00384590">
        <w:rPr>
          <w:cs/>
        </w:rPr>
        <w:t>4</w:t>
      </w:r>
      <w:r w:rsidR="007E0FAD">
        <w:rPr>
          <w:cs/>
        </w:rPr>
        <w:fldChar w:fldCharType="end"/>
      </w:r>
      <w:r w:rsidR="007E0FAD">
        <w:rPr>
          <w:cs/>
        </w:rPr>
        <w:t>.</w:t>
      </w:r>
      <w:r w:rsidR="007E0FAD">
        <w:rPr>
          <w:cs/>
        </w:rPr>
        <w:fldChar w:fldCharType="begin"/>
      </w:r>
      <w:r w:rsidR="007E0FAD">
        <w:rPr>
          <w:cs/>
        </w:rPr>
        <w:instrText xml:space="preserve"> </w:instrText>
      </w:r>
      <w:r w:rsidR="007E0FAD">
        <w:instrText xml:space="preserve">SEQ </w:instrText>
      </w:r>
      <w:r w:rsidR="007E0FAD">
        <w:rPr>
          <w:cs/>
        </w:rPr>
        <w:instrText xml:space="preserve">รูปที่ </w:instrText>
      </w:r>
      <w:r w:rsidR="007E0FAD">
        <w:instrText xml:space="preserve">\* ARABIC \s </w:instrText>
      </w:r>
      <w:r w:rsidR="007E0FAD">
        <w:rPr>
          <w:cs/>
        </w:rPr>
        <w:instrText xml:space="preserve">1 </w:instrText>
      </w:r>
      <w:r w:rsidR="007E0FAD">
        <w:rPr>
          <w:cs/>
        </w:rPr>
        <w:fldChar w:fldCharType="separate"/>
      </w:r>
      <w:r w:rsidR="00384590">
        <w:rPr>
          <w:cs/>
        </w:rPr>
        <w:t>1</w:t>
      </w:r>
      <w:r w:rsidR="007E0FAD">
        <w:rPr>
          <w:cs/>
        </w:rPr>
        <w:fldChar w:fldCharType="end"/>
      </w:r>
      <w:bookmarkEnd w:id="69"/>
      <w:r w:rsidR="00C42D97" w:rsidRPr="007964AF">
        <w:rPr>
          <w:cs/>
        </w:rPr>
        <w:t xml:space="preserve"> แสดงหน้าแรกของ</w:t>
      </w:r>
      <w:r w:rsidR="00C4467C">
        <w:rPr>
          <w:cs/>
        </w:rPr>
        <w:t>แอปพลิเคชัน</w:t>
      </w:r>
      <w:bookmarkEnd w:id="70"/>
    </w:p>
    <w:p w14:paraId="1E4EBAC6" w14:textId="77777777" w:rsidR="00C42D97" w:rsidRPr="007964AF" w:rsidRDefault="00C42D97" w:rsidP="00C42D97">
      <w:pPr>
        <w:rPr>
          <w:rFonts w:eastAsiaTheme="majorBidi"/>
          <w:noProof/>
          <w:cs/>
        </w:rPr>
      </w:pPr>
      <w:r w:rsidRPr="007964AF">
        <w:rPr>
          <w:cs/>
        </w:rPr>
        <w:br w:type="page"/>
      </w:r>
    </w:p>
    <w:p w14:paraId="4D5FF886" w14:textId="1457D41E" w:rsidR="00C42D97" w:rsidRPr="007964AF" w:rsidRDefault="00C42D97" w:rsidP="001E0B65">
      <w:pPr>
        <w:pStyle w:val="Heading3"/>
      </w:pPr>
      <w:bookmarkStart w:id="71" w:name="_Toc466903195"/>
      <w:r w:rsidRPr="007964AF">
        <w:rPr>
          <w:cs/>
        </w:rPr>
        <w:lastRenderedPageBreak/>
        <w:t>หน้าเลือกสถานีปลายทาง</w:t>
      </w:r>
      <w:bookmarkEnd w:id="71"/>
    </w:p>
    <w:p w14:paraId="08714E94" w14:textId="1BD11978" w:rsidR="00C42D97" w:rsidRPr="007964AF" w:rsidRDefault="00C42D97" w:rsidP="00C42D97">
      <w:pPr>
        <w:ind w:firstLine="360"/>
      </w:pPr>
      <w:r w:rsidRPr="007964AF">
        <w:rPr>
          <w:cs/>
        </w:rPr>
        <w:t>หน้านี้เป็นหน้าเลือกสถานีปลายทางที่ต้องการจะให้แจ้งเตือน โดยผู้ใช้จะต้องทำการเลือกสถานีปลายทางที่ต้องการจะลงดังแสดงในรูป โดยหลังจากเลือกเสร็จแล้วผู้ใช้สามารถนำหน้ารายละเอียดของการเดินทางไปแสดงให้กับเจ้าหน้าที่ดู เพื่อให้การออกตั๋วการเดินทางสะดวกรวดเร็วมากยิ่งขึ้น โดยหน้าที่แสดงสถานีปลายทางจะบอก</w:t>
      </w:r>
      <w:r w:rsidR="00661AE5">
        <w:rPr>
          <w:cs/>
        </w:rPr>
        <w:t>ข้อมูลต่าง</w:t>
      </w:r>
      <w:r w:rsidR="002F450C">
        <w:rPr>
          <w:rFonts w:hint="cs"/>
          <w:cs/>
        </w:rPr>
        <w:t xml:space="preserve"> </w:t>
      </w:r>
      <w:r w:rsidR="00661AE5">
        <w:rPr>
          <w:cs/>
        </w:rPr>
        <w:t>ๆ</w:t>
      </w:r>
      <w:r w:rsidR="002F450C">
        <w:rPr>
          <w:rFonts w:hint="cs"/>
          <w:cs/>
        </w:rPr>
        <w:t xml:space="preserve"> </w:t>
      </w:r>
      <w:r w:rsidR="00661AE5">
        <w:rPr>
          <w:cs/>
        </w:rPr>
        <w:t>ที่จำเป็นดังแสดงใน</w:t>
      </w:r>
      <w:r w:rsidR="00661AE5">
        <w:rPr>
          <w:cs/>
        </w:rPr>
        <w:fldChar w:fldCharType="begin"/>
      </w:r>
      <w:r w:rsidR="00661AE5">
        <w:rPr>
          <w:cs/>
        </w:rPr>
        <w:instrText xml:space="preserve"> </w:instrText>
      </w:r>
      <w:r w:rsidR="00661AE5">
        <w:instrText>REF _Ref</w:instrText>
      </w:r>
      <w:r w:rsidR="00661AE5">
        <w:rPr>
          <w:cs/>
        </w:rPr>
        <w:instrText xml:space="preserve">466900484 </w:instrText>
      </w:r>
      <w:r w:rsidR="00661AE5">
        <w:instrText>\h</w:instrText>
      </w:r>
      <w:r w:rsidR="00661AE5">
        <w:rPr>
          <w:cs/>
        </w:rPr>
        <w:instrText xml:space="preserve"> </w:instrText>
      </w:r>
      <w:r w:rsidR="00661AE5">
        <w:rPr>
          <w:cs/>
        </w:rPr>
      </w:r>
      <w:r w:rsidR="00661AE5">
        <w:rPr>
          <w:cs/>
        </w:rPr>
        <w:fldChar w:fldCharType="separate"/>
      </w:r>
      <w:r w:rsidR="00384590" w:rsidRPr="007964AF">
        <w:rPr>
          <w:cs/>
        </w:rPr>
        <w:t xml:space="preserve">รูปที่ </w:t>
      </w:r>
      <w:r w:rsidR="00384590">
        <w:rPr>
          <w:noProof/>
          <w:cs/>
        </w:rPr>
        <w:t>4</w:t>
      </w:r>
      <w:r w:rsidR="00384590">
        <w:rPr>
          <w:cs/>
        </w:rPr>
        <w:t>.</w:t>
      </w:r>
      <w:r w:rsidR="00384590">
        <w:rPr>
          <w:noProof/>
          <w:cs/>
        </w:rPr>
        <w:t>2</w:t>
      </w:r>
      <w:r w:rsidR="00661AE5">
        <w:rPr>
          <w:cs/>
        </w:rPr>
        <w:fldChar w:fldCharType="end"/>
      </w:r>
    </w:p>
    <w:p w14:paraId="47F68185" w14:textId="3AC687E0" w:rsidR="00C42D97" w:rsidRDefault="00C42D97" w:rsidP="00CC6462">
      <w:pPr>
        <w:pStyle w:val="Caption"/>
      </w:pPr>
    </w:p>
    <w:p w14:paraId="00BE232F" w14:textId="0384BF05" w:rsidR="00B46F33" w:rsidRPr="00B46F33" w:rsidRDefault="00B46F33" w:rsidP="00B46F33">
      <w:pPr>
        <w:jc w:val="center"/>
      </w:pPr>
      <w:r>
        <w:rPr>
          <w:noProof/>
        </w:rPr>
        <w:drawing>
          <wp:inline distT="0" distB="0" distL="0" distR="0" wp14:anchorId="0E725B5C" wp14:editId="098A247D">
            <wp:extent cx="1406769" cy="2833850"/>
            <wp:effectExtent l="152400" t="152400" r="365125" b="367030"/>
            <wp:docPr id="5" name="Picture 5" descr="https://s3.amazonaws.com/resources.sketch.cloud/private/b70c2d92-2022-4a58-bba9-1a01af50ede9.png?AWSAccessKeyId=AKIAIS7X2P6WUKGTP2GA&amp;Expires=1488424791&amp;Signature=V0FmJNFoXIO0BwonJ%2FqyMjhH4ZA%3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s3.amazonaws.com/resources.sketch.cloud/private/b70c2d92-2022-4a58-bba9-1a01af50ede9.png?AWSAccessKeyId=AKIAIS7X2P6WUKGTP2GA&amp;Expires=1488424791&amp;Signature=V0FmJNFoXIO0BwonJ%2FqyMjhH4ZA%3D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7549" cy="283542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t xml:space="preserve">   </w:t>
      </w:r>
      <w:r>
        <w:rPr>
          <w:noProof/>
        </w:rPr>
        <w:drawing>
          <wp:inline distT="0" distB="0" distL="0" distR="0" wp14:anchorId="5B0A6717" wp14:editId="2B4EB7AD">
            <wp:extent cx="1587500" cy="2837193"/>
            <wp:effectExtent l="152400" t="152400" r="355600" b="363220"/>
            <wp:docPr id="6" name="Picture 6" descr="https://s3.amazonaws.com/resources.sketch.cloud/private/532b0dc2-3150-49f0-bca1-ab8697b0e379.png?AWSAccessKeyId=AKIAIS7X2P6WUKGTP2GA&amp;Expires=1488424791&amp;Signature=ZVEsb4IalbrmJUbvBQ%2FbC5uAtfg%3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s3.amazonaws.com/resources.sketch.cloud/private/532b0dc2-3150-49f0-bca1-ab8697b0e379.png?AWSAccessKeyId=AKIAIS7X2P6WUKGTP2GA&amp;Expires=1488424791&amp;Signature=ZVEsb4IalbrmJUbvBQ%2FbC5uAtfg%3D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7869" cy="283785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6D3AB99" w14:textId="0245D0BA" w:rsidR="00C42D97" w:rsidRPr="007964AF" w:rsidRDefault="003F71BF" w:rsidP="001E0B65">
      <w:pPr>
        <w:pStyle w:val="Caption"/>
        <w:outlineLvl w:val="0"/>
        <w:rPr>
          <w:cs/>
        </w:rPr>
      </w:pPr>
      <w:bookmarkStart w:id="72" w:name="_Ref466900484"/>
      <w:bookmarkStart w:id="73" w:name="_Toc466903047"/>
      <w:r w:rsidRPr="007964AF">
        <w:rPr>
          <w:cs/>
        </w:rPr>
        <w:t xml:space="preserve">รูปที่ </w:t>
      </w:r>
      <w:r w:rsidR="007E0FAD">
        <w:rPr>
          <w:cs/>
        </w:rPr>
        <w:fldChar w:fldCharType="begin"/>
      </w:r>
      <w:r w:rsidR="007E0FAD">
        <w:rPr>
          <w:cs/>
        </w:rPr>
        <w:instrText xml:space="preserve"> </w:instrText>
      </w:r>
      <w:r w:rsidR="007E0FAD">
        <w:instrText xml:space="preserve">STYLEREF </w:instrText>
      </w:r>
      <w:r w:rsidR="007E0FAD">
        <w:rPr>
          <w:cs/>
        </w:rPr>
        <w:instrText xml:space="preserve">1 </w:instrText>
      </w:r>
      <w:r w:rsidR="007E0FAD">
        <w:instrText>\s</w:instrText>
      </w:r>
      <w:r w:rsidR="007E0FAD">
        <w:rPr>
          <w:cs/>
        </w:rPr>
        <w:instrText xml:space="preserve"> </w:instrText>
      </w:r>
      <w:r w:rsidR="007E0FAD">
        <w:rPr>
          <w:cs/>
        </w:rPr>
        <w:fldChar w:fldCharType="separate"/>
      </w:r>
      <w:r w:rsidR="00384590">
        <w:rPr>
          <w:cs/>
        </w:rPr>
        <w:t>4</w:t>
      </w:r>
      <w:r w:rsidR="007E0FAD">
        <w:rPr>
          <w:cs/>
        </w:rPr>
        <w:fldChar w:fldCharType="end"/>
      </w:r>
      <w:r w:rsidR="007E0FAD">
        <w:rPr>
          <w:cs/>
        </w:rPr>
        <w:t>.</w:t>
      </w:r>
      <w:r w:rsidR="007E0FAD">
        <w:rPr>
          <w:cs/>
        </w:rPr>
        <w:fldChar w:fldCharType="begin"/>
      </w:r>
      <w:r w:rsidR="007E0FAD">
        <w:rPr>
          <w:cs/>
        </w:rPr>
        <w:instrText xml:space="preserve"> </w:instrText>
      </w:r>
      <w:r w:rsidR="007E0FAD">
        <w:instrText xml:space="preserve">SEQ </w:instrText>
      </w:r>
      <w:r w:rsidR="007E0FAD">
        <w:rPr>
          <w:cs/>
        </w:rPr>
        <w:instrText xml:space="preserve">รูปที่ </w:instrText>
      </w:r>
      <w:r w:rsidR="007E0FAD">
        <w:instrText xml:space="preserve">\* ARABIC \s </w:instrText>
      </w:r>
      <w:r w:rsidR="007E0FAD">
        <w:rPr>
          <w:cs/>
        </w:rPr>
        <w:instrText xml:space="preserve">1 </w:instrText>
      </w:r>
      <w:r w:rsidR="007E0FAD">
        <w:rPr>
          <w:cs/>
        </w:rPr>
        <w:fldChar w:fldCharType="separate"/>
      </w:r>
      <w:r w:rsidR="00384590">
        <w:rPr>
          <w:cs/>
        </w:rPr>
        <w:t>2</w:t>
      </w:r>
      <w:r w:rsidR="007E0FAD">
        <w:rPr>
          <w:cs/>
        </w:rPr>
        <w:fldChar w:fldCharType="end"/>
      </w:r>
      <w:bookmarkEnd w:id="72"/>
      <w:r w:rsidR="00C42D97" w:rsidRPr="007964AF">
        <w:rPr>
          <w:cs/>
        </w:rPr>
        <w:t xml:space="preserve"> </w:t>
      </w:r>
      <w:r w:rsidRPr="007964AF">
        <w:rPr>
          <w:cs/>
        </w:rPr>
        <w:t>หน้าเลือกสถานีปลายทาง</w:t>
      </w:r>
      <w:bookmarkEnd w:id="73"/>
    </w:p>
    <w:p w14:paraId="066F1A82" w14:textId="77777777" w:rsidR="00C42D97" w:rsidRPr="007964AF" w:rsidRDefault="00C42D97" w:rsidP="00C42D97">
      <w:pPr>
        <w:rPr>
          <w:rFonts w:eastAsiaTheme="majorBidi"/>
          <w:noProof/>
          <w:cs/>
        </w:rPr>
      </w:pPr>
      <w:r w:rsidRPr="007964AF">
        <w:rPr>
          <w:cs/>
        </w:rPr>
        <w:br w:type="page"/>
      </w:r>
    </w:p>
    <w:p w14:paraId="3492CCBE" w14:textId="788E16B2" w:rsidR="003F71BF" w:rsidRPr="007964AF" w:rsidRDefault="003F71BF" w:rsidP="001E0B65">
      <w:pPr>
        <w:pStyle w:val="Heading3"/>
      </w:pPr>
      <w:bookmarkStart w:id="74" w:name="_Toc466903196"/>
      <w:r w:rsidRPr="007964AF">
        <w:rPr>
          <w:cs/>
        </w:rPr>
        <w:lastRenderedPageBreak/>
        <w:t>หน้าดูรายละเอียดของการเดินทางและสถานี</w:t>
      </w:r>
      <w:bookmarkEnd w:id="74"/>
    </w:p>
    <w:p w14:paraId="4FF905EB" w14:textId="6BD98B9D" w:rsidR="003F71BF" w:rsidRPr="007964AF" w:rsidRDefault="003F71BF" w:rsidP="003F71BF">
      <w:pPr>
        <w:ind w:firstLine="360"/>
      </w:pPr>
      <w:r w:rsidRPr="007964AF">
        <w:rPr>
          <w:cs/>
        </w:rPr>
        <w:t>หน้านี้จะแสดงหลังจากที่ผู้ใช้กดเริ่มเดินทางแล้ว จะมีข้อมูลแสดงขึ้นว่าสถานีถัดไปคือสถานีใด เวลาที่ใช้ในการเดินทางเท่าไหร่ และผู้ใช้สามารถเลื่อนลงมาเพื่อดูรายละเอียดของสถานี</w:t>
      </w:r>
      <w:r w:rsidR="002F450C">
        <w:rPr>
          <w:cs/>
        </w:rPr>
        <w:t xml:space="preserve">ถัดไป เช่น </w:t>
      </w:r>
      <w:r w:rsidR="002F450C">
        <w:rPr>
          <w:rFonts w:hint="cs"/>
          <w:cs/>
        </w:rPr>
        <w:t>ร้านค้าโดยรอบ</w:t>
      </w:r>
      <w:r w:rsidR="002F450C">
        <w:rPr>
          <w:cs/>
        </w:rPr>
        <w:t xml:space="preserve"> </w:t>
      </w:r>
      <w:r w:rsidR="002F450C">
        <w:rPr>
          <w:rFonts w:hint="cs"/>
          <w:cs/>
        </w:rPr>
        <w:t xml:space="preserve">หรือสิ่งอำนวยความสะดวกต่าง ๆ เช่น ตู้กดเงินสดอัตโนมัติ เป็นต้น </w:t>
      </w:r>
      <w:r w:rsidR="00661AE5">
        <w:rPr>
          <w:rFonts w:hint="cs"/>
          <w:cs/>
        </w:rPr>
        <w:t>ดัง</w:t>
      </w:r>
      <w:r w:rsidR="00661AE5">
        <w:rPr>
          <w:cs/>
        </w:rPr>
        <w:fldChar w:fldCharType="begin"/>
      </w:r>
      <w:r w:rsidR="00661AE5">
        <w:rPr>
          <w:cs/>
        </w:rPr>
        <w:instrText xml:space="preserve"> </w:instrText>
      </w:r>
      <w:r w:rsidR="00661AE5">
        <w:rPr>
          <w:rFonts w:hint="cs"/>
        </w:rPr>
        <w:instrText>REF _Ref</w:instrText>
      </w:r>
      <w:r w:rsidR="00661AE5">
        <w:rPr>
          <w:rFonts w:hint="cs"/>
          <w:cs/>
        </w:rPr>
        <w:instrText xml:space="preserve">466900514 </w:instrText>
      </w:r>
      <w:r w:rsidR="00661AE5">
        <w:rPr>
          <w:rFonts w:hint="cs"/>
        </w:rPr>
        <w:instrText>\h</w:instrText>
      </w:r>
      <w:r w:rsidR="00661AE5">
        <w:rPr>
          <w:cs/>
        </w:rPr>
        <w:instrText xml:space="preserve"> </w:instrText>
      </w:r>
      <w:r w:rsidR="00661AE5">
        <w:rPr>
          <w:cs/>
        </w:rPr>
      </w:r>
      <w:r w:rsidR="00661AE5">
        <w:rPr>
          <w:cs/>
        </w:rPr>
        <w:fldChar w:fldCharType="separate"/>
      </w:r>
      <w:r w:rsidR="00384590" w:rsidRPr="007964AF">
        <w:rPr>
          <w:cs/>
        </w:rPr>
        <w:t xml:space="preserve">รูปที่ </w:t>
      </w:r>
      <w:r w:rsidR="00384590">
        <w:rPr>
          <w:noProof/>
          <w:cs/>
        </w:rPr>
        <w:t>4</w:t>
      </w:r>
      <w:r w:rsidR="00384590">
        <w:rPr>
          <w:cs/>
        </w:rPr>
        <w:t>.</w:t>
      </w:r>
      <w:r w:rsidR="00384590">
        <w:rPr>
          <w:noProof/>
          <w:cs/>
        </w:rPr>
        <w:t>3</w:t>
      </w:r>
      <w:r w:rsidR="00661AE5">
        <w:rPr>
          <w:cs/>
        </w:rPr>
        <w:fldChar w:fldCharType="end"/>
      </w:r>
    </w:p>
    <w:p w14:paraId="48F79A2F" w14:textId="467A0FD5" w:rsidR="003F71BF" w:rsidRPr="007964AF" w:rsidRDefault="00C23CF2" w:rsidP="003F71BF">
      <w:pPr>
        <w:keepNext/>
        <w:ind w:left="360" w:firstLine="540"/>
        <w:jc w:val="center"/>
        <w:rPr>
          <w:cs/>
        </w:rPr>
      </w:pPr>
      <w:r>
        <w:rPr>
          <w:rFonts w:ascii="Segoe UI" w:hAnsi="Segoe UI" w:cs="Segoe UI"/>
          <w:noProof/>
          <w:color w:val="4A4A4A"/>
        </w:rPr>
        <w:drawing>
          <wp:inline distT="0" distB="0" distL="0" distR="0" wp14:anchorId="53BE2629" wp14:editId="40CACD2F">
            <wp:extent cx="1898688" cy="3374390"/>
            <wp:effectExtent l="152400" t="152400" r="368300" b="359410"/>
            <wp:docPr id="20" name="Picture 20" descr="https://s3.amazonaws.com/resources.sketch.cloud/private/82b3eb33-7668-482c-9725-dcc72d35d3ca.png?AWSAccessKeyId=AKIAIS7X2P6WUKGTP2GA&amp;Expires=1488424994&amp;Signature=8pDG267WhjHvzXi95CDgUywpbBo%3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s3.amazonaws.com/resources.sketch.cloud/private/82b3eb33-7668-482c-9725-dcc72d35d3ca.png?AWSAccessKeyId=AKIAIS7X2P6WUKGTP2GA&amp;Expires=1488424994&amp;Signature=8pDG267WhjHvzXi95CDgUywpbBo%3D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0794" cy="337813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6952D1">
        <w:rPr>
          <w:rFonts w:ascii="Segoe UI" w:hAnsi="Segoe UI" w:cs="Segoe UI"/>
          <w:noProof/>
          <w:color w:val="4A4A4A"/>
        </w:rPr>
        <w:drawing>
          <wp:inline distT="0" distB="0" distL="0" distR="0" wp14:anchorId="6B418F46" wp14:editId="29C70EAB">
            <wp:extent cx="1893546" cy="3365252"/>
            <wp:effectExtent l="152400" t="152400" r="354965" b="368935"/>
            <wp:docPr id="13" name="Picture 13" descr="https://s3.amazonaws.com/resources.sketch.cloud/private/22ddf5e0-1ec9-49b4-a424-d4262d2a172c.png?AWSAccessKeyId=AKIAIS7X2P6WUKGTP2GA&amp;Expires=1488424994&amp;Signature=3aYbfaH4etfqNRX9W43HSAR0RV8%3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s3.amazonaws.com/resources.sketch.cloud/private/22ddf5e0-1ec9-49b4-a424-d4262d2a172c.png?AWSAccessKeyId=AKIAIS7X2P6WUKGTP2GA&amp;Expires=1488424994&amp;Signature=3aYbfaH4etfqNRX9W43HSAR0RV8%3D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7020" cy="337142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D538B7">
        <w:rPr>
          <w:cs/>
        </w:rPr>
        <w:tab/>
      </w:r>
    </w:p>
    <w:p w14:paraId="0B2AF00A" w14:textId="60C9EDEF" w:rsidR="003F71BF" w:rsidRPr="007964AF" w:rsidRDefault="003F71BF" w:rsidP="001E0B65">
      <w:pPr>
        <w:pStyle w:val="Caption"/>
        <w:outlineLvl w:val="0"/>
      </w:pPr>
      <w:bookmarkStart w:id="75" w:name="_Ref466900514"/>
      <w:bookmarkStart w:id="76" w:name="_Toc466903048"/>
      <w:r w:rsidRPr="007964AF">
        <w:rPr>
          <w:cs/>
        </w:rPr>
        <w:t xml:space="preserve">รูปที่ </w:t>
      </w:r>
      <w:r w:rsidR="007E0FAD">
        <w:rPr>
          <w:cs/>
        </w:rPr>
        <w:fldChar w:fldCharType="begin"/>
      </w:r>
      <w:r w:rsidR="007E0FAD">
        <w:rPr>
          <w:cs/>
        </w:rPr>
        <w:instrText xml:space="preserve"> </w:instrText>
      </w:r>
      <w:r w:rsidR="007E0FAD">
        <w:instrText xml:space="preserve">STYLEREF </w:instrText>
      </w:r>
      <w:r w:rsidR="007E0FAD">
        <w:rPr>
          <w:cs/>
        </w:rPr>
        <w:instrText xml:space="preserve">1 </w:instrText>
      </w:r>
      <w:r w:rsidR="007E0FAD">
        <w:instrText>\s</w:instrText>
      </w:r>
      <w:r w:rsidR="007E0FAD">
        <w:rPr>
          <w:cs/>
        </w:rPr>
        <w:instrText xml:space="preserve"> </w:instrText>
      </w:r>
      <w:r w:rsidR="007E0FAD">
        <w:rPr>
          <w:cs/>
        </w:rPr>
        <w:fldChar w:fldCharType="separate"/>
      </w:r>
      <w:r w:rsidR="00384590">
        <w:rPr>
          <w:cs/>
        </w:rPr>
        <w:t>4</w:t>
      </w:r>
      <w:r w:rsidR="007E0FAD">
        <w:rPr>
          <w:cs/>
        </w:rPr>
        <w:fldChar w:fldCharType="end"/>
      </w:r>
      <w:r w:rsidR="007E0FAD">
        <w:rPr>
          <w:cs/>
        </w:rPr>
        <w:t>.</w:t>
      </w:r>
      <w:r w:rsidR="007E0FAD">
        <w:rPr>
          <w:cs/>
        </w:rPr>
        <w:fldChar w:fldCharType="begin"/>
      </w:r>
      <w:r w:rsidR="007E0FAD">
        <w:rPr>
          <w:cs/>
        </w:rPr>
        <w:instrText xml:space="preserve"> </w:instrText>
      </w:r>
      <w:r w:rsidR="007E0FAD">
        <w:instrText xml:space="preserve">SEQ </w:instrText>
      </w:r>
      <w:r w:rsidR="007E0FAD">
        <w:rPr>
          <w:cs/>
        </w:rPr>
        <w:instrText xml:space="preserve">รูปที่ </w:instrText>
      </w:r>
      <w:r w:rsidR="007E0FAD">
        <w:instrText xml:space="preserve">\* ARABIC \s </w:instrText>
      </w:r>
      <w:r w:rsidR="007E0FAD">
        <w:rPr>
          <w:cs/>
        </w:rPr>
        <w:instrText xml:space="preserve">1 </w:instrText>
      </w:r>
      <w:r w:rsidR="007E0FAD">
        <w:rPr>
          <w:cs/>
        </w:rPr>
        <w:fldChar w:fldCharType="separate"/>
      </w:r>
      <w:r w:rsidR="00384590">
        <w:rPr>
          <w:cs/>
        </w:rPr>
        <w:t>3</w:t>
      </w:r>
      <w:r w:rsidR="007E0FAD">
        <w:rPr>
          <w:cs/>
        </w:rPr>
        <w:fldChar w:fldCharType="end"/>
      </w:r>
      <w:bookmarkEnd w:id="75"/>
      <w:r w:rsidRPr="007964AF">
        <w:rPr>
          <w:cs/>
        </w:rPr>
        <w:t xml:space="preserve"> หน้าดูรายละเอียดของการเดินทางและสถานี</w:t>
      </w:r>
      <w:bookmarkEnd w:id="76"/>
    </w:p>
    <w:p w14:paraId="7E09907D" w14:textId="797B4BFB" w:rsidR="003F71BF" w:rsidRPr="007964AF" w:rsidRDefault="003F71BF">
      <w:pPr>
        <w:jc w:val="left"/>
        <w:rPr>
          <w:cs/>
        </w:rPr>
      </w:pPr>
      <w:r w:rsidRPr="007964AF">
        <w:rPr>
          <w:cs/>
        </w:rPr>
        <w:br w:type="page"/>
      </w:r>
    </w:p>
    <w:p w14:paraId="1304F727" w14:textId="12BF6563" w:rsidR="003F71BF" w:rsidRPr="007964AF" w:rsidRDefault="003F71BF" w:rsidP="001E0B65">
      <w:pPr>
        <w:pStyle w:val="Heading3"/>
      </w:pPr>
      <w:bookmarkStart w:id="77" w:name="_Toc466903197"/>
      <w:r w:rsidRPr="007964AF">
        <w:rPr>
          <w:cs/>
        </w:rPr>
        <w:lastRenderedPageBreak/>
        <w:t>หน้าดูรายละเอียดของสถานที่</w:t>
      </w:r>
      <w:bookmarkEnd w:id="77"/>
    </w:p>
    <w:p w14:paraId="53A13160" w14:textId="3AC442E7" w:rsidR="003F71BF" w:rsidRPr="007964AF" w:rsidRDefault="003F71BF" w:rsidP="003F71BF">
      <w:pPr>
        <w:ind w:firstLine="360"/>
      </w:pPr>
      <w:r w:rsidRPr="007964AF">
        <w:rPr>
          <w:cs/>
        </w:rPr>
        <w:t xml:space="preserve">ในหน้านี้จะแสดงรายละเอียดของสถานที่ที่ผู้ใช้เลือกจากเมนูสถานที่ ที่อยู่ในแต่ละสถานี โดยจะแสดงทีอยู่ และความคิดเห็นพร้อมรูปภาพจากผู้ที่เข้ามาใช้บริการต่าง ๆ สามารถดูแผนที่เพื่อใช้ในการนำทางผ่าน </w:t>
      </w:r>
      <w:r w:rsidRPr="007964AF">
        <w:t xml:space="preserve">map </w:t>
      </w:r>
      <w:r w:rsidRPr="007964AF">
        <w:rPr>
          <w:cs/>
        </w:rPr>
        <w:t>ได้</w:t>
      </w:r>
      <w:r w:rsidR="00661AE5">
        <w:rPr>
          <w:rFonts w:hint="cs"/>
          <w:cs/>
        </w:rPr>
        <w:t>ดัง</w:t>
      </w:r>
      <w:r w:rsidR="00661AE5">
        <w:rPr>
          <w:cs/>
        </w:rPr>
        <w:fldChar w:fldCharType="begin"/>
      </w:r>
      <w:r w:rsidR="00661AE5">
        <w:rPr>
          <w:cs/>
        </w:rPr>
        <w:instrText xml:space="preserve"> </w:instrText>
      </w:r>
      <w:r w:rsidR="00661AE5">
        <w:rPr>
          <w:rFonts w:hint="cs"/>
        </w:rPr>
        <w:instrText>REF _Ref</w:instrText>
      </w:r>
      <w:r w:rsidR="00661AE5">
        <w:rPr>
          <w:rFonts w:hint="cs"/>
          <w:cs/>
        </w:rPr>
        <w:instrText xml:space="preserve">466900527 </w:instrText>
      </w:r>
      <w:r w:rsidR="00661AE5">
        <w:rPr>
          <w:rFonts w:hint="cs"/>
        </w:rPr>
        <w:instrText>\h</w:instrText>
      </w:r>
      <w:r w:rsidR="00661AE5">
        <w:rPr>
          <w:cs/>
        </w:rPr>
        <w:instrText xml:space="preserve"> </w:instrText>
      </w:r>
      <w:r w:rsidR="00661AE5">
        <w:rPr>
          <w:cs/>
        </w:rPr>
      </w:r>
      <w:r w:rsidR="00661AE5">
        <w:rPr>
          <w:cs/>
        </w:rPr>
        <w:fldChar w:fldCharType="separate"/>
      </w:r>
      <w:r w:rsidR="00384590" w:rsidRPr="007964AF">
        <w:rPr>
          <w:cs/>
        </w:rPr>
        <w:t xml:space="preserve">รูปที่ </w:t>
      </w:r>
      <w:r w:rsidR="00384590">
        <w:rPr>
          <w:noProof/>
          <w:cs/>
        </w:rPr>
        <w:t>4</w:t>
      </w:r>
      <w:r w:rsidR="00384590">
        <w:rPr>
          <w:cs/>
        </w:rPr>
        <w:t>.</w:t>
      </w:r>
      <w:r w:rsidR="00384590">
        <w:rPr>
          <w:noProof/>
          <w:cs/>
        </w:rPr>
        <w:t>4</w:t>
      </w:r>
      <w:r w:rsidR="00661AE5">
        <w:rPr>
          <w:cs/>
        </w:rPr>
        <w:fldChar w:fldCharType="end"/>
      </w:r>
    </w:p>
    <w:p w14:paraId="79DC7ABE" w14:textId="77777777" w:rsidR="003F71BF" w:rsidRPr="007964AF" w:rsidRDefault="003F71BF" w:rsidP="003F71BF">
      <w:pPr>
        <w:jc w:val="both"/>
      </w:pPr>
    </w:p>
    <w:p w14:paraId="3D2B8C72" w14:textId="4AFA5BA6" w:rsidR="003F71BF" w:rsidRPr="007964AF" w:rsidRDefault="001C0B87" w:rsidP="003F71BF">
      <w:pPr>
        <w:keepNext/>
        <w:jc w:val="center"/>
      </w:pPr>
      <w:r>
        <w:rPr>
          <w:rFonts w:ascii="Segoe UI" w:hAnsi="Segoe UI" w:cs="Segoe UI"/>
          <w:noProof/>
          <w:color w:val="4A4A4A"/>
        </w:rPr>
        <w:drawing>
          <wp:inline distT="0" distB="0" distL="0" distR="0" wp14:anchorId="57F26CB0" wp14:editId="32B7D726">
            <wp:extent cx="1860698" cy="3307907"/>
            <wp:effectExtent l="152400" t="152400" r="368300" b="368935"/>
            <wp:docPr id="26" name="Picture 26" descr="https://s3.amazonaws.com/resources.sketch.cloud/private/f9bce7c9-1b08-498b-b856-8c2c068a1d5d.png?AWSAccessKeyId=AKIAIS7X2P6WUKGTP2GA&amp;Expires=1488424994&amp;Signature=fARLqMWZpd%2Bg8jJbJ%2FLWL%2FduGrs%3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s3.amazonaws.com/resources.sketch.cloud/private/f9bce7c9-1b08-498b-b856-8c2c068a1d5d.png?AWSAccessKeyId=AKIAIS7X2P6WUKGTP2GA&amp;Expires=1488424994&amp;Signature=fARLqMWZpd%2Bg8jJbJ%2FLWL%2FduGrs%3D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3261" cy="331246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Pr="001C0B87">
        <w:rPr>
          <w:rFonts w:ascii="Segoe UI" w:hAnsi="Segoe UI" w:cs="Segoe UI"/>
          <w:color w:val="4A4A4A"/>
          <w:lang w:val="en"/>
        </w:rPr>
        <w:t xml:space="preserve"> </w:t>
      </w:r>
      <w:r>
        <w:rPr>
          <w:rFonts w:ascii="Segoe UI" w:hAnsi="Segoe UI" w:cs="Segoe UI"/>
          <w:noProof/>
          <w:color w:val="4A4A4A"/>
        </w:rPr>
        <w:drawing>
          <wp:inline distT="0" distB="0" distL="0" distR="0" wp14:anchorId="595F7643" wp14:editId="28E47005">
            <wp:extent cx="1863687" cy="3313223"/>
            <wp:effectExtent l="152400" t="152400" r="365760" b="363855"/>
            <wp:docPr id="22" name="Picture 22" descr="https://s3.amazonaws.com/resources.sketch.cloud/private/b7c8e593-5f71-48f8-93fd-5564706ef994.png?AWSAccessKeyId=AKIAIS7X2P6WUKGTP2GA&amp;Expires=1488424994&amp;Signature=0c7aDAH2DzM%2BrFU47s3wZ0pGUHY%3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s3.amazonaws.com/resources.sketch.cloud/private/b7c8e593-5f71-48f8-93fd-5564706ef994.png?AWSAccessKeyId=AKIAIS7X2P6WUKGTP2GA&amp;Expires=1488424994&amp;Signature=0c7aDAH2DzM%2BrFU47s3wZ0pGUHY%3D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8884" cy="334024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AB7BF57" w14:textId="79DED725" w:rsidR="004E28ED" w:rsidRPr="007964AF" w:rsidRDefault="003F71BF" w:rsidP="001E0B65">
      <w:pPr>
        <w:pStyle w:val="Caption"/>
        <w:outlineLvl w:val="0"/>
        <w:rPr>
          <w:cs/>
        </w:rPr>
      </w:pPr>
      <w:bookmarkStart w:id="78" w:name="_Ref466900527"/>
      <w:bookmarkStart w:id="79" w:name="_Toc466903049"/>
      <w:r w:rsidRPr="007964AF">
        <w:rPr>
          <w:cs/>
        </w:rPr>
        <w:t xml:space="preserve">รูปที่ </w:t>
      </w:r>
      <w:r w:rsidR="007E0FAD">
        <w:rPr>
          <w:cs/>
        </w:rPr>
        <w:fldChar w:fldCharType="begin"/>
      </w:r>
      <w:r w:rsidR="007E0FAD">
        <w:rPr>
          <w:cs/>
        </w:rPr>
        <w:instrText xml:space="preserve"> </w:instrText>
      </w:r>
      <w:r w:rsidR="007E0FAD">
        <w:instrText xml:space="preserve">STYLEREF </w:instrText>
      </w:r>
      <w:r w:rsidR="007E0FAD">
        <w:rPr>
          <w:cs/>
        </w:rPr>
        <w:instrText xml:space="preserve">1 </w:instrText>
      </w:r>
      <w:r w:rsidR="007E0FAD">
        <w:instrText>\s</w:instrText>
      </w:r>
      <w:r w:rsidR="007E0FAD">
        <w:rPr>
          <w:cs/>
        </w:rPr>
        <w:instrText xml:space="preserve"> </w:instrText>
      </w:r>
      <w:r w:rsidR="007E0FAD">
        <w:rPr>
          <w:cs/>
        </w:rPr>
        <w:fldChar w:fldCharType="separate"/>
      </w:r>
      <w:r w:rsidR="00384590">
        <w:rPr>
          <w:cs/>
        </w:rPr>
        <w:t>4</w:t>
      </w:r>
      <w:r w:rsidR="007E0FAD">
        <w:rPr>
          <w:cs/>
        </w:rPr>
        <w:fldChar w:fldCharType="end"/>
      </w:r>
      <w:r w:rsidR="007E0FAD">
        <w:rPr>
          <w:cs/>
        </w:rPr>
        <w:t>.</w:t>
      </w:r>
      <w:r w:rsidR="007E0FAD">
        <w:rPr>
          <w:cs/>
        </w:rPr>
        <w:fldChar w:fldCharType="begin"/>
      </w:r>
      <w:r w:rsidR="007E0FAD">
        <w:rPr>
          <w:cs/>
        </w:rPr>
        <w:instrText xml:space="preserve"> </w:instrText>
      </w:r>
      <w:r w:rsidR="007E0FAD">
        <w:instrText xml:space="preserve">SEQ </w:instrText>
      </w:r>
      <w:r w:rsidR="007E0FAD">
        <w:rPr>
          <w:cs/>
        </w:rPr>
        <w:instrText xml:space="preserve">รูปที่ </w:instrText>
      </w:r>
      <w:r w:rsidR="007E0FAD">
        <w:instrText xml:space="preserve">\* ARABIC \s </w:instrText>
      </w:r>
      <w:r w:rsidR="007E0FAD">
        <w:rPr>
          <w:cs/>
        </w:rPr>
        <w:instrText xml:space="preserve">1 </w:instrText>
      </w:r>
      <w:r w:rsidR="007E0FAD">
        <w:rPr>
          <w:cs/>
        </w:rPr>
        <w:fldChar w:fldCharType="separate"/>
      </w:r>
      <w:r w:rsidR="00384590">
        <w:rPr>
          <w:cs/>
        </w:rPr>
        <w:t>4</w:t>
      </w:r>
      <w:r w:rsidR="007E0FAD">
        <w:rPr>
          <w:cs/>
        </w:rPr>
        <w:fldChar w:fldCharType="end"/>
      </w:r>
      <w:bookmarkEnd w:id="78"/>
      <w:r w:rsidRPr="007964AF">
        <w:rPr>
          <w:cs/>
        </w:rPr>
        <w:t xml:space="preserve"> หน้าดูรายละเอียดของสถานที่</w:t>
      </w:r>
      <w:bookmarkEnd w:id="79"/>
    </w:p>
    <w:p w14:paraId="56D411ED" w14:textId="77777777" w:rsidR="004E28ED" w:rsidRPr="007964AF" w:rsidRDefault="004E28ED" w:rsidP="004E28ED">
      <w:pPr>
        <w:rPr>
          <w:rFonts w:eastAsiaTheme="majorBidi"/>
          <w:noProof/>
          <w:cs/>
        </w:rPr>
      </w:pPr>
      <w:r w:rsidRPr="007964AF">
        <w:rPr>
          <w:cs/>
        </w:rPr>
        <w:br w:type="page"/>
      </w:r>
    </w:p>
    <w:p w14:paraId="4DE9315E" w14:textId="5168A08F" w:rsidR="003F71BF" w:rsidRPr="007964AF" w:rsidRDefault="004E28ED" w:rsidP="001E0B65">
      <w:pPr>
        <w:pStyle w:val="Heading3"/>
      </w:pPr>
      <w:bookmarkStart w:id="80" w:name="_Toc466903198"/>
      <w:r w:rsidRPr="007964AF">
        <w:rPr>
          <w:cs/>
        </w:rPr>
        <w:lastRenderedPageBreak/>
        <w:t>หน้าการแจ้งเตือนผู้ใช้</w:t>
      </w:r>
      <w:bookmarkEnd w:id="80"/>
    </w:p>
    <w:p w14:paraId="35E46A90" w14:textId="048EC661" w:rsidR="004E28ED" w:rsidRPr="007964AF" w:rsidRDefault="004E28ED" w:rsidP="004E28ED">
      <w:pPr>
        <w:ind w:firstLine="360"/>
        <w:rPr>
          <w:cs/>
        </w:rPr>
      </w:pPr>
      <w:r w:rsidRPr="007964AF">
        <w:rPr>
          <w:cs/>
        </w:rPr>
        <w:t xml:space="preserve">ในหน้านี้จะแสดงขึ้น </w:t>
      </w:r>
      <w:r w:rsidRPr="007964AF">
        <w:t xml:space="preserve">2 </w:t>
      </w:r>
      <w:r w:rsidRPr="007964AF">
        <w:rPr>
          <w:cs/>
        </w:rPr>
        <w:t>ครั้ง สำหรับการแจ้งเตือน 2</w:t>
      </w:r>
      <w:r w:rsidRPr="007964AF">
        <w:t xml:space="preserve"> </w:t>
      </w:r>
      <w:r w:rsidRPr="007964AF">
        <w:rPr>
          <w:cs/>
        </w:rPr>
        <w:t xml:space="preserve">รอบ โดยในการแจ้งเตือนรอบแรกจะเป็นการแจ้งเตือนเมื่อผู้ใช้จะต้องลงในสถานีถัดไป (ก่อนสถานีที่ผู้ใช้จะลง </w:t>
      </w:r>
      <w:r w:rsidRPr="007964AF">
        <w:t xml:space="preserve">1 </w:t>
      </w:r>
      <w:r w:rsidRPr="007964AF">
        <w:rPr>
          <w:cs/>
        </w:rPr>
        <w:t>สถานี)</w:t>
      </w:r>
      <w:r w:rsidRPr="007964AF">
        <w:t xml:space="preserve"> </w:t>
      </w:r>
      <w:r w:rsidRPr="007964AF">
        <w:rPr>
          <w:cs/>
        </w:rPr>
        <w:t>ดังแสดงในรูป และจะแจ้งเตือนอีกครั้งหนึ่ง เมื่อถึงสถานีปลายทางที่ผู้ใช้เลือกไว้ดังรูป โดยในการแจ้งเตือนนั้นจะเป็นการแสดงผลบนหน้าจอ พร้อมกับระบบสั่น เพื่อให้ให้ผู้ใช้รับรู้</w:t>
      </w:r>
      <w:r w:rsidR="00661AE5">
        <w:rPr>
          <w:rFonts w:hint="cs"/>
          <w:cs/>
        </w:rPr>
        <w:t>ดัง</w:t>
      </w:r>
      <w:r w:rsidR="00661AE5">
        <w:rPr>
          <w:cs/>
        </w:rPr>
        <w:fldChar w:fldCharType="begin"/>
      </w:r>
      <w:r w:rsidR="00661AE5">
        <w:rPr>
          <w:cs/>
        </w:rPr>
        <w:instrText xml:space="preserve"> </w:instrText>
      </w:r>
      <w:r w:rsidR="00661AE5">
        <w:rPr>
          <w:rFonts w:hint="cs"/>
        </w:rPr>
        <w:instrText>REF _Ref</w:instrText>
      </w:r>
      <w:r w:rsidR="00661AE5">
        <w:rPr>
          <w:rFonts w:hint="cs"/>
          <w:cs/>
        </w:rPr>
        <w:instrText xml:space="preserve">466900538 </w:instrText>
      </w:r>
      <w:r w:rsidR="00661AE5">
        <w:rPr>
          <w:rFonts w:hint="cs"/>
        </w:rPr>
        <w:instrText>\h</w:instrText>
      </w:r>
      <w:r w:rsidR="00661AE5">
        <w:rPr>
          <w:cs/>
        </w:rPr>
        <w:instrText xml:space="preserve"> </w:instrText>
      </w:r>
      <w:r w:rsidR="00661AE5">
        <w:rPr>
          <w:cs/>
        </w:rPr>
      </w:r>
      <w:r w:rsidR="00661AE5">
        <w:rPr>
          <w:cs/>
        </w:rPr>
        <w:fldChar w:fldCharType="separate"/>
      </w:r>
      <w:r w:rsidR="00384590" w:rsidRPr="007964AF">
        <w:rPr>
          <w:cs/>
        </w:rPr>
        <w:t xml:space="preserve">รูปที่ </w:t>
      </w:r>
      <w:r w:rsidR="00384590">
        <w:rPr>
          <w:noProof/>
          <w:cs/>
        </w:rPr>
        <w:t>4</w:t>
      </w:r>
      <w:r w:rsidR="00384590">
        <w:rPr>
          <w:cs/>
        </w:rPr>
        <w:t>.</w:t>
      </w:r>
      <w:r w:rsidR="00384590">
        <w:rPr>
          <w:noProof/>
          <w:cs/>
        </w:rPr>
        <w:t>5</w:t>
      </w:r>
      <w:r w:rsidR="00661AE5">
        <w:rPr>
          <w:cs/>
        </w:rPr>
        <w:fldChar w:fldCharType="end"/>
      </w:r>
      <w:r w:rsidR="00C4467C">
        <w:rPr>
          <w:cs/>
        </w:rPr>
        <w:t xml:space="preserve"> </w:t>
      </w:r>
    </w:p>
    <w:p w14:paraId="0192C857" w14:textId="03F791E9" w:rsidR="004E28ED" w:rsidRPr="007964AF" w:rsidRDefault="004E28ED" w:rsidP="004E28ED">
      <w:pPr>
        <w:keepNext/>
        <w:ind w:firstLine="360"/>
        <w:jc w:val="center"/>
      </w:pPr>
    </w:p>
    <w:p w14:paraId="611E793D" w14:textId="1BE3D6BE" w:rsidR="006952D1" w:rsidRPr="007964AF" w:rsidRDefault="006952D1" w:rsidP="004E28ED">
      <w:pPr>
        <w:keepNext/>
        <w:ind w:firstLine="360"/>
        <w:jc w:val="center"/>
      </w:pPr>
      <w:bookmarkStart w:id="81" w:name="_Ref466900538"/>
      <w:bookmarkStart w:id="82" w:name="_Toc466903050"/>
      <w:r>
        <w:rPr>
          <w:rFonts w:ascii="Segoe UI" w:hAnsi="Segoe UI" w:cs="Segoe UI"/>
          <w:noProof/>
          <w:color w:val="4A4A4A"/>
        </w:rPr>
        <w:drawing>
          <wp:inline distT="0" distB="0" distL="0" distR="0" wp14:anchorId="4BAB8517" wp14:editId="3DDF8531">
            <wp:extent cx="1712223" cy="3042544"/>
            <wp:effectExtent l="0" t="0" r="2540" b="5715"/>
            <wp:docPr id="8" name="Picture 8" descr="https://s3.amazonaws.com/resources.sketch.cloud/private/77a19ea5-4b55-41c4-bd58-a39edf1bc63c.png?AWSAccessKeyId=AKIAIS7X2P6WUKGTP2GA&amp;Expires=1488424994&amp;Signature=IkOfC4cRPs1Vxp8ZebdVbn11%2BYw%3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s3.amazonaws.com/resources.sketch.cloud/private/77a19ea5-4b55-41c4-bd58-a39edf1bc63c.png?AWSAccessKeyId=AKIAIS7X2P6WUKGTP2GA&amp;Expires=1488424994&amp;Signature=IkOfC4cRPs1Vxp8ZebdVbn11%2BYw%3D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5008" cy="30474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cs/>
        </w:rPr>
        <w:tab/>
      </w:r>
      <w:r>
        <w:rPr>
          <w:rFonts w:ascii="Segoe UI" w:hAnsi="Segoe UI" w:cs="Segoe UI"/>
          <w:noProof/>
          <w:color w:val="4A4A4A"/>
        </w:rPr>
        <w:drawing>
          <wp:inline distT="0" distB="0" distL="0" distR="0" wp14:anchorId="53C53E30" wp14:editId="38E9C707">
            <wp:extent cx="1711569" cy="3048177"/>
            <wp:effectExtent l="0" t="0" r="3175" b="0"/>
            <wp:docPr id="12" name="Picture 12" descr="https://s3.amazonaws.com/resources.sketch.cloud/private/2cb2a434-1dab-426c-9b0e-d8159bd24e89.png?AWSAccessKeyId=AKIAIS7X2P6WUKGTP2GA&amp;Expires=1488424994&amp;Signature=QZs69pA7qrFqU9s0JiGaLvIcX7E%3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s3.amazonaws.com/resources.sketch.cloud/private/2cb2a434-1dab-426c-9b0e-d8159bd24e89.png?AWSAccessKeyId=AKIAIS7X2P6WUKGTP2GA&amp;Expires=1488424994&amp;Signature=QZs69pA7qrFqU9s0JiGaLvIcX7E%3D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7992" cy="30596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1DBB87" w14:textId="65D255AD" w:rsidR="009F0C65" w:rsidRPr="007964AF" w:rsidRDefault="004E28ED" w:rsidP="001E0B65">
      <w:pPr>
        <w:pStyle w:val="Caption"/>
        <w:outlineLvl w:val="0"/>
        <w:rPr>
          <w:cs/>
        </w:rPr>
      </w:pPr>
      <w:r w:rsidRPr="007964AF">
        <w:rPr>
          <w:cs/>
        </w:rPr>
        <w:t xml:space="preserve">รูปที่ </w:t>
      </w:r>
      <w:r w:rsidR="007E0FAD">
        <w:rPr>
          <w:cs/>
        </w:rPr>
        <w:fldChar w:fldCharType="begin"/>
      </w:r>
      <w:r w:rsidR="007E0FAD">
        <w:rPr>
          <w:cs/>
        </w:rPr>
        <w:instrText xml:space="preserve"> </w:instrText>
      </w:r>
      <w:r w:rsidR="007E0FAD">
        <w:instrText xml:space="preserve">STYLEREF </w:instrText>
      </w:r>
      <w:r w:rsidR="007E0FAD">
        <w:rPr>
          <w:cs/>
        </w:rPr>
        <w:instrText xml:space="preserve">1 </w:instrText>
      </w:r>
      <w:r w:rsidR="007E0FAD">
        <w:instrText>\s</w:instrText>
      </w:r>
      <w:r w:rsidR="007E0FAD">
        <w:rPr>
          <w:cs/>
        </w:rPr>
        <w:instrText xml:space="preserve"> </w:instrText>
      </w:r>
      <w:r w:rsidR="007E0FAD">
        <w:rPr>
          <w:cs/>
        </w:rPr>
        <w:fldChar w:fldCharType="separate"/>
      </w:r>
      <w:r w:rsidR="00384590">
        <w:rPr>
          <w:cs/>
        </w:rPr>
        <w:t>4</w:t>
      </w:r>
      <w:r w:rsidR="007E0FAD">
        <w:rPr>
          <w:cs/>
        </w:rPr>
        <w:fldChar w:fldCharType="end"/>
      </w:r>
      <w:r w:rsidR="007E0FAD">
        <w:rPr>
          <w:cs/>
        </w:rPr>
        <w:t>.</w:t>
      </w:r>
      <w:r w:rsidR="007E0FAD">
        <w:rPr>
          <w:cs/>
        </w:rPr>
        <w:fldChar w:fldCharType="begin"/>
      </w:r>
      <w:r w:rsidR="007E0FAD">
        <w:rPr>
          <w:cs/>
        </w:rPr>
        <w:instrText xml:space="preserve"> </w:instrText>
      </w:r>
      <w:r w:rsidR="007E0FAD">
        <w:instrText xml:space="preserve">SEQ </w:instrText>
      </w:r>
      <w:r w:rsidR="007E0FAD">
        <w:rPr>
          <w:cs/>
        </w:rPr>
        <w:instrText xml:space="preserve">รูปที่ </w:instrText>
      </w:r>
      <w:r w:rsidR="007E0FAD">
        <w:instrText xml:space="preserve">\* ARABIC \s </w:instrText>
      </w:r>
      <w:r w:rsidR="007E0FAD">
        <w:rPr>
          <w:cs/>
        </w:rPr>
        <w:instrText xml:space="preserve">1 </w:instrText>
      </w:r>
      <w:r w:rsidR="007E0FAD">
        <w:rPr>
          <w:cs/>
        </w:rPr>
        <w:fldChar w:fldCharType="separate"/>
      </w:r>
      <w:r w:rsidR="00384590">
        <w:rPr>
          <w:cs/>
        </w:rPr>
        <w:t>5</w:t>
      </w:r>
      <w:r w:rsidR="007E0FAD">
        <w:rPr>
          <w:cs/>
        </w:rPr>
        <w:fldChar w:fldCharType="end"/>
      </w:r>
      <w:bookmarkEnd w:id="81"/>
      <w:r w:rsidRPr="007964AF">
        <w:rPr>
          <w:cs/>
        </w:rPr>
        <w:t xml:space="preserve"> หน้าการแจ้งเตือนผู้ใช้</w:t>
      </w:r>
      <w:bookmarkEnd w:id="82"/>
    </w:p>
    <w:p w14:paraId="1CDA4ACB" w14:textId="77777777" w:rsidR="009F0C65" w:rsidRPr="007964AF" w:rsidRDefault="009F0C65" w:rsidP="009F0C65">
      <w:pPr>
        <w:rPr>
          <w:rFonts w:eastAsiaTheme="majorBidi"/>
          <w:noProof/>
          <w:cs/>
        </w:rPr>
      </w:pPr>
      <w:r w:rsidRPr="007964AF">
        <w:rPr>
          <w:cs/>
        </w:rPr>
        <w:br w:type="page"/>
      </w:r>
    </w:p>
    <w:p w14:paraId="5E710BDC" w14:textId="1B110A8A" w:rsidR="004E28ED" w:rsidRPr="007964AF" w:rsidRDefault="009F0C65" w:rsidP="001E0B65">
      <w:pPr>
        <w:pStyle w:val="Heading1"/>
      </w:pPr>
      <w:r w:rsidRPr="007964AF">
        <w:rPr>
          <w:cs/>
        </w:rPr>
        <w:lastRenderedPageBreak/>
        <w:br/>
      </w:r>
      <w:bookmarkStart w:id="83" w:name="_Toc466903199"/>
      <w:r w:rsidRPr="007964AF">
        <w:rPr>
          <w:cs/>
        </w:rPr>
        <w:t>สรุปผลและข้อเสนอแนะ</w:t>
      </w:r>
      <w:bookmarkEnd w:id="83"/>
    </w:p>
    <w:p w14:paraId="77CE15E3" w14:textId="55824D0A" w:rsidR="009F0C65" w:rsidRDefault="009F0C65" w:rsidP="001E0B65">
      <w:pPr>
        <w:pStyle w:val="Heading2"/>
      </w:pPr>
      <w:bookmarkStart w:id="84" w:name="_Toc466903200"/>
      <w:r w:rsidRPr="007964AF">
        <w:rPr>
          <w:cs/>
        </w:rPr>
        <w:t>สรุปผลการดำเนินงาน</w:t>
      </w:r>
      <w:bookmarkEnd w:id="84"/>
    </w:p>
    <w:p w14:paraId="1737901E" w14:textId="48C32862" w:rsidR="002F291E" w:rsidRDefault="002F291E" w:rsidP="002F291E">
      <w:pPr>
        <w:ind w:firstLine="720"/>
      </w:pPr>
      <w:r>
        <w:rPr>
          <w:rFonts w:hint="cs"/>
          <w:cs/>
        </w:rPr>
        <w:t>โครงการนี้มีรูปแบบเป็นแอปพลิเ</w:t>
      </w:r>
      <w:r w:rsidR="00F07AA6">
        <w:rPr>
          <w:rFonts w:hint="cs"/>
          <w:cs/>
        </w:rPr>
        <w:t>คชันบนมือถือ ที่ช่วยในการใช้</w:t>
      </w:r>
      <w:r>
        <w:rPr>
          <w:rFonts w:hint="cs"/>
          <w:cs/>
        </w:rPr>
        <w:t xml:space="preserve">งานระบบรถไฟฟ้าสำหรับผู้บกพร่องทางการได้ยิน โดยพัฒนาบนระบบปฏิบัติการ </w:t>
      </w:r>
      <w:r w:rsidR="001E0B65">
        <w:t>Android</w:t>
      </w:r>
      <w:r>
        <w:t xml:space="preserve"> </w:t>
      </w:r>
      <w:r>
        <w:rPr>
          <w:rFonts w:hint="cs"/>
          <w:cs/>
        </w:rPr>
        <w:t xml:space="preserve">โดยใช้ภาษา </w:t>
      </w:r>
      <w:r w:rsidR="001F459C">
        <w:t xml:space="preserve">Java </w:t>
      </w:r>
      <w:r>
        <w:rPr>
          <w:rFonts w:hint="cs"/>
          <w:cs/>
        </w:rPr>
        <w:t>ในการพัฒนาระบบ</w:t>
      </w:r>
    </w:p>
    <w:p w14:paraId="18CF6808" w14:textId="7F623CFD" w:rsidR="002F291E" w:rsidRPr="002F291E" w:rsidRDefault="002F291E" w:rsidP="002F291E">
      <w:pPr>
        <w:ind w:firstLine="720"/>
      </w:pPr>
      <w:r>
        <w:rPr>
          <w:rFonts w:hint="cs"/>
          <w:cs/>
        </w:rPr>
        <w:t>การทำงานของระบบนี้จะมีการทำงานหลักคือการให้แจ้งเตือนและให้ข้อมูลการเดินทางให้กับผู้ใช้งานแอปพลิเคชันเพื่อป้องกันการนั่งเลยสถานปลายทางที่ต้องการจะลง โดยเมื่อเริ่มใช้แอปพลิเคชัน ระบบจะทำการค้นหาตำแหน่งปัจจุปันและหาสถา</w:t>
      </w:r>
      <w:r w:rsidR="00953A80">
        <w:rPr>
          <w:rFonts w:hint="cs"/>
          <w:cs/>
        </w:rPr>
        <w:t>นีที่ใกล้ที่สุดของผู้ใช้ให้ ผู้ใช้ทำการกำหนดสถานีปลายทางที่ต้องการจะลง ซึ่งระหว่างเดินทางจะสามารถดูรายละเอียดของการเดินทาง ซึ่งจะมีการบอกเวลาที่ใช้ในการเดินทางโดยจะคำนวนจากตำแหน่งปัจจุบัน และรายละเอียดของสถานี</w:t>
      </w:r>
      <w:r w:rsidR="00377030">
        <w:rPr>
          <w:rFonts w:hint="cs"/>
          <w:cs/>
        </w:rPr>
        <w:t>โดยมี</w:t>
      </w:r>
      <w:r w:rsidR="00953A80">
        <w:rPr>
          <w:rFonts w:hint="cs"/>
          <w:cs/>
        </w:rPr>
        <w:t xml:space="preserve">การดึงข้อมูลจาก </w:t>
      </w:r>
      <w:r w:rsidR="00953A80">
        <w:t>Foursquare</w:t>
      </w:r>
      <w:r w:rsidR="00377030">
        <w:t xml:space="preserve"> </w:t>
      </w:r>
      <w:r w:rsidR="00377030">
        <w:rPr>
          <w:rFonts w:hint="cs"/>
          <w:cs/>
        </w:rPr>
        <w:t>มาใช้งานในส่วนของสถานที่บริเวณรอบสถานี</w:t>
      </w:r>
      <w:r w:rsidR="00953A80">
        <w:rPr>
          <w:rFonts w:hint="cs"/>
          <w:cs/>
        </w:rPr>
        <w:t xml:space="preserve"> เมื่อใกล้ถึงสถานีปลายทางแอปพลิเคชันจะมีการแจ้งเตือนเมื่อต้องลงสถานีถัดไป และเมื่อถึงสถานีที่ต้องการจะลง</w:t>
      </w:r>
    </w:p>
    <w:p w14:paraId="2B87E55E" w14:textId="4EC0DA98" w:rsidR="00FD285B" w:rsidRDefault="00342F9B" w:rsidP="001E0B65">
      <w:pPr>
        <w:pStyle w:val="Heading2"/>
      </w:pPr>
      <w:bookmarkStart w:id="85" w:name="_Toc466903201"/>
      <w:r w:rsidRPr="007964AF">
        <w:rPr>
          <w:cs/>
        </w:rPr>
        <w:t>ป</w:t>
      </w:r>
      <w:r w:rsidR="00FD285B" w:rsidRPr="007964AF">
        <w:rPr>
          <w:cs/>
        </w:rPr>
        <w:t>ัญหาและอุปสรรคที่พบในระหว่างการพัฒนาระบบ</w:t>
      </w:r>
      <w:bookmarkEnd w:id="85"/>
    </w:p>
    <w:p w14:paraId="578EEAA9" w14:textId="37916A2B" w:rsidR="00953A80" w:rsidRDefault="000E5185" w:rsidP="00953A80">
      <w:pPr>
        <w:pStyle w:val="ListParagraph"/>
        <w:numPr>
          <w:ilvl w:val="0"/>
          <w:numId w:val="36"/>
        </w:numPr>
      </w:pPr>
      <w:r>
        <w:rPr>
          <w:rFonts w:hint="cs"/>
          <w:cs/>
        </w:rPr>
        <w:t xml:space="preserve">มีการเปลี่ยนแปลง </w:t>
      </w:r>
      <w:r>
        <w:t>Platform</w:t>
      </w:r>
      <w:r w:rsidR="00C0079C">
        <w:t xml:space="preserve"> </w:t>
      </w:r>
      <w:r w:rsidR="00C0079C">
        <w:rPr>
          <w:rFonts w:hint="cs"/>
          <w:cs/>
        </w:rPr>
        <w:t xml:space="preserve">จาก </w:t>
      </w:r>
      <w:r w:rsidR="00C0079C">
        <w:t xml:space="preserve">iOS </w:t>
      </w:r>
      <w:r w:rsidR="00C0079C">
        <w:rPr>
          <w:rFonts w:hint="cs"/>
          <w:cs/>
        </w:rPr>
        <w:t xml:space="preserve">เป็น </w:t>
      </w:r>
      <w:r w:rsidR="00C0079C">
        <w:t xml:space="preserve">Android </w:t>
      </w:r>
      <w:r w:rsidR="00C0079C">
        <w:rPr>
          <w:rFonts w:hint="cs"/>
          <w:cs/>
        </w:rPr>
        <w:t>ทำให้ต้องทำการศึกษาออกแบบระบบระบบใหม</w:t>
      </w:r>
      <w:r w:rsidR="00005750">
        <w:rPr>
          <w:rFonts w:hint="cs"/>
          <w:cs/>
        </w:rPr>
        <w:t>่</w:t>
      </w:r>
    </w:p>
    <w:p w14:paraId="4793BDE6" w14:textId="14BBD10A" w:rsidR="00005750" w:rsidRDefault="008C3E23" w:rsidP="00CA75F6">
      <w:pPr>
        <w:pStyle w:val="ListParagraph"/>
        <w:numPr>
          <w:ilvl w:val="0"/>
          <w:numId w:val="36"/>
        </w:numPr>
      </w:pPr>
      <w:r>
        <w:rPr>
          <w:rFonts w:hint="cs"/>
          <w:cs/>
        </w:rPr>
        <w:t>การคำนวนเวลาที่ใช้ใรการเดินทางของรถไฟฟ้านั้นไม่สามารถคำนวนได้อย่างถูกต้องแม่นยำ เนื่อ</w:t>
      </w:r>
      <w:r w:rsidR="003E00CB">
        <w:rPr>
          <w:rFonts w:hint="cs"/>
          <w:cs/>
        </w:rPr>
        <w:t>ง</w:t>
      </w:r>
      <w:r>
        <w:rPr>
          <w:rFonts w:hint="cs"/>
          <w:cs/>
        </w:rPr>
        <w:t>จากในแต่ละช่วงเวลามีจำนวนคนต่างกัน และเวลาในการจอดของแต่ละสถานีในแต่ละช่วงเวลาไม่แน่นอน</w:t>
      </w:r>
    </w:p>
    <w:p w14:paraId="044F1865" w14:textId="1B10C960" w:rsidR="009475CD" w:rsidRDefault="009475CD" w:rsidP="00CA75F6">
      <w:pPr>
        <w:pStyle w:val="ListParagraph"/>
        <w:numPr>
          <w:ilvl w:val="0"/>
          <w:numId w:val="36"/>
        </w:numPr>
      </w:pPr>
      <w:bookmarkStart w:id="86" w:name="_Toc466903202"/>
      <w:r>
        <w:rPr>
          <w:rFonts w:hint="cs"/>
          <w:cs/>
        </w:rPr>
        <w:t xml:space="preserve">เนื่องจาก </w:t>
      </w:r>
      <w:r>
        <w:t xml:space="preserve">Android </w:t>
      </w:r>
      <w:r>
        <w:rPr>
          <w:rFonts w:hint="cs"/>
          <w:cs/>
        </w:rPr>
        <w:t>มีการใช้งานได้บนเครื่องหลายขนาดหน้าจอ จึงจำเป็นต้องมีการออกแบบให้สามารถรองรับหน้าจอได้หลายขนาดจึงทำให้ต้องมีการทดลองด้วยหลายอุปกรณ์ทำให้ยากต่อการออกแบบและทดลองแอปพลิเคชัน</w:t>
      </w:r>
    </w:p>
    <w:p w14:paraId="6A1DDE05" w14:textId="08D689C2" w:rsidR="009F0C65" w:rsidRDefault="00FD285B" w:rsidP="001E0B65">
      <w:pPr>
        <w:pStyle w:val="Heading2"/>
      </w:pPr>
      <w:r w:rsidRPr="007964AF">
        <w:rPr>
          <w:cs/>
        </w:rPr>
        <w:t>ข้อเสนอแนะและแนวทางการแก้ไขปัญหาในอนาคต</w:t>
      </w:r>
      <w:bookmarkEnd w:id="86"/>
    </w:p>
    <w:p w14:paraId="296F90F3" w14:textId="677FB439" w:rsidR="00D745CC" w:rsidRDefault="00D745CC" w:rsidP="00D745CC">
      <w:pPr>
        <w:pStyle w:val="ListParagraph"/>
        <w:numPr>
          <w:ilvl w:val="0"/>
          <w:numId w:val="37"/>
        </w:numPr>
      </w:pPr>
      <w:r>
        <w:rPr>
          <w:rFonts w:hint="cs"/>
          <w:cs/>
        </w:rPr>
        <w:t>นำระบบต้นไปให้</w:t>
      </w:r>
      <w:r w:rsidR="009475CD">
        <w:rPr>
          <w:rFonts w:hint="cs"/>
          <w:cs/>
        </w:rPr>
        <w:t>ทางสมาคมคนหูหนวกแห่งประเทศไทยทำการ</w:t>
      </w:r>
      <w:r>
        <w:rPr>
          <w:rFonts w:hint="cs"/>
          <w:cs/>
        </w:rPr>
        <w:t>ทดลองใช้เพื่อนำข้อมูลที่ได้กลับมาพัฒนาและปรับปรุงแอปพลิเคชันต่อไป</w:t>
      </w:r>
    </w:p>
    <w:p w14:paraId="5F079B37" w14:textId="36AF6B94" w:rsidR="00D745CC" w:rsidRDefault="00D745CC" w:rsidP="00D745CC">
      <w:pPr>
        <w:pStyle w:val="ListParagraph"/>
        <w:numPr>
          <w:ilvl w:val="0"/>
          <w:numId w:val="37"/>
        </w:numPr>
      </w:pPr>
      <w:r>
        <w:rPr>
          <w:rFonts w:hint="cs"/>
          <w:cs/>
        </w:rPr>
        <w:t>ทำการทดลองการคำนวนเวลาในการเดินทางจริงและปรับปรุงให้มีการคำนวนได้อย่างแม่นยำและมีประสิทธิภาพ</w:t>
      </w:r>
    </w:p>
    <w:p w14:paraId="02BED60D" w14:textId="060AD49C" w:rsidR="007A6123" w:rsidRDefault="00D745CC" w:rsidP="00D745CC">
      <w:pPr>
        <w:pStyle w:val="ListParagraph"/>
        <w:numPr>
          <w:ilvl w:val="0"/>
          <w:numId w:val="37"/>
        </w:numPr>
        <w:rPr>
          <w:cs/>
        </w:rPr>
      </w:pPr>
      <w:r>
        <w:rPr>
          <w:rFonts w:hint="cs"/>
          <w:cs/>
        </w:rPr>
        <w:lastRenderedPageBreak/>
        <w:t xml:space="preserve">อาจจะมีการพัฒนาให้มีการใช้งานแบบ </w:t>
      </w:r>
      <w:r>
        <w:t xml:space="preserve">offline </w:t>
      </w:r>
      <w:r>
        <w:rPr>
          <w:rFonts w:hint="cs"/>
          <w:cs/>
        </w:rPr>
        <w:t>สำหรับการแจ้งเตือนได้</w:t>
      </w:r>
    </w:p>
    <w:p w14:paraId="688B1FDD" w14:textId="77777777" w:rsidR="007A6123" w:rsidRDefault="007A6123">
      <w:pPr>
        <w:jc w:val="left"/>
        <w:rPr>
          <w:cs/>
        </w:rPr>
      </w:pPr>
      <w:r>
        <w:rPr>
          <w:cs/>
        </w:rPr>
        <w:br w:type="page"/>
      </w:r>
    </w:p>
    <w:bookmarkStart w:id="87" w:name="_Toc466903203" w:displacedByCustomXml="next"/>
    <w:sdt>
      <w:sdtPr>
        <w:rPr>
          <w:b w:val="0"/>
          <w:bCs w:val="0"/>
          <w:sz w:val="32"/>
          <w:szCs w:val="32"/>
        </w:rPr>
        <w:id w:val="-1627462051"/>
        <w:docPartObj>
          <w:docPartGallery w:val="Bibliographies"/>
          <w:docPartUnique/>
        </w:docPartObj>
      </w:sdtPr>
      <w:sdtEndPr/>
      <w:sdtContent>
        <w:p w14:paraId="270469D7" w14:textId="1CA70BE3" w:rsidR="007A6123" w:rsidRDefault="007A6123" w:rsidP="001E0B65">
          <w:pPr>
            <w:pStyle w:val="OtherHeading"/>
            <w:outlineLvl w:val="0"/>
          </w:pPr>
          <w:r>
            <w:t>Bibliography</w:t>
          </w:r>
          <w:bookmarkEnd w:id="87"/>
        </w:p>
        <w:sdt>
          <w:sdtPr>
            <w:id w:val="111145805"/>
            <w:bibliography/>
          </w:sdtPr>
          <w:sdtEndPr/>
          <w:sdtContent>
            <w:p w14:paraId="26CAD476" w14:textId="77777777" w:rsidR="00A42498" w:rsidRDefault="007A6123" w:rsidP="00A42498">
              <w:pPr>
                <w:pStyle w:val="Bibliography"/>
                <w:rPr>
                  <w:rFonts w:cs="Times New Roman"/>
                  <w:noProof/>
                  <w:sz w:val="24"/>
                  <w:szCs w:val="24"/>
                </w:rPr>
              </w:pPr>
              <w:r>
                <w:fldChar w:fldCharType="begin"/>
              </w:r>
              <w:r>
                <w:instrText xml:space="preserve"> BIBLIOGRAPHY </w:instrText>
              </w:r>
              <w:r>
                <w:fldChar w:fldCharType="separate"/>
              </w:r>
              <w:r w:rsidR="00A42498">
                <w:rPr>
                  <w:noProof/>
                  <w:cs/>
                </w:rPr>
                <w:t>บุญยืน</w:t>
              </w:r>
              <w:r w:rsidR="00A42498">
                <w:rPr>
                  <w:rFonts w:cs="Times New Roman"/>
                  <w:noProof/>
                </w:rPr>
                <w:t xml:space="preserve">, </w:t>
              </w:r>
              <w:r w:rsidR="00A42498">
                <w:rPr>
                  <w:noProof/>
                  <w:cs/>
                </w:rPr>
                <w:t>ป.</w:t>
              </w:r>
              <w:r w:rsidR="00A42498">
                <w:rPr>
                  <w:rFonts w:cs="Times New Roman"/>
                  <w:noProof/>
                </w:rPr>
                <w:t xml:space="preserve"> (n.d.). </w:t>
              </w:r>
              <w:r w:rsidR="00A42498">
                <w:rPr>
                  <w:rFonts w:cs="Times New Roman"/>
                  <w:i/>
                  <w:iCs/>
                  <w:noProof/>
                </w:rPr>
                <w:t xml:space="preserve">SEM - </w:t>
              </w:r>
              <w:r w:rsidR="00A42498">
                <w:rPr>
                  <w:i/>
                  <w:iCs/>
                  <w:noProof/>
                  <w:cs/>
                </w:rPr>
                <w:t>ความเข้าใจ ใน โลกที่ไร้เสียง</w:t>
              </w:r>
              <w:r w:rsidR="00A42498">
                <w:rPr>
                  <w:rFonts w:cs="Times New Roman"/>
                  <w:noProof/>
                </w:rPr>
                <w:t>. (</w:t>
              </w:r>
              <w:r w:rsidR="00A42498">
                <w:rPr>
                  <w:noProof/>
                  <w:cs/>
                </w:rPr>
                <w:t>เสมสิกขาลัย)</w:t>
              </w:r>
              <w:r w:rsidR="00A42498">
                <w:rPr>
                  <w:rFonts w:cs="Times New Roman"/>
                  <w:noProof/>
                </w:rPr>
                <w:t xml:space="preserve"> Retrieved Febuary 6, 2017, from http://www.srtet.co.th/index.php/th/information-ticket</w:t>
              </w:r>
            </w:p>
            <w:p w14:paraId="4E458C08" w14:textId="77777777" w:rsidR="00A42498" w:rsidRDefault="00A42498" w:rsidP="00A42498">
              <w:pPr>
                <w:pStyle w:val="Bibliography"/>
                <w:rPr>
                  <w:rFonts w:cs="Times New Roman"/>
                  <w:noProof/>
                </w:rPr>
              </w:pPr>
              <w:r>
                <w:rPr>
                  <w:noProof/>
                  <w:cs/>
                </w:rPr>
                <w:t>เสือเขียว</w:t>
              </w:r>
              <w:r>
                <w:rPr>
                  <w:rFonts w:cs="Times New Roman"/>
                  <w:noProof/>
                </w:rPr>
                <w:t xml:space="preserve">, </w:t>
              </w:r>
              <w:r>
                <w:rPr>
                  <w:noProof/>
                  <w:cs/>
                </w:rPr>
                <w:t>พ.</w:t>
              </w:r>
              <w:r>
                <w:rPr>
                  <w:rFonts w:cs="Times New Roman"/>
                  <w:noProof/>
                </w:rPr>
                <w:t xml:space="preserve"> (n.d.). </w:t>
              </w:r>
              <w:r>
                <w:rPr>
                  <w:i/>
                  <w:iCs/>
                  <w:noProof/>
                  <w:cs/>
                </w:rPr>
                <w:t>โลกของคนหูหนวก</w:t>
              </w:r>
              <w:r>
                <w:rPr>
                  <w:rFonts w:cs="Times New Roman"/>
                  <w:noProof/>
                </w:rPr>
                <w:t>. (</w:t>
              </w:r>
              <w:r>
                <w:rPr>
                  <w:noProof/>
                  <w:cs/>
                </w:rPr>
                <w:t>เว็บท่าสำหรับคนพิการ)</w:t>
              </w:r>
              <w:r>
                <w:rPr>
                  <w:rFonts w:cs="Times New Roman"/>
                  <w:noProof/>
                </w:rPr>
                <w:t xml:space="preserve"> Retrieved Feburary 6, 2017, from http://www.pwdsthai.com/index.php?option=com_content&amp;view=article&amp;id=527:2014-02-11-07-05-17&amp;catid=96:cat-handic-hear&amp;Itemid=507</w:t>
              </w:r>
            </w:p>
            <w:p w14:paraId="5D19EE97" w14:textId="77777777" w:rsidR="00A42498" w:rsidRDefault="00A42498" w:rsidP="00A42498">
              <w:pPr>
                <w:pStyle w:val="Bibliography"/>
                <w:rPr>
                  <w:rFonts w:cs="Times New Roman"/>
                  <w:noProof/>
                </w:rPr>
              </w:pPr>
              <w:r>
                <w:rPr>
                  <w:noProof/>
                  <w:cs/>
                </w:rPr>
                <w:t>กระทรวงการพัฒนาสังคมและความมั่นคงของมนุษย์.</w:t>
              </w:r>
              <w:r>
                <w:rPr>
                  <w:rFonts w:cs="Times New Roman"/>
                  <w:noProof/>
                </w:rPr>
                <w:t xml:space="preserve"> (2016, 11 10). </w:t>
              </w:r>
              <w:r>
                <w:rPr>
                  <w:i/>
                  <w:iCs/>
                  <w:noProof/>
                  <w:cs/>
                </w:rPr>
                <w:t>รายงานข้อมูลสถานการณ์ด้านคนพิการในประเทศไทย.</w:t>
              </w:r>
              <w:r>
                <w:rPr>
                  <w:rFonts w:cs="Times New Roman"/>
                  <w:noProof/>
                </w:rPr>
                <w:t xml:space="preserve"> Retrieved from dep.go.th: http://dep.go.th/th/page/</w:t>
              </w:r>
              <w:r>
                <w:rPr>
                  <w:noProof/>
                  <w:cs/>
                </w:rPr>
                <w:t>รายงานสถานการณ์คนพิการ</w:t>
              </w:r>
            </w:p>
            <w:p w14:paraId="46E2EEF9" w14:textId="77777777" w:rsidR="00A42498" w:rsidRDefault="00A42498" w:rsidP="00A42498">
              <w:pPr>
                <w:pStyle w:val="Bibliography"/>
                <w:rPr>
                  <w:rFonts w:cs="Times New Roman"/>
                  <w:noProof/>
                </w:rPr>
              </w:pPr>
              <w:r>
                <w:rPr>
                  <w:rFonts w:cs="Times New Roman"/>
                  <w:noProof/>
                </w:rPr>
                <w:t xml:space="preserve">Foursquare. (2016, 11 10). </w:t>
              </w:r>
              <w:r>
                <w:rPr>
                  <w:rFonts w:cs="Times New Roman"/>
                  <w:i/>
                  <w:iCs/>
                  <w:noProof/>
                </w:rPr>
                <w:t>Foursquare for Developers</w:t>
              </w:r>
              <w:r>
                <w:rPr>
                  <w:rFonts w:cs="Times New Roman"/>
                  <w:noProof/>
                </w:rPr>
                <w:t>. Retrieved from Developer.foursquare.com: https://developer.foursquare.com</w:t>
              </w:r>
            </w:p>
            <w:p w14:paraId="0AF69150" w14:textId="77777777" w:rsidR="00A42498" w:rsidRDefault="00A42498" w:rsidP="00A42498">
              <w:pPr>
                <w:pStyle w:val="Bibliography"/>
                <w:rPr>
                  <w:rFonts w:cs="Times New Roman"/>
                  <w:noProof/>
                </w:rPr>
              </w:pPr>
              <w:r>
                <w:rPr>
                  <w:rFonts w:cs="Times New Roman"/>
                  <w:noProof/>
                </w:rPr>
                <w:t xml:space="preserve">Oracle. (n.d.). </w:t>
              </w:r>
              <w:r>
                <w:rPr>
                  <w:rFonts w:cs="Times New Roman"/>
                  <w:i/>
                  <w:iCs/>
                  <w:noProof/>
                </w:rPr>
                <w:t>Java Software | Oracle</w:t>
              </w:r>
              <w:r>
                <w:rPr>
                  <w:rFonts w:cs="Times New Roman"/>
                  <w:noProof/>
                </w:rPr>
                <w:t>. (Oracle) Retrieved 2 25, 2017, from https://www.oracle.com/java</w:t>
              </w:r>
            </w:p>
            <w:p w14:paraId="6F5D15F9" w14:textId="0D2DA74A" w:rsidR="007A6123" w:rsidRDefault="007A6123" w:rsidP="00A42498">
              <w:r>
                <w:rPr>
                  <w:b/>
                  <w:bCs/>
                  <w:noProof/>
                </w:rPr>
                <w:fldChar w:fldCharType="end"/>
              </w:r>
            </w:p>
          </w:sdtContent>
        </w:sdt>
      </w:sdtContent>
    </w:sdt>
    <w:p w14:paraId="378BB77C" w14:textId="77777777" w:rsidR="00D745CC" w:rsidRDefault="00D745CC" w:rsidP="007A6123"/>
    <w:p w14:paraId="2C3112F9" w14:textId="71111031" w:rsidR="00D745CC" w:rsidRPr="00D745CC" w:rsidRDefault="00D745CC" w:rsidP="00D745CC"/>
    <w:p w14:paraId="4138E08C" w14:textId="049AAEAB" w:rsidR="00AF19BC" w:rsidRPr="007964AF" w:rsidRDefault="00AF19BC" w:rsidP="003F71BF">
      <w:pPr>
        <w:jc w:val="center"/>
      </w:pPr>
    </w:p>
    <w:p w14:paraId="0B5F6BC3" w14:textId="2E1AAC8C" w:rsidR="00D74DE8" w:rsidRDefault="00D74DE8">
      <w:pPr>
        <w:jc w:val="left"/>
        <w:rPr>
          <w:cs/>
        </w:rPr>
      </w:pPr>
      <w:r>
        <w:rPr>
          <w:cs/>
        </w:rPr>
        <w:br w:type="page"/>
      </w:r>
    </w:p>
    <w:p w14:paraId="505A3FEA" w14:textId="7B040165" w:rsidR="00C4305B" w:rsidRDefault="00D74DE8" w:rsidP="001E0B65">
      <w:pPr>
        <w:pStyle w:val="OtherHeading"/>
        <w:outlineLvl w:val="0"/>
      </w:pPr>
      <w:bookmarkStart w:id="88" w:name="_Toc466903204"/>
      <w:r>
        <w:rPr>
          <w:rFonts w:hint="cs"/>
          <w:cs/>
        </w:rPr>
        <w:lastRenderedPageBreak/>
        <w:t>ประวัติผู้เขียน</w:t>
      </w:r>
      <w:bookmarkEnd w:id="88"/>
    </w:p>
    <w:p w14:paraId="63B686B6" w14:textId="3728B1E5" w:rsidR="00D74DE8" w:rsidRDefault="00D74DE8" w:rsidP="00D74DE8">
      <w:pPr>
        <w:ind w:left="1440" w:hanging="1440"/>
      </w:pPr>
      <w:r>
        <w:rPr>
          <w:rFonts w:hint="cs"/>
          <w:cs/>
        </w:rPr>
        <w:t>ชื่อ</w:t>
      </w:r>
      <w:r>
        <w:rPr>
          <w:rFonts w:hint="cs"/>
          <w:cs/>
        </w:rPr>
        <w:tab/>
      </w:r>
      <w:r>
        <w:rPr>
          <w:cs/>
        </w:rPr>
        <w:tab/>
      </w:r>
      <w:r>
        <w:rPr>
          <w:rFonts w:hint="cs"/>
          <w:cs/>
        </w:rPr>
        <w:t>นาย ตรีเทพ รัตนพิภพ</w:t>
      </w:r>
    </w:p>
    <w:p w14:paraId="134476C1" w14:textId="37CB3976" w:rsidR="00D74DE8" w:rsidRDefault="00D74DE8" w:rsidP="00D74DE8">
      <w:pPr>
        <w:ind w:left="1440" w:hanging="1440"/>
      </w:pPr>
      <w:r>
        <w:rPr>
          <w:rFonts w:hint="cs"/>
          <w:cs/>
        </w:rPr>
        <w:t xml:space="preserve">วัน เดือน ปี เกิด </w:t>
      </w:r>
      <w:r>
        <w:rPr>
          <w:rFonts w:hint="cs"/>
          <w:cs/>
        </w:rPr>
        <w:tab/>
      </w:r>
      <w:r>
        <w:rPr>
          <w:rFonts w:hint="cs"/>
          <w:cs/>
        </w:rPr>
        <w:tab/>
        <w:t>17 มกราคม 2538</w:t>
      </w:r>
    </w:p>
    <w:p w14:paraId="0A682B6D" w14:textId="7326ACD7" w:rsidR="00D74DE8" w:rsidRDefault="00D74DE8" w:rsidP="00D74DE8">
      <w:pPr>
        <w:ind w:left="1440" w:hanging="1440"/>
      </w:pPr>
      <w:r>
        <w:rPr>
          <w:rFonts w:hint="cs"/>
          <w:cs/>
        </w:rPr>
        <w:t>ที่อยู่</w:t>
      </w:r>
      <w:r>
        <w:rPr>
          <w:rFonts w:hint="cs"/>
          <w:cs/>
        </w:rPr>
        <w:tab/>
      </w:r>
      <w:r>
        <w:rPr>
          <w:rFonts w:hint="cs"/>
          <w:cs/>
        </w:rPr>
        <w:tab/>
        <w:t>45/317 ซอยวัดสุขใจ13 แขวงสามวาตะวันออก เขตคลองสามวา กรุงเทพ 10510</w:t>
      </w:r>
    </w:p>
    <w:p w14:paraId="2DC1A5FF" w14:textId="28140DE0" w:rsidR="00D74DE8" w:rsidRDefault="00D74DE8" w:rsidP="005F4C39">
      <w:pPr>
        <w:ind w:left="2160" w:hanging="2160"/>
        <w:jc w:val="left"/>
      </w:pPr>
      <w:r>
        <w:rPr>
          <w:rFonts w:hint="cs"/>
          <w:cs/>
        </w:rPr>
        <w:t>ประว</w:t>
      </w:r>
      <w:r w:rsidR="005F4C39">
        <w:rPr>
          <w:rFonts w:hint="cs"/>
          <w:cs/>
        </w:rPr>
        <w:t>ัติการศึกษา</w:t>
      </w:r>
      <w:r w:rsidR="005F4C39">
        <w:rPr>
          <w:rFonts w:hint="cs"/>
          <w:cs/>
        </w:rPr>
        <w:tab/>
      </w:r>
      <w:r>
        <w:rPr>
          <w:rFonts w:hint="cs"/>
          <w:cs/>
        </w:rPr>
        <w:t xml:space="preserve">วิทยาศาสตรบัณฑิต สาขาเทคโนโลยีสารสนเทศ </w:t>
      </w:r>
      <w:r w:rsidR="005F4C39">
        <w:rPr>
          <w:cs/>
        </w:rPr>
        <w:br/>
      </w:r>
      <w:r>
        <w:rPr>
          <w:rFonts w:hint="cs"/>
          <w:cs/>
        </w:rPr>
        <w:t>สถาบันเทคโนโลยีพระจอมเกล้าเจ้าคุณทหารลาดกระบัง</w:t>
      </w:r>
    </w:p>
    <w:p w14:paraId="246505A5" w14:textId="77777777" w:rsidR="005F4C39" w:rsidRDefault="005F4C39" w:rsidP="005F4C39">
      <w:pPr>
        <w:ind w:left="2160" w:hanging="2160"/>
        <w:jc w:val="left"/>
      </w:pPr>
    </w:p>
    <w:p w14:paraId="0355B218" w14:textId="4073F4B4" w:rsidR="005F4C39" w:rsidRDefault="005F4C39" w:rsidP="005F4C39">
      <w:pPr>
        <w:ind w:left="1440" w:hanging="1440"/>
      </w:pPr>
      <w:r>
        <w:rPr>
          <w:rFonts w:hint="cs"/>
          <w:cs/>
        </w:rPr>
        <w:t>ชื่อ</w:t>
      </w:r>
      <w:r>
        <w:rPr>
          <w:rFonts w:hint="cs"/>
          <w:cs/>
        </w:rPr>
        <w:tab/>
      </w:r>
      <w:r>
        <w:rPr>
          <w:cs/>
        </w:rPr>
        <w:tab/>
      </w:r>
      <w:r>
        <w:rPr>
          <w:rFonts w:hint="cs"/>
          <w:cs/>
        </w:rPr>
        <w:t>นาย อานนท์ ชลวุฒิ</w:t>
      </w:r>
    </w:p>
    <w:p w14:paraId="099DE258" w14:textId="6F764290" w:rsidR="005F4C39" w:rsidRDefault="005F4C39" w:rsidP="005F4C39">
      <w:pPr>
        <w:ind w:left="1440" w:hanging="1440"/>
      </w:pPr>
      <w:r>
        <w:rPr>
          <w:rFonts w:hint="cs"/>
          <w:cs/>
        </w:rPr>
        <w:t xml:space="preserve">วัน เดือน ปี เกิด </w:t>
      </w:r>
      <w:r>
        <w:rPr>
          <w:rFonts w:hint="cs"/>
          <w:cs/>
        </w:rPr>
        <w:tab/>
      </w:r>
      <w:r>
        <w:rPr>
          <w:rFonts w:hint="cs"/>
          <w:cs/>
        </w:rPr>
        <w:tab/>
      </w:r>
      <w:r>
        <w:t xml:space="preserve">2 </w:t>
      </w:r>
      <w:r>
        <w:rPr>
          <w:rFonts w:hint="cs"/>
          <w:cs/>
        </w:rPr>
        <w:t>พฤศจิกายน 2537</w:t>
      </w:r>
    </w:p>
    <w:p w14:paraId="0900F01C" w14:textId="44F74700" w:rsidR="005F4C39" w:rsidRDefault="005F4C39" w:rsidP="005F4C39">
      <w:pPr>
        <w:ind w:left="1440" w:hanging="1440"/>
      </w:pPr>
      <w:r>
        <w:rPr>
          <w:rFonts w:hint="cs"/>
          <w:cs/>
        </w:rPr>
        <w:t>ที่อยู่</w:t>
      </w:r>
      <w:r>
        <w:rPr>
          <w:rFonts w:hint="cs"/>
          <w:cs/>
        </w:rPr>
        <w:tab/>
      </w:r>
      <w:r>
        <w:rPr>
          <w:rFonts w:hint="cs"/>
          <w:cs/>
        </w:rPr>
        <w:tab/>
      </w:r>
      <w:r>
        <w:rPr>
          <w:cs/>
        </w:rPr>
        <w:t>3</w:t>
      </w:r>
      <w:r>
        <w:rPr>
          <w:rFonts w:hint="cs"/>
          <w:cs/>
        </w:rPr>
        <w:t>16</w:t>
      </w:r>
      <w:r w:rsidRPr="005F4C39">
        <w:rPr>
          <w:cs/>
        </w:rPr>
        <w:t>/5 ซ.ศรีมงคล ถ.เจตจำนงค์ ต.บางปลาสร้อย อ.เมือง จ.ชลบุรี 20000</w:t>
      </w:r>
    </w:p>
    <w:p w14:paraId="0408271C" w14:textId="77777777" w:rsidR="005F4C39" w:rsidRDefault="005F4C39" w:rsidP="005F4C39">
      <w:pPr>
        <w:ind w:left="2160" w:hanging="2160"/>
        <w:jc w:val="left"/>
      </w:pPr>
      <w:r>
        <w:rPr>
          <w:rFonts w:hint="cs"/>
          <w:cs/>
        </w:rPr>
        <w:t>ประวัติการศึกษา</w:t>
      </w:r>
      <w:r>
        <w:rPr>
          <w:rFonts w:hint="cs"/>
          <w:cs/>
        </w:rPr>
        <w:tab/>
        <w:t xml:space="preserve">วิทยาศาสตรบัณฑิต สาขาเทคโนโลยีสารสนเทศ </w:t>
      </w:r>
      <w:r>
        <w:rPr>
          <w:cs/>
        </w:rPr>
        <w:br/>
      </w:r>
      <w:r>
        <w:rPr>
          <w:rFonts w:hint="cs"/>
          <w:cs/>
        </w:rPr>
        <w:t>สถาบันเทคโนโลยีพระจอมเกล้าเจ้าคุณทหารลาดกระบัง</w:t>
      </w:r>
    </w:p>
    <w:p w14:paraId="11865754" w14:textId="6DD10F97" w:rsidR="005F4C39" w:rsidRDefault="005F4C39" w:rsidP="005F4C39">
      <w:pPr>
        <w:ind w:left="2160" w:hanging="2160"/>
        <w:jc w:val="left"/>
      </w:pPr>
    </w:p>
    <w:p w14:paraId="084FF6B1" w14:textId="77777777" w:rsidR="005F4C39" w:rsidRPr="007964AF" w:rsidRDefault="005F4C39" w:rsidP="005F4C39">
      <w:pPr>
        <w:ind w:left="2160" w:hanging="2160"/>
        <w:jc w:val="left"/>
      </w:pPr>
    </w:p>
    <w:sectPr w:rsidR="005F4C39" w:rsidRPr="007964AF" w:rsidSect="008E5CDE">
      <w:headerReference w:type="default" r:id="rId60"/>
      <w:footerReference w:type="default" r:id="rId61"/>
      <w:pgSz w:w="12240" w:h="15840"/>
      <w:pgMar w:top="1440" w:right="1440" w:bottom="1440" w:left="1440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1EB02178" w14:textId="77777777" w:rsidR="00055456" w:rsidRDefault="00055456" w:rsidP="007409E9">
      <w:pPr>
        <w:spacing w:after="0" w:line="240" w:lineRule="auto"/>
      </w:pPr>
      <w:r>
        <w:separator/>
      </w:r>
    </w:p>
  </w:endnote>
  <w:endnote w:type="continuationSeparator" w:id="0">
    <w:p w14:paraId="42F2BEEB" w14:textId="77777777" w:rsidR="00055456" w:rsidRDefault="00055456" w:rsidP="007409E9">
      <w:pPr>
        <w:spacing w:after="0" w:line="240" w:lineRule="auto"/>
      </w:pPr>
      <w:r>
        <w:continuationSeparator/>
      </w:r>
    </w:p>
  </w:endnote>
  <w:endnote w:type="continuationNotice" w:id="1">
    <w:p w14:paraId="266FC9FB" w14:textId="77777777" w:rsidR="00055456" w:rsidRDefault="00055456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TH Sarabun New">
    <w:altName w:val="TH SarabunPSK"/>
    <w:panose1 w:val="020B0500040200020003"/>
    <w:charset w:val="00"/>
    <w:family w:val="auto"/>
    <w:pitch w:val="variable"/>
    <w:sig w:usb0="A100006F" w:usb1="5000205A" w:usb2="00000000" w:usb3="00000000" w:csb0="00010183" w:csb1="00000000"/>
  </w:font>
  <w:font w:name="Segoe UI">
    <w:altName w:val="Calibri"/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Yu Mincho">
    <w:altName w:val="游明朝"/>
    <w:charset w:val="80"/>
    <w:family w:val="auto"/>
    <w:pitch w:val="variable"/>
    <w:sig w:usb0="800002E7" w:usb1="2AC7FCFF" w:usb2="00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6589FAE" w14:textId="7A57CF57" w:rsidR="00055456" w:rsidRDefault="00055456">
    <w:pPr>
      <w:pStyle w:val="Footer"/>
      <w:jc w:val="center"/>
    </w:pPr>
  </w:p>
  <w:p w14:paraId="47A35E37" w14:textId="77777777" w:rsidR="00055456" w:rsidRDefault="00055456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954008892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7BE3701" w14:textId="3E2CD93E" w:rsidR="00055456" w:rsidRDefault="00055456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234014">
          <w:rPr>
            <w:noProof/>
          </w:rPr>
          <w:t>VIII</w:t>
        </w:r>
        <w:r>
          <w:rPr>
            <w:noProof/>
          </w:rPr>
          <w:fldChar w:fldCharType="end"/>
        </w:r>
      </w:p>
    </w:sdtContent>
  </w:sdt>
  <w:p w14:paraId="7AC6F664" w14:textId="77777777" w:rsidR="00055456" w:rsidRDefault="00055456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7C47466" w14:textId="24E633B5" w:rsidR="00055456" w:rsidRPr="00CC6462" w:rsidRDefault="00055456" w:rsidP="00CC6462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1DEB1225" w14:textId="77777777" w:rsidR="00055456" w:rsidRDefault="00055456" w:rsidP="007409E9">
      <w:pPr>
        <w:spacing w:after="0" w:line="240" w:lineRule="auto"/>
      </w:pPr>
      <w:r>
        <w:separator/>
      </w:r>
    </w:p>
  </w:footnote>
  <w:footnote w:type="continuationSeparator" w:id="0">
    <w:p w14:paraId="1F721EF1" w14:textId="77777777" w:rsidR="00055456" w:rsidRDefault="00055456" w:rsidP="007409E9">
      <w:pPr>
        <w:spacing w:after="0" w:line="240" w:lineRule="auto"/>
      </w:pPr>
      <w:r>
        <w:continuationSeparator/>
      </w:r>
    </w:p>
  </w:footnote>
  <w:footnote w:type="continuationNotice" w:id="1">
    <w:p w14:paraId="0D449C95" w14:textId="77777777" w:rsidR="00055456" w:rsidRDefault="00055456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D59A7B8" w14:textId="77777777" w:rsidR="00055456" w:rsidRDefault="00055456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745605344"/>
      <w:docPartObj>
        <w:docPartGallery w:val="Page Numbers (Top of Page)"/>
        <w:docPartUnique/>
      </w:docPartObj>
    </w:sdtPr>
    <w:sdtEndPr>
      <w:rPr>
        <w:noProof/>
      </w:rPr>
    </w:sdtEndPr>
    <w:sdtContent>
      <w:p w14:paraId="458186C9" w14:textId="4A1A2417" w:rsidR="00055456" w:rsidRDefault="00055456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234014">
          <w:rPr>
            <w:noProof/>
          </w:rPr>
          <w:t>7</w:t>
        </w:r>
        <w:r>
          <w:rPr>
            <w:noProof/>
          </w:rPr>
          <w:fldChar w:fldCharType="end"/>
        </w:r>
      </w:p>
    </w:sdtContent>
  </w:sdt>
  <w:p w14:paraId="38EDF70B" w14:textId="77777777" w:rsidR="00055456" w:rsidRDefault="00055456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82409E1"/>
    <w:multiLevelType w:val="hybridMultilevel"/>
    <w:tmpl w:val="64404DB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F8C29B7"/>
    <w:multiLevelType w:val="hybridMultilevel"/>
    <w:tmpl w:val="348083D6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 w15:restartNumberingAfterBreak="0">
    <w:nsid w:val="13A73222"/>
    <w:multiLevelType w:val="hybridMultilevel"/>
    <w:tmpl w:val="03821320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197968C8"/>
    <w:multiLevelType w:val="hybridMultilevel"/>
    <w:tmpl w:val="289079E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E66678A"/>
    <w:multiLevelType w:val="hybridMultilevel"/>
    <w:tmpl w:val="9EE08D8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251454D"/>
    <w:multiLevelType w:val="hybridMultilevel"/>
    <w:tmpl w:val="A340739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28C7DFE"/>
    <w:multiLevelType w:val="hybridMultilevel"/>
    <w:tmpl w:val="9E70A7E8"/>
    <w:lvl w:ilvl="0" w:tplc="12745DFE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5B00E1B"/>
    <w:multiLevelType w:val="multilevel"/>
    <w:tmpl w:val="935E2A8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8" w15:restartNumberingAfterBreak="0">
    <w:nsid w:val="2B784502"/>
    <w:multiLevelType w:val="hybridMultilevel"/>
    <w:tmpl w:val="3B4AD7F2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9" w15:restartNumberingAfterBreak="0">
    <w:nsid w:val="2BF813C6"/>
    <w:multiLevelType w:val="hybridMultilevel"/>
    <w:tmpl w:val="0AB4157E"/>
    <w:lvl w:ilvl="0" w:tplc="BB0E961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1943F45"/>
    <w:multiLevelType w:val="hybridMultilevel"/>
    <w:tmpl w:val="D20E1B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7D10BEA"/>
    <w:multiLevelType w:val="hybridMultilevel"/>
    <w:tmpl w:val="A3C67F5E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2" w15:restartNumberingAfterBreak="0">
    <w:nsid w:val="3AB16903"/>
    <w:multiLevelType w:val="hybridMultilevel"/>
    <w:tmpl w:val="4950064A"/>
    <w:lvl w:ilvl="0" w:tplc="4B74249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BE2136B"/>
    <w:multiLevelType w:val="hybridMultilevel"/>
    <w:tmpl w:val="476EA348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 w15:restartNumberingAfterBreak="0">
    <w:nsid w:val="3E645306"/>
    <w:multiLevelType w:val="hybridMultilevel"/>
    <w:tmpl w:val="9ABEF55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1A236A5"/>
    <w:multiLevelType w:val="hybridMultilevel"/>
    <w:tmpl w:val="0EC2712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7647B54"/>
    <w:multiLevelType w:val="hybridMultilevel"/>
    <w:tmpl w:val="14C4F044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7" w15:restartNumberingAfterBreak="0">
    <w:nsid w:val="4BF7015F"/>
    <w:multiLevelType w:val="hybridMultilevel"/>
    <w:tmpl w:val="8DAC9EDC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8" w15:restartNumberingAfterBreak="0">
    <w:nsid w:val="4D713E0F"/>
    <w:multiLevelType w:val="hybridMultilevel"/>
    <w:tmpl w:val="2DCA152C"/>
    <w:lvl w:ilvl="0" w:tplc="E82A332C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DAE4AA4"/>
    <w:multiLevelType w:val="hybridMultilevel"/>
    <w:tmpl w:val="6764E5F6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0" w15:restartNumberingAfterBreak="0">
    <w:nsid w:val="52E60B5B"/>
    <w:multiLevelType w:val="hybridMultilevel"/>
    <w:tmpl w:val="35F42676"/>
    <w:lvl w:ilvl="0" w:tplc="D6F62322">
      <w:start w:val="1"/>
      <w:numFmt w:val="bullet"/>
      <w:pStyle w:val="ListParagraph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1" w15:restartNumberingAfterBreak="0">
    <w:nsid w:val="57831633"/>
    <w:multiLevelType w:val="hybridMultilevel"/>
    <w:tmpl w:val="60DC2F9A"/>
    <w:lvl w:ilvl="0" w:tplc="9946B63C">
      <w:start w:val="1"/>
      <w:numFmt w:val="decimal"/>
      <w:lvlText w:val="%1."/>
      <w:lvlJc w:val="left"/>
      <w:pPr>
        <w:ind w:left="720" w:hanging="360"/>
      </w:pPr>
      <w:rPr>
        <w:lang w:bidi="th-TH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7EB1D81"/>
    <w:multiLevelType w:val="hybridMultilevel"/>
    <w:tmpl w:val="EB3285CE"/>
    <w:lvl w:ilvl="0" w:tplc="895AC3F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3" w15:restartNumberingAfterBreak="0">
    <w:nsid w:val="5DF959F8"/>
    <w:multiLevelType w:val="hybridMultilevel"/>
    <w:tmpl w:val="8892C5DA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4" w15:restartNumberingAfterBreak="0">
    <w:nsid w:val="62A47125"/>
    <w:multiLevelType w:val="hybridMultilevel"/>
    <w:tmpl w:val="CA18AC52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5" w15:restartNumberingAfterBreak="0">
    <w:nsid w:val="63502F8E"/>
    <w:multiLevelType w:val="hybridMultilevel"/>
    <w:tmpl w:val="131A384E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6" w15:restartNumberingAfterBreak="0">
    <w:nsid w:val="64880A63"/>
    <w:multiLevelType w:val="multilevel"/>
    <w:tmpl w:val="7674C644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6AA45CD7"/>
    <w:multiLevelType w:val="hybridMultilevel"/>
    <w:tmpl w:val="EFA4060C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8" w15:restartNumberingAfterBreak="0">
    <w:nsid w:val="6F722502"/>
    <w:multiLevelType w:val="hybridMultilevel"/>
    <w:tmpl w:val="F5EAAE0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9" w15:restartNumberingAfterBreak="0">
    <w:nsid w:val="708C6EF4"/>
    <w:multiLevelType w:val="hybridMultilevel"/>
    <w:tmpl w:val="960857DC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0" w15:restartNumberingAfterBreak="0">
    <w:nsid w:val="709F664E"/>
    <w:multiLevelType w:val="hybridMultilevel"/>
    <w:tmpl w:val="C07E50BC"/>
    <w:lvl w:ilvl="0" w:tplc="4B74249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70AB1529"/>
    <w:multiLevelType w:val="hybridMultilevel"/>
    <w:tmpl w:val="0F2C730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75B15CAB"/>
    <w:multiLevelType w:val="hybridMultilevel"/>
    <w:tmpl w:val="B4E66200"/>
    <w:lvl w:ilvl="0" w:tplc="4B742490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774574C3"/>
    <w:multiLevelType w:val="hybridMultilevel"/>
    <w:tmpl w:val="09D230B2"/>
    <w:lvl w:ilvl="0" w:tplc="BB0E961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77990957"/>
    <w:multiLevelType w:val="hybridMultilevel"/>
    <w:tmpl w:val="23B68342"/>
    <w:lvl w:ilvl="0" w:tplc="DD801070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797A04F3"/>
    <w:multiLevelType w:val="multilevel"/>
    <w:tmpl w:val="99445674"/>
    <w:lvl w:ilvl="0">
      <w:start w:val="1"/>
      <w:numFmt w:val="decimal"/>
      <w:pStyle w:val="Heading1"/>
      <w:suff w:val="nothing"/>
      <w:lvlText w:val="บทที่ 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pStyle w:val="Heading2"/>
      <w:suff w:val="space"/>
      <w:lvlText w:val="%1.%2"/>
      <w:lvlJc w:val="left"/>
      <w:pPr>
        <w:ind w:left="0" w:firstLine="0"/>
      </w:pPr>
      <w:rPr>
        <w:rFonts w:hint="default"/>
        <w:b/>
        <w:bCs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color w:val="auto"/>
        <w:spacing w:val="0"/>
        <w:kern w:val="0"/>
        <w:position w:val="0"/>
        <w:u w:val="none"/>
        <w:effect w:val="none"/>
        <w:vertAlign w:val="baseline"/>
        <w:em w:val="none"/>
        <w:lang w:bidi="th-TH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pStyle w:val="Heading3"/>
      <w:suff w:val="space"/>
      <w:lvlText w:val="%1.%2.%3"/>
      <w:lvlJc w:val="left"/>
      <w:pPr>
        <w:ind w:left="360" w:firstLine="0"/>
      </w:pPr>
      <w:rPr>
        <w:rFonts w:hint="default"/>
      </w:rPr>
    </w:lvl>
    <w:lvl w:ilvl="3">
      <w:start w:val="1"/>
      <w:numFmt w:val="decimal"/>
      <w:pStyle w:val="Heading4"/>
      <w:lvlText w:val="%1.%2.%3.%4"/>
      <w:lvlJc w:val="left"/>
      <w:pPr>
        <w:ind w:left="720" w:firstLine="0"/>
      </w:pPr>
      <w:rPr>
        <w:rFonts w:hint="default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4">
      <w:start w:val="1"/>
      <w:numFmt w:val="decimal"/>
      <w:pStyle w:val="Heading5"/>
      <w:suff w:val="space"/>
      <w:lvlText w:val="%1.%2.%3.%4.%5"/>
      <w:lvlJc w:val="left"/>
      <w:pPr>
        <w:ind w:left="1440" w:firstLine="0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ind w:left="1800" w:firstLine="0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ind w:left="2160" w:firstLine="0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2520" w:firstLine="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2880" w:firstLine="0"/>
      </w:pPr>
      <w:rPr>
        <w:rFonts w:hint="default"/>
      </w:rPr>
    </w:lvl>
  </w:abstractNum>
  <w:abstractNum w:abstractNumId="36" w15:restartNumberingAfterBreak="0">
    <w:nsid w:val="79C72AFC"/>
    <w:multiLevelType w:val="hybridMultilevel"/>
    <w:tmpl w:val="CE507EB0"/>
    <w:lvl w:ilvl="0" w:tplc="4B74249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5"/>
  </w:num>
  <w:num w:numId="2">
    <w:abstractNumId w:val="14"/>
  </w:num>
  <w:num w:numId="3">
    <w:abstractNumId w:val="3"/>
  </w:num>
  <w:num w:numId="4">
    <w:abstractNumId w:val="15"/>
  </w:num>
  <w:num w:numId="5">
    <w:abstractNumId w:val="31"/>
  </w:num>
  <w:num w:numId="6">
    <w:abstractNumId w:val="10"/>
  </w:num>
  <w:num w:numId="7">
    <w:abstractNumId w:val="20"/>
  </w:num>
  <w:num w:numId="8">
    <w:abstractNumId w:val="9"/>
  </w:num>
  <w:num w:numId="9">
    <w:abstractNumId w:val="33"/>
  </w:num>
  <w:num w:numId="10">
    <w:abstractNumId w:val="18"/>
  </w:num>
  <w:num w:numId="11">
    <w:abstractNumId w:val="32"/>
  </w:num>
  <w:num w:numId="12">
    <w:abstractNumId w:val="36"/>
  </w:num>
  <w:num w:numId="13">
    <w:abstractNumId w:val="30"/>
  </w:num>
  <w:num w:numId="14">
    <w:abstractNumId w:val="12"/>
  </w:num>
  <w:num w:numId="15">
    <w:abstractNumId w:val="4"/>
  </w:num>
  <w:num w:numId="16">
    <w:abstractNumId w:val="7"/>
  </w:num>
  <w:num w:numId="17">
    <w:abstractNumId w:val="34"/>
  </w:num>
  <w:num w:numId="18">
    <w:abstractNumId w:val="6"/>
  </w:num>
  <w:num w:numId="19">
    <w:abstractNumId w:val="22"/>
  </w:num>
  <w:num w:numId="20">
    <w:abstractNumId w:val="27"/>
  </w:num>
  <w:num w:numId="21">
    <w:abstractNumId w:val="17"/>
  </w:num>
  <w:num w:numId="22">
    <w:abstractNumId w:val="11"/>
  </w:num>
  <w:num w:numId="23">
    <w:abstractNumId w:val="28"/>
  </w:num>
  <w:num w:numId="24">
    <w:abstractNumId w:val="8"/>
  </w:num>
  <w:num w:numId="25">
    <w:abstractNumId w:val="16"/>
  </w:num>
  <w:num w:numId="26">
    <w:abstractNumId w:val="2"/>
  </w:num>
  <w:num w:numId="27">
    <w:abstractNumId w:val="19"/>
  </w:num>
  <w:num w:numId="28">
    <w:abstractNumId w:val="1"/>
  </w:num>
  <w:num w:numId="29">
    <w:abstractNumId w:val="24"/>
  </w:num>
  <w:num w:numId="30">
    <w:abstractNumId w:val="5"/>
  </w:num>
  <w:num w:numId="31">
    <w:abstractNumId w:val="13"/>
  </w:num>
  <w:num w:numId="32">
    <w:abstractNumId w:val="29"/>
  </w:num>
  <w:num w:numId="33">
    <w:abstractNumId w:val="23"/>
  </w:num>
  <w:num w:numId="34">
    <w:abstractNumId w:val="25"/>
  </w:num>
  <w:num w:numId="35">
    <w:abstractNumId w:val="26"/>
  </w:num>
  <w:num w:numId="36">
    <w:abstractNumId w:val="21"/>
  </w:num>
  <w:num w:numId="37">
    <w:abstractNumId w:val="0"/>
  </w:num>
  <w:numIdMacAtCleanup w:val="2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proofState w:spelling="clean" w:grammar="clean"/>
  <w:attachedTemplate r:id="rId1"/>
  <w:defaultTabStop w:val="720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73B11"/>
    <w:rsid w:val="00005750"/>
    <w:rsid w:val="000132E1"/>
    <w:rsid w:val="00016CAA"/>
    <w:rsid w:val="00016DE2"/>
    <w:rsid w:val="000250E0"/>
    <w:rsid w:val="00036667"/>
    <w:rsid w:val="00041A36"/>
    <w:rsid w:val="00055456"/>
    <w:rsid w:val="000601ED"/>
    <w:rsid w:val="000645E9"/>
    <w:rsid w:val="00080DD9"/>
    <w:rsid w:val="00090903"/>
    <w:rsid w:val="00094CC1"/>
    <w:rsid w:val="000A3258"/>
    <w:rsid w:val="000A55EA"/>
    <w:rsid w:val="000B37C1"/>
    <w:rsid w:val="000C529E"/>
    <w:rsid w:val="000C7AAF"/>
    <w:rsid w:val="000E5185"/>
    <w:rsid w:val="000E5EF8"/>
    <w:rsid w:val="0012411A"/>
    <w:rsid w:val="00133A0F"/>
    <w:rsid w:val="00154D4F"/>
    <w:rsid w:val="00161E0F"/>
    <w:rsid w:val="001804BE"/>
    <w:rsid w:val="001969DF"/>
    <w:rsid w:val="001C0B87"/>
    <w:rsid w:val="001C73A3"/>
    <w:rsid w:val="001D03D2"/>
    <w:rsid w:val="001D6497"/>
    <w:rsid w:val="001E0B65"/>
    <w:rsid w:val="001E17B8"/>
    <w:rsid w:val="001E5D85"/>
    <w:rsid w:val="001F2351"/>
    <w:rsid w:val="001F459C"/>
    <w:rsid w:val="0021650C"/>
    <w:rsid w:val="00232A33"/>
    <w:rsid w:val="00232DDF"/>
    <w:rsid w:val="00234014"/>
    <w:rsid w:val="00243FB0"/>
    <w:rsid w:val="0027169C"/>
    <w:rsid w:val="002811E0"/>
    <w:rsid w:val="00287A87"/>
    <w:rsid w:val="00291E4C"/>
    <w:rsid w:val="00296B8A"/>
    <w:rsid w:val="002B05D2"/>
    <w:rsid w:val="002D1D06"/>
    <w:rsid w:val="002E6596"/>
    <w:rsid w:val="002F291E"/>
    <w:rsid w:val="002F450C"/>
    <w:rsid w:val="002F73AE"/>
    <w:rsid w:val="00312CD8"/>
    <w:rsid w:val="00315F01"/>
    <w:rsid w:val="0032078A"/>
    <w:rsid w:val="00325B34"/>
    <w:rsid w:val="00332557"/>
    <w:rsid w:val="00342F9B"/>
    <w:rsid w:val="00361426"/>
    <w:rsid w:val="00377030"/>
    <w:rsid w:val="00383545"/>
    <w:rsid w:val="00384590"/>
    <w:rsid w:val="003C407F"/>
    <w:rsid w:val="003E00CB"/>
    <w:rsid w:val="003E1740"/>
    <w:rsid w:val="003F71BF"/>
    <w:rsid w:val="0040351C"/>
    <w:rsid w:val="00422E5C"/>
    <w:rsid w:val="00441F03"/>
    <w:rsid w:val="004520EA"/>
    <w:rsid w:val="0046022B"/>
    <w:rsid w:val="00484712"/>
    <w:rsid w:val="004B78F5"/>
    <w:rsid w:val="004B7BC9"/>
    <w:rsid w:val="004D0381"/>
    <w:rsid w:val="004D48C7"/>
    <w:rsid w:val="004E0601"/>
    <w:rsid w:val="004E28ED"/>
    <w:rsid w:val="004E5C72"/>
    <w:rsid w:val="00503231"/>
    <w:rsid w:val="00523A8F"/>
    <w:rsid w:val="00523CA0"/>
    <w:rsid w:val="005240F1"/>
    <w:rsid w:val="00524D9D"/>
    <w:rsid w:val="00531927"/>
    <w:rsid w:val="005457F4"/>
    <w:rsid w:val="00561574"/>
    <w:rsid w:val="005668AF"/>
    <w:rsid w:val="00572361"/>
    <w:rsid w:val="0057384F"/>
    <w:rsid w:val="00582105"/>
    <w:rsid w:val="00587569"/>
    <w:rsid w:val="00594B94"/>
    <w:rsid w:val="005B2056"/>
    <w:rsid w:val="005C7D35"/>
    <w:rsid w:val="005E423B"/>
    <w:rsid w:val="005F4C39"/>
    <w:rsid w:val="006048D1"/>
    <w:rsid w:val="006237C4"/>
    <w:rsid w:val="00624780"/>
    <w:rsid w:val="00624C34"/>
    <w:rsid w:val="00633D5C"/>
    <w:rsid w:val="00637F0C"/>
    <w:rsid w:val="00653D2F"/>
    <w:rsid w:val="0066184C"/>
    <w:rsid w:val="00661AE5"/>
    <w:rsid w:val="0067344C"/>
    <w:rsid w:val="00690A77"/>
    <w:rsid w:val="006952D1"/>
    <w:rsid w:val="0069752A"/>
    <w:rsid w:val="006A00AD"/>
    <w:rsid w:val="006A2174"/>
    <w:rsid w:val="006B5444"/>
    <w:rsid w:val="006B79FF"/>
    <w:rsid w:val="006C138C"/>
    <w:rsid w:val="006D1EBE"/>
    <w:rsid w:val="006E43F8"/>
    <w:rsid w:val="00700A36"/>
    <w:rsid w:val="007142D2"/>
    <w:rsid w:val="007409E9"/>
    <w:rsid w:val="00755F4C"/>
    <w:rsid w:val="00760136"/>
    <w:rsid w:val="00761A27"/>
    <w:rsid w:val="00783C93"/>
    <w:rsid w:val="007957AB"/>
    <w:rsid w:val="007964AF"/>
    <w:rsid w:val="007A6123"/>
    <w:rsid w:val="007B0FEA"/>
    <w:rsid w:val="007D1043"/>
    <w:rsid w:val="007D75F6"/>
    <w:rsid w:val="007E0FAD"/>
    <w:rsid w:val="007E161E"/>
    <w:rsid w:val="007F3925"/>
    <w:rsid w:val="007F5BA6"/>
    <w:rsid w:val="008010B8"/>
    <w:rsid w:val="0081608A"/>
    <w:rsid w:val="0082548C"/>
    <w:rsid w:val="00860461"/>
    <w:rsid w:val="00871304"/>
    <w:rsid w:val="00874D29"/>
    <w:rsid w:val="008766F4"/>
    <w:rsid w:val="00891B0B"/>
    <w:rsid w:val="00891C13"/>
    <w:rsid w:val="00895509"/>
    <w:rsid w:val="008C3E23"/>
    <w:rsid w:val="008D7D75"/>
    <w:rsid w:val="008E5CDE"/>
    <w:rsid w:val="009032D1"/>
    <w:rsid w:val="00925482"/>
    <w:rsid w:val="0092714C"/>
    <w:rsid w:val="00941A0F"/>
    <w:rsid w:val="00941AD0"/>
    <w:rsid w:val="009475CD"/>
    <w:rsid w:val="00952A57"/>
    <w:rsid w:val="00953A80"/>
    <w:rsid w:val="009560F6"/>
    <w:rsid w:val="0099465E"/>
    <w:rsid w:val="009A3E23"/>
    <w:rsid w:val="009B0FEC"/>
    <w:rsid w:val="009B2785"/>
    <w:rsid w:val="009E2319"/>
    <w:rsid w:val="009F0C65"/>
    <w:rsid w:val="009F604C"/>
    <w:rsid w:val="00A32B12"/>
    <w:rsid w:val="00A32B19"/>
    <w:rsid w:val="00A35DAD"/>
    <w:rsid w:val="00A42498"/>
    <w:rsid w:val="00A53C83"/>
    <w:rsid w:val="00A6658D"/>
    <w:rsid w:val="00A67459"/>
    <w:rsid w:val="00A8463C"/>
    <w:rsid w:val="00A9264F"/>
    <w:rsid w:val="00A9454E"/>
    <w:rsid w:val="00AA3309"/>
    <w:rsid w:val="00AD35A2"/>
    <w:rsid w:val="00AF19BC"/>
    <w:rsid w:val="00AF50B8"/>
    <w:rsid w:val="00AF6701"/>
    <w:rsid w:val="00B02F46"/>
    <w:rsid w:val="00B25FD9"/>
    <w:rsid w:val="00B306EB"/>
    <w:rsid w:val="00B3346A"/>
    <w:rsid w:val="00B37C29"/>
    <w:rsid w:val="00B46F33"/>
    <w:rsid w:val="00B548B7"/>
    <w:rsid w:val="00B65145"/>
    <w:rsid w:val="00B73B11"/>
    <w:rsid w:val="00B743B8"/>
    <w:rsid w:val="00B81D76"/>
    <w:rsid w:val="00B94FBE"/>
    <w:rsid w:val="00BA2431"/>
    <w:rsid w:val="00BC05FD"/>
    <w:rsid w:val="00BE694D"/>
    <w:rsid w:val="00BF516C"/>
    <w:rsid w:val="00C0079C"/>
    <w:rsid w:val="00C23CF2"/>
    <w:rsid w:val="00C42D97"/>
    <w:rsid w:val="00C4305B"/>
    <w:rsid w:val="00C4467C"/>
    <w:rsid w:val="00C45233"/>
    <w:rsid w:val="00C61B36"/>
    <w:rsid w:val="00C673A3"/>
    <w:rsid w:val="00C80F5E"/>
    <w:rsid w:val="00CA02DC"/>
    <w:rsid w:val="00CA75F6"/>
    <w:rsid w:val="00CB6CAA"/>
    <w:rsid w:val="00CC6462"/>
    <w:rsid w:val="00CF099A"/>
    <w:rsid w:val="00D14A74"/>
    <w:rsid w:val="00D22C05"/>
    <w:rsid w:val="00D31DBB"/>
    <w:rsid w:val="00D538B7"/>
    <w:rsid w:val="00D62EEB"/>
    <w:rsid w:val="00D745CC"/>
    <w:rsid w:val="00D74DE8"/>
    <w:rsid w:val="00D832B0"/>
    <w:rsid w:val="00D83DDB"/>
    <w:rsid w:val="00D97C75"/>
    <w:rsid w:val="00DA4981"/>
    <w:rsid w:val="00DD24E2"/>
    <w:rsid w:val="00DD4D78"/>
    <w:rsid w:val="00DD5873"/>
    <w:rsid w:val="00DE7388"/>
    <w:rsid w:val="00DF164F"/>
    <w:rsid w:val="00E10D13"/>
    <w:rsid w:val="00E1249D"/>
    <w:rsid w:val="00E2457F"/>
    <w:rsid w:val="00E26DAB"/>
    <w:rsid w:val="00E51D85"/>
    <w:rsid w:val="00E71CE3"/>
    <w:rsid w:val="00E820F2"/>
    <w:rsid w:val="00E85C19"/>
    <w:rsid w:val="00E85E98"/>
    <w:rsid w:val="00E92F98"/>
    <w:rsid w:val="00ED473E"/>
    <w:rsid w:val="00ED6D63"/>
    <w:rsid w:val="00EE6BE7"/>
    <w:rsid w:val="00F07AA6"/>
    <w:rsid w:val="00F1189D"/>
    <w:rsid w:val="00F11A1F"/>
    <w:rsid w:val="00F22A0B"/>
    <w:rsid w:val="00F3051B"/>
    <w:rsid w:val="00F406C7"/>
    <w:rsid w:val="00F4107C"/>
    <w:rsid w:val="00F5527A"/>
    <w:rsid w:val="00FA2704"/>
    <w:rsid w:val="00FB2827"/>
    <w:rsid w:val="00FC0D1C"/>
    <w:rsid w:val="00FD1602"/>
    <w:rsid w:val="00FD285B"/>
    <w:rsid w:val="00FD4124"/>
    <w:rsid w:val="00FD7B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3D26FC2"/>
  <w15:chartTrackingRefBased/>
  <w15:docId w15:val="{F9F0DC7E-6C82-4330-9C7C-1897BA83131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 w:qFormat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 w:qFormat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1D03D2"/>
    <w:pPr>
      <w:jc w:val="thaiDistribute"/>
    </w:pPr>
    <w:rPr>
      <w:rFonts w:ascii="Angsana New" w:eastAsia="Angsana New" w:hAnsi="Angsana New" w:cs="Angsana New"/>
      <w:sz w:val="32"/>
      <w:szCs w:val="32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B73B11"/>
    <w:pPr>
      <w:numPr>
        <w:numId w:val="1"/>
      </w:numPr>
      <w:jc w:val="center"/>
      <w:outlineLvl w:val="0"/>
    </w:pPr>
    <w:rPr>
      <w:b/>
      <w:bCs/>
      <w:sz w:val="40"/>
      <w:szCs w:val="40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523CA0"/>
    <w:pPr>
      <w:numPr>
        <w:ilvl w:val="1"/>
        <w:numId w:val="1"/>
      </w:numPr>
      <w:jc w:val="left"/>
      <w:outlineLvl w:val="1"/>
    </w:pPr>
    <w:rPr>
      <w:b/>
      <w:bCs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D03D2"/>
    <w:pPr>
      <w:numPr>
        <w:ilvl w:val="2"/>
        <w:numId w:val="1"/>
      </w:numPr>
      <w:outlineLvl w:val="2"/>
    </w:pPr>
    <w:rPr>
      <w:b/>
      <w:bCs/>
    </w:rPr>
  </w:style>
  <w:style w:type="paragraph" w:styleId="Heading4">
    <w:name w:val="heading 4"/>
    <w:basedOn w:val="Heading3"/>
    <w:next w:val="Normal"/>
    <w:link w:val="Heading4Char"/>
    <w:uiPriority w:val="9"/>
    <w:unhideWhenUsed/>
    <w:qFormat/>
    <w:rsid w:val="00B73B11"/>
    <w:pPr>
      <w:numPr>
        <w:ilvl w:val="3"/>
      </w:numPr>
      <w:outlineLvl w:val="3"/>
    </w:pPr>
  </w:style>
  <w:style w:type="paragraph" w:styleId="Heading5">
    <w:name w:val="heading 5"/>
    <w:basedOn w:val="Heading4"/>
    <w:next w:val="Normal"/>
    <w:link w:val="Heading5Char"/>
    <w:uiPriority w:val="9"/>
    <w:unhideWhenUsed/>
    <w:qFormat/>
    <w:rsid w:val="00B73B11"/>
    <w:pPr>
      <w:numPr>
        <w:ilvl w:val="4"/>
      </w:numPr>
      <w:outlineLvl w:val="4"/>
    </w:p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73B11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  <w:szCs w:val="4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73B11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  <w:szCs w:val="4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73B11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6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73B11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73B11"/>
    <w:rPr>
      <w:rFonts w:ascii="Angsana New" w:eastAsia="Angsana New" w:hAnsi="Angsana New" w:cs="Angsana New"/>
      <w:b/>
      <w:bCs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523CA0"/>
    <w:rPr>
      <w:rFonts w:ascii="Angsana New" w:eastAsia="Angsana New" w:hAnsi="Angsana New" w:cs="Angsana New"/>
      <w:b/>
      <w:bCs/>
      <w:sz w:val="36"/>
      <w:szCs w:val="36"/>
    </w:rPr>
  </w:style>
  <w:style w:type="character" w:customStyle="1" w:styleId="Heading3Char">
    <w:name w:val="Heading 3 Char"/>
    <w:basedOn w:val="DefaultParagraphFont"/>
    <w:link w:val="Heading3"/>
    <w:uiPriority w:val="9"/>
    <w:rsid w:val="001D03D2"/>
    <w:rPr>
      <w:rFonts w:ascii="Angsana New" w:eastAsia="Angsana New" w:hAnsi="Angsana New" w:cs="Angsana New"/>
      <w:b/>
      <w:bCs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B73B11"/>
    <w:rPr>
      <w:rFonts w:ascii="Angsana New" w:eastAsia="Angsana New" w:hAnsi="Angsana New" w:cs="Angsana New"/>
      <w:b/>
      <w:bCs/>
      <w:sz w:val="32"/>
      <w:szCs w:val="32"/>
    </w:rPr>
  </w:style>
  <w:style w:type="character" w:customStyle="1" w:styleId="Heading5Char">
    <w:name w:val="Heading 5 Char"/>
    <w:basedOn w:val="DefaultParagraphFont"/>
    <w:link w:val="Heading5"/>
    <w:uiPriority w:val="9"/>
    <w:rsid w:val="00B73B11"/>
    <w:rPr>
      <w:rFonts w:ascii="Angsana New" w:eastAsia="Angsana New" w:hAnsi="Angsana New" w:cs="Angsana New"/>
      <w:b/>
      <w:bCs/>
      <w:sz w:val="32"/>
      <w:szCs w:val="32"/>
    </w:rPr>
  </w:style>
  <w:style w:type="paragraph" w:styleId="ListParagraph">
    <w:name w:val="List Paragraph"/>
    <w:basedOn w:val="Normal"/>
    <w:autoRedefine/>
    <w:uiPriority w:val="34"/>
    <w:qFormat/>
    <w:rsid w:val="00ED6D63"/>
    <w:pPr>
      <w:numPr>
        <w:numId w:val="7"/>
      </w:numPr>
      <w:ind w:left="1080"/>
      <w:contextualSpacing/>
    </w:pPr>
  </w:style>
  <w:style w:type="character" w:customStyle="1" w:styleId="Heading6Char">
    <w:name w:val="Heading 6 Char"/>
    <w:basedOn w:val="DefaultParagraphFont"/>
    <w:link w:val="Heading6"/>
    <w:uiPriority w:val="9"/>
    <w:semiHidden/>
    <w:rsid w:val="00B73B11"/>
    <w:rPr>
      <w:rFonts w:asciiTheme="majorHAnsi" w:eastAsiaTheme="majorEastAsia" w:hAnsiTheme="majorHAnsi" w:cstheme="majorBidi"/>
      <w:color w:val="1F4D78" w:themeColor="accent1" w:themeShade="7F"/>
      <w:sz w:val="32"/>
      <w:szCs w:val="40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73B11"/>
    <w:rPr>
      <w:rFonts w:asciiTheme="majorHAnsi" w:eastAsiaTheme="majorEastAsia" w:hAnsiTheme="majorHAnsi" w:cstheme="majorBidi"/>
      <w:i/>
      <w:iCs/>
      <w:color w:val="1F4D78" w:themeColor="accent1" w:themeShade="7F"/>
      <w:sz w:val="32"/>
      <w:szCs w:val="4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73B11"/>
    <w:rPr>
      <w:rFonts w:asciiTheme="majorHAnsi" w:eastAsiaTheme="majorEastAsia" w:hAnsiTheme="majorHAnsi" w:cstheme="majorBidi"/>
      <w:color w:val="272727" w:themeColor="text1" w:themeTint="D8"/>
      <w:sz w:val="21"/>
      <w:szCs w:val="26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73B11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6"/>
    </w:rPr>
  </w:style>
  <w:style w:type="paragraph" w:styleId="Caption">
    <w:name w:val="caption"/>
    <w:basedOn w:val="Normal"/>
    <w:next w:val="Normal"/>
    <w:autoRedefine/>
    <w:uiPriority w:val="35"/>
    <w:unhideWhenUsed/>
    <w:qFormat/>
    <w:rsid w:val="00CC6462"/>
    <w:pPr>
      <w:keepNext/>
      <w:spacing w:after="200" w:line="240" w:lineRule="auto"/>
      <w:jc w:val="center"/>
    </w:pPr>
    <w:rPr>
      <w:rFonts w:eastAsiaTheme="majorBidi"/>
      <w:noProof/>
    </w:rPr>
  </w:style>
  <w:style w:type="character" w:styleId="CommentReference">
    <w:name w:val="annotation reference"/>
    <w:basedOn w:val="DefaultParagraphFont"/>
    <w:uiPriority w:val="99"/>
    <w:semiHidden/>
    <w:unhideWhenUsed/>
    <w:rsid w:val="00484712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484712"/>
    <w:pPr>
      <w:spacing w:line="240" w:lineRule="auto"/>
      <w:jc w:val="left"/>
    </w:pPr>
    <w:rPr>
      <w:rFonts w:ascii="TH Sarabun New" w:eastAsia="TH Sarabun New" w:hAnsi="TH Sarabun New"/>
      <w:sz w:val="20"/>
      <w:szCs w:val="25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484712"/>
    <w:rPr>
      <w:rFonts w:ascii="TH Sarabun New" w:eastAsia="TH Sarabun New" w:hAnsi="TH Sarabun New" w:cs="Angsana New"/>
      <w:sz w:val="20"/>
      <w:szCs w:val="25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84712"/>
    <w:pPr>
      <w:spacing w:after="0" w:line="240" w:lineRule="auto"/>
    </w:pPr>
    <w:rPr>
      <w:rFonts w:ascii="Segoe UI" w:hAnsi="Segoe UI"/>
      <w:sz w:val="18"/>
      <w:szCs w:val="22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84712"/>
    <w:rPr>
      <w:rFonts w:ascii="Segoe UI" w:eastAsia="Angsana New" w:hAnsi="Segoe UI" w:cs="Angsana New"/>
      <w:sz w:val="18"/>
      <w:szCs w:val="22"/>
    </w:rPr>
  </w:style>
  <w:style w:type="paragraph" w:styleId="Header">
    <w:name w:val="header"/>
    <w:basedOn w:val="Normal"/>
    <w:link w:val="HeaderChar"/>
    <w:uiPriority w:val="99"/>
    <w:unhideWhenUsed/>
    <w:rsid w:val="007409E9"/>
    <w:pPr>
      <w:tabs>
        <w:tab w:val="center" w:pos="4680"/>
        <w:tab w:val="right" w:pos="9360"/>
      </w:tabs>
      <w:spacing w:after="0" w:line="240" w:lineRule="auto"/>
    </w:pPr>
    <w:rPr>
      <w:szCs w:val="40"/>
    </w:rPr>
  </w:style>
  <w:style w:type="character" w:customStyle="1" w:styleId="HeaderChar">
    <w:name w:val="Header Char"/>
    <w:basedOn w:val="DefaultParagraphFont"/>
    <w:link w:val="Header"/>
    <w:uiPriority w:val="99"/>
    <w:rsid w:val="007409E9"/>
    <w:rPr>
      <w:rFonts w:ascii="Angsana New" w:eastAsia="Angsana New" w:hAnsi="Angsana New" w:cs="Angsana New"/>
      <w:sz w:val="32"/>
      <w:szCs w:val="40"/>
    </w:rPr>
  </w:style>
  <w:style w:type="paragraph" w:styleId="Footer">
    <w:name w:val="footer"/>
    <w:basedOn w:val="Normal"/>
    <w:link w:val="FooterChar"/>
    <w:uiPriority w:val="99"/>
    <w:unhideWhenUsed/>
    <w:rsid w:val="007409E9"/>
    <w:pPr>
      <w:tabs>
        <w:tab w:val="center" w:pos="4680"/>
        <w:tab w:val="right" w:pos="9360"/>
      </w:tabs>
      <w:spacing w:after="0" w:line="240" w:lineRule="auto"/>
    </w:pPr>
    <w:rPr>
      <w:szCs w:val="40"/>
    </w:rPr>
  </w:style>
  <w:style w:type="character" w:customStyle="1" w:styleId="FooterChar">
    <w:name w:val="Footer Char"/>
    <w:basedOn w:val="DefaultParagraphFont"/>
    <w:link w:val="Footer"/>
    <w:uiPriority w:val="99"/>
    <w:rsid w:val="007409E9"/>
    <w:rPr>
      <w:rFonts w:ascii="Angsana New" w:eastAsia="Angsana New" w:hAnsi="Angsana New" w:cs="Angsana New"/>
      <w:sz w:val="32"/>
      <w:szCs w:val="40"/>
    </w:rPr>
  </w:style>
  <w:style w:type="paragraph" w:styleId="TOCHeading">
    <w:name w:val="TOC Heading"/>
    <w:basedOn w:val="Heading1"/>
    <w:next w:val="Normal"/>
    <w:autoRedefine/>
    <w:uiPriority w:val="39"/>
    <w:unhideWhenUsed/>
    <w:qFormat/>
    <w:rsid w:val="008E5CDE"/>
    <w:pPr>
      <w:keepNext/>
      <w:keepLines/>
      <w:numPr>
        <w:numId w:val="0"/>
      </w:numPr>
      <w:spacing w:before="240" w:after="0"/>
      <w:outlineLvl w:val="9"/>
    </w:pPr>
    <w:rPr>
      <w:sz w:val="48"/>
      <w:szCs w:val="48"/>
      <w:lang w:bidi="ar-SA"/>
    </w:rPr>
  </w:style>
  <w:style w:type="paragraph" w:styleId="TOC1">
    <w:name w:val="toc 1"/>
    <w:basedOn w:val="Normal"/>
    <w:next w:val="Normal"/>
    <w:autoRedefine/>
    <w:uiPriority w:val="39"/>
    <w:unhideWhenUsed/>
    <w:rsid w:val="00700A36"/>
    <w:pPr>
      <w:tabs>
        <w:tab w:val="right" w:leader="dot" w:pos="9350"/>
      </w:tabs>
      <w:spacing w:after="100"/>
    </w:pPr>
    <w:rPr>
      <w:noProof/>
    </w:rPr>
  </w:style>
  <w:style w:type="paragraph" w:styleId="TOC2">
    <w:name w:val="toc 2"/>
    <w:basedOn w:val="Normal"/>
    <w:next w:val="Normal"/>
    <w:autoRedefine/>
    <w:uiPriority w:val="39"/>
    <w:unhideWhenUsed/>
    <w:rsid w:val="00700A36"/>
    <w:pPr>
      <w:tabs>
        <w:tab w:val="right" w:leader="dot" w:pos="9350"/>
      </w:tabs>
      <w:spacing w:after="100"/>
      <w:ind w:left="320"/>
    </w:pPr>
    <w:rPr>
      <w:noProof/>
      <w14:scene3d>
        <w14:camera w14:prst="orthographicFront"/>
        <w14:lightRig w14:rig="threePt" w14:dir="t">
          <w14:rot w14:lat="0" w14:lon="0" w14:rev="0"/>
        </w14:lightRig>
      </w14:scene3d>
    </w:rPr>
  </w:style>
  <w:style w:type="paragraph" w:styleId="TOC3">
    <w:name w:val="toc 3"/>
    <w:basedOn w:val="Normal"/>
    <w:next w:val="Normal"/>
    <w:autoRedefine/>
    <w:uiPriority w:val="39"/>
    <w:unhideWhenUsed/>
    <w:rsid w:val="00700A36"/>
    <w:pPr>
      <w:tabs>
        <w:tab w:val="right" w:leader="dot" w:pos="9350"/>
      </w:tabs>
      <w:spacing w:after="100"/>
      <w:ind w:left="640"/>
    </w:pPr>
    <w:rPr>
      <w:noProof/>
    </w:rPr>
  </w:style>
  <w:style w:type="character" w:styleId="Hyperlink">
    <w:name w:val="Hyperlink"/>
    <w:basedOn w:val="DefaultParagraphFont"/>
    <w:uiPriority w:val="99"/>
    <w:unhideWhenUsed/>
    <w:rsid w:val="008E5CDE"/>
    <w:rPr>
      <w:color w:val="0563C1" w:themeColor="hyperlink"/>
      <w:u w:val="single"/>
    </w:rPr>
  </w:style>
  <w:style w:type="paragraph" w:customStyle="1" w:styleId="OtherHeading">
    <w:name w:val="Other Heading"/>
    <w:basedOn w:val="Normal"/>
    <w:link w:val="OtherHeadingChar"/>
    <w:autoRedefine/>
    <w:qFormat/>
    <w:rsid w:val="00AA3309"/>
    <w:pPr>
      <w:spacing w:line="240" w:lineRule="auto"/>
      <w:ind w:left="2880" w:hanging="2880"/>
      <w:jc w:val="center"/>
    </w:pPr>
    <w:rPr>
      <w:b/>
      <w:bCs/>
      <w:sz w:val="48"/>
      <w:szCs w:val="48"/>
    </w:rPr>
  </w:style>
  <w:style w:type="paragraph" w:customStyle="1" w:styleId="paragraph">
    <w:name w:val="paragraph"/>
    <w:basedOn w:val="Normal"/>
    <w:rsid w:val="00E26DAB"/>
    <w:pPr>
      <w:spacing w:before="100" w:beforeAutospacing="1"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OtherHeadingChar">
    <w:name w:val="Other Heading Char"/>
    <w:basedOn w:val="DefaultParagraphFont"/>
    <w:link w:val="OtherHeading"/>
    <w:rsid w:val="00AA3309"/>
    <w:rPr>
      <w:rFonts w:ascii="Angsana New" w:eastAsia="Angsana New" w:hAnsi="Angsana New" w:cs="Angsana New"/>
      <w:b/>
      <w:bCs/>
      <w:sz w:val="48"/>
      <w:szCs w:val="48"/>
    </w:rPr>
  </w:style>
  <w:style w:type="character" w:customStyle="1" w:styleId="normaltextrun">
    <w:name w:val="normaltextrun"/>
    <w:basedOn w:val="DefaultParagraphFont"/>
    <w:rsid w:val="00E26DAB"/>
  </w:style>
  <w:style w:type="character" w:customStyle="1" w:styleId="eop">
    <w:name w:val="eop"/>
    <w:basedOn w:val="DefaultParagraphFont"/>
    <w:rsid w:val="00E26DAB"/>
  </w:style>
  <w:style w:type="character" w:customStyle="1" w:styleId="apple-converted-space">
    <w:name w:val="apple-converted-space"/>
    <w:basedOn w:val="DefaultParagraphFont"/>
    <w:rsid w:val="00E26DAB"/>
  </w:style>
  <w:style w:type="character" w:customStyle="1" w:styleId="spellingerror">
    <w:name w:val="spellingerror"/>
    <w:basedOn w:val="DefaultParagraphFont"/>
    <w:rsid w:val="00E26DAB"/>
  </w:style>
  <w:style w:type="paragraph" w:styleId="Bibliography">
    <w:name w:val="Bibliography"/>
    <w:basedOn w:val="Normal"/>
    <w:next w:val="Normal"/>
    <w:autoRedefine/>
    <w:uiPriority w:val="37"/>
    <w:unhideWhenUsed/>
    <w:qFormat/>
    <w:rsid w:val="007A6123"/>
    <w:pPr>
      <w:ind w:left="720" w:hanging="720"/>
      <w:jc w:val="left"/>
    </w:pPr>
  </w:style>
  <w:style w:type="paragraph" w:styleId="TableofFigures">
    <w:name w:val="table of figures"/>
    <w:basedOn w:val="Normal"/>
    <w:next w:val="Normal"/>
    <w:autoRedefine/>
    <w:uiPriority w:val="99"/>
    <w:unhideWhenUsed/>
    <w:qFormat/>
    <w:rsid w:val="00287A87"/>
    <w:pPr>
      <w:spacing w:after="0"/>
    </w:pPr>
  </w:style>
  <w:style w:type="paragraph" w:styleId="Revision">
    <w:name w:val="Revision"/>
    <w:hidden/>
    <w:uiPriority w:val="99"/>
    <w:semiHidden/>
    <w:rsid w:val="00BC05FD"/>
    <w:pPr>
      <w:spacing w:after="0" w:line="240" w:lineRule="auto"/>
    </w:pPr>
    <w:rPr>
      <w:rFonts w:ascii="Angsana New" w:eastAsia="Angsana New" w:hAnsi="Angsana New" w:cs="Angsana New"/>
      <w:sz w:val="32"/>
      <w:szCs w:val="4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0225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84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22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22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368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692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934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814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471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163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0944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0097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237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1898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7478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3052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804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827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877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680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733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867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374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399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547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334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801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389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162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127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809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109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155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639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0555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556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904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084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701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505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296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366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443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499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7550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4155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9840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7267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752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image" Target="media/image28.jpeg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63" Type="http://schemas.openxmlformats.org/officeDocument/2006/relationships/theme" Target="theme/theme1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image" Target="media/image18.png"/><Relationship Id="rId41" Type="http://schemas.openxmlformats.org/officeDocument/2006/relationships/image" Target="media/image30.jpeg"/><Relationship Id="rId54" Type="http://schemas.openxmlformats.org/officeDocument/2006/relationships/image" Target="media/image43.png"/><Relationship Id="rId62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footer" Target="footer2.xm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5" Type="http://schemas.openxmlformats.org/officeDocument/2006/relationships/settings" Target="setting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61" Type="http://schemas.openxmlformats.org/officeDocument/2006/relationships/footer" Target="footer3.xml"/><Relationship Id="rId10" Type="http://schemas.openxmlformats.org/officeDocument/2006/relationships/header" Target="header1.xml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header" Target="header2.xml"/><Relationship Id="rId4" Type="http://schemas.openxmlformats.org/officeDocument/2006/relationships/styles" Target="styles.xml"/><Relationship Id="rId9" Type="http://schemas.openxmlformats.org/officeDocument/2006/relationships/footer" Target="footer1.xm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image" Target="media/image45.png"/><Relationship Id="rId8" Type="http://schemas.openxmlformats.org/officeDocument/2006/relationships/endnotes" Target="endnotes.xml"/><Relationship Id="rId51" Type="http://schemas.openxmlformats.org/officeDocument/2006/relationships/image" Target="media/image40.png"/><Relationship Id="rId3" Type="http://schemas.openxmlformats.org/officeDocument/2006/relationships/numbering" Target="numbering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image" Target="media/image48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The9uide\AppData\Local\Chemistry%20Add-in%20for%20Word\Chemistry%20Gallery\Chem4Word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ntrolsStorage xmlns="urn:schemas-microsoft-com.VSTO2008Demos.ControlsStorage">
  <Controls>AAEAAAD/////AQAAAAAAAAAMAgAAAEVDaGVtNFdvcmQuQ29yZSwgVmVyc2lvbj0xLjYuMC4wLCBDdWx0dXJlPW5ldXRyYWwsIFB1YmxpY0tleVRva2VuPW51bGwHAQAAAAABAAAAAAAAAAQgQ2hlbTRXb3JkLkNvcmUuQ29udHJvbFByb3BlcnRpZXMCAAAACw==</Controls>
</ControlsStorage>
</file>

<file path=customXml/item2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>
  <b:Source>
    <b:Tag>กระ16</b:Tag>
    <b:SourceType>DocumentFromInternetSite</b:SourceType>
    <b:Guid>{B8909E75-EE1A-4D57-89B6-8CA557CD5A71}</b:Guid>
    <b:Title>รายงานข้อมูลสถานการณ์ด้านคนพิการในประเทศไทย</b:Title>
    <b:InternetSiteTitle>dep.go.th</b:InternetSiteTitle>
    <b:Year>2016</b:Year>
    <b:Month>11</b:Month>
    <b:Day>10</b:Day>
    <b:URL>http://dep.go.th/th/page/รายงานสถานการณ์คนพิการ</b:URL>
    <b:Author>
      <b:Author>
        <b:NameList>
          <b:Person>
            <b:Last>กระทรวงการพัฒนาสังคมและความมั่นคงของมนุษย์</b:Last>
          </b:Person>
        </b:NameList>
      </b:Author>
    </b:Author>
    <b:RefOrder>1</b:RefOrder>
  </b:Source>
  <b:Source>
    <b:Tag>Fou16</b:Tag>
    <b:SourceType>InternetSite</b:SourceType>
    <b:Guid>{94F0BFF2-DDFD-4F30-BB0E-804DE081446A}</b:Guid>
    <b:Title>Foursquare for Developers</b:Title>
    <b:Year>2016</b:Year>
    <b:Author>
      <b:Author>
        <b:NameList>
          <b:Person>
            <b:Last>Foursquare</b:Last>
          </b:Person>
        </b:NameList>
      </b:Author>
    </b:Author>
    <b:InternetSiteTitle>Developer.foursquare.com</b:InternetSiteTitle>
    <b:Month>11</b:Month>
    <b:Day>10</b:Day>
    <b:URL>https://developer.foursquare.com</b:URL>
    <b:RefOrder>3</b:RefOrder>
  </b:Source>
  <b:Source>
    <b:Tag>พรป17</b:Tag>
    <b:SourceType>InternetSite</b:SourceType>
    <b:Guid>{0552FD61-F4CF-4E5F-9183-19F78CBF29EA}</b:Guid>
    <b:Author>
      <b:Author>
        <b:NameList>
          <b:Person>
            <b:Last>เสือเขียว</b:Last>
            <b:First>พรประไพ</b:First>
          </b:Person>
        </b:NameList>
      </b:Author>
    </b:Author>
    <b:Title>โลกของคนหูหนวก</b:Title>
    <b:ProductionCompany>เว็บท่าสำหรับคนพิการ</b:ProductionCompany>
    <b:YearAccessed>2017</b:YearAccessed>
    <b:MonthAccessed>Feburary</b:MonthAccessed>
    <b:DayAccessed>6</b:DayAccessed>
    <b:URL>http://www.pwdsthai.com/index.php?option=com_content&amp;view=article&amp;id=527:2014-02-11-07-05-17&amp;catid=96:cat-handic-hear&amp;Itemid=507</b:URL>
    <b:RefOrder>4</b:RefOrder>
  </b:Source>
  <b:Source>
    <b:Tag>ปรเ17</b:Tag>
    <b:SourceType>InternetSite</b:SourceType>
    <b:Guid>{F51B097A-218D-409A-9DB6-FCA0C03A3843}</b:Guid>
    <b:Title>SEM - ความเข้าใจ ใน โลกที่ไร้เสียง</b:Title>
    <b:Author>
      <b:Author>
        <b:NameList>
          <b:Person>
            <b:Last>บุญยืน</b:Last>
            <b:First>ปรเมศวร์</b:First>
          </b:Person>
        </b:NameList>
      </b:Author>
    </b:Author>
    <b:ProductionCompany>เสมสิกขาลัย</b:ProductionCompany>
    <b:YearAccessed>2017</b:YearAccessed>
    <b:MonthAccessed>Febuary</b:MonthAccessed>
    <b:DayAccessed>6</b:DayAccessed>
    <b:URL>http://www.srtet.co.th/index.php/th/information-ticket</b:URL>
    <b:RefOrder>5</b:RefOrder>
  </b:Source>
  <b:Source>
    <b:Tag>Ora17</b:Tag>
    <b:SourceType>InternetSite</b:SourceType>
    <b:Guid>{4CEEDA48-0583-4B6A-A58D-6FB48265251B}</b:Guid>
    <b:Author>
      <b:Author>
        <b:NameList>
          <b:Person>
            <b:Last>Oracle</b:Last>
          </b:Person>
        </b:NameList>
      </b:Author>
    </b:Author>
    <b:Title>Java Software | Oracle</b:Title>
    <b:ProductionCompany>Oracle</b:ProductionCompany>
    <b:YearAccessed>2017</b:YearAccessed>
    <b:MonthAccessed>2</b:MonthAccessed>
    <b:DayAccessed>25</b:DayAccessed>
    <b:URL>https://www.oracle.com/java</b:URL>
    <b:RefOrder>2</b:RefOrder>
  </b:Source>
</b:Sources>
</file>

<file path=customXml/itemProps1.xml><?xml version="1.0" encoding="utf-8"?>
<ds:datastoreItem xmlns:ds="http://schemas.openxmlformats.org/officeDocument/2006/customXml" ds:itemID="{291AA95C-72F3-4C50-9409-9C6A6FEAC92D}">
  <ds:schemaRefs>
    <ds:schemaRef ds:uri="urn:schemas-microsoft-com.VSTO2008Demos.ControlsStorage"/>
  </ds:schemaRefs>
</ds:datastoreItem>
</file>

<file path=customXml/itemProps2.xml><?xml version="1.0" encoding="utf-8"?>
<ds:datastoreItem xmlns:ds="http://schemas.openxmlformats.org/officeDocument/2006/customXml" ds:itemID="{F0CD4859-8D69-4EBA-8096-494FFC14C5B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Chem4Word</Template>
  <TotalTime>0</TotalTime>
  <Pages>59</Pages>
  <Words>5936</Words>
  <Characters>33839</Characters>
  <Application>Microsoft Office Word</Application>
  <DocSecurity>0</DocSecurity>
  <Lines>281</Lines>
  <Paragraphs>79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39696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Trithep Ratanapipob</dc:creator>
  <cp:keywords/>
  <dc:description/>
  <cp:lastModifiedBy>Trithep Ratanapipob</cp:lastModifiedBy>
  <cp:revision>2</cp:revision>
  <cp:lastPrinted>2016-11-14T09:45:00Z</cp:lastPrinted>
  <dcterms:created xsi:type="dcterms:W3CDTF">2017-02-28T08:47:00Z</dcterms:created>
  <dcterms:modified xsi:type="dcterms:W3CDTF">2017-02-28T08:47:00Z</dcterms:modified>
</cp:coreProperties>
</file>